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5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  <w:gridCol w:w="6"/>
      </w:tblGrid>
      <w:tr w:rsidR="000D6544" w:rsidRPr="006E5B0C" w14:paraId="40E2F7DE" w14:textId="77777777" w:rsidTr="000D6544">
        <w:trPr>
          <w:gridAfter w:val="1"/>
          <w:wAfter w:w="6" w:type="dxa"/>
          <w:cantSplit/>
        </w:trPr>
        <w:tc>
          <w:tcPr>
            <w:tcW w:w="10350" w:type="dxa"/>
            <w:hideMark/>
          </w:tcPr>
          <w:tbl>
            <w:tblPr>
              <w:tblW w:w="10335" w:type="dxa"/>
              <w:tblLayout w:type="fixed"/>
              <w:tblCellMar>
                <w:left w:w="68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58"/>
              <w:gridCol w:w="3677"/>
            </w:tblGrid>
            <w:tr w:rsidR="000D6544" w:rsidRPr="00CE0DB6" w14:paraId="2E5B1810" w14:textId="77777777" w:rsidTr="0020622F">
              <w:tc>
                <w:tcPr>
                  <w:tcW w:w="6658" w:type="dxa"/>
                  <w:shd w:val="clear" w:color="auto" w:fill="auto"/>
                  <w:vAlign w:val="center"/>
                </w:tcPr>
                <w:p w14:paraId="5ECB89CD" w14:textId="77777777" w:rsidR="000D6544" w:rsidRPr="000D6544" w:rsidRDefault="000D6544" w:rsidP="0020622F">
                  <w:pPr>
                    <w:rPr>
                      <w:rFonts w:cs="Arial"/>
                      <w:b/>
                      <w:sz w:val="28"/>
                      <w:lang w:val="fr-CH"/>
                    </w:rPr>
                  </w:pPr>
                  <w:r w:rsidRPr="000D6544">
                    <w:rPr>
                      <w:rFonts w:cs="Arial"/>
                      <w:b/>
                      <w:sz w:val="28"/>
                      <w:lang w:val="fr-CH"/>
                    </w:rPr>
                    <w:t>Informaticien/-ne CFC</w:t>
                  </w:r>
                </w:p>
                <w:p w14:paraId="4172591C" w14:textId="061A0B4E" w:rsidR="000D6544" w:rsidRPr="000D6544" w:rsidRDefault="000D6544" w:rsidP="0020622F">
                  <w:pPr>
                    <w:rPr>
                      <w:rFonts w:cs="Arial"/>
                      <w:sz w:val="22"/>
                      <w:lang w:val="fr-CH"/>
                    </w:rPr>
                  </w:pPr>
                  <w:r w:rsidRPr="000D6544">
                    <w:rPr>
                      <w:rFonts w:cs="Arial"/>
                      <w:sz w:val="22"/>
                      <w:lang w:val="fr-CH"/>
                    </w:rPr>
                    <w:t>Travail pratique individuel 20</w:t>
                  </w:r>
                  <w:r w:rsidR="004A59DE">
                    <w:rPr>
                      <w:rFonts w:cs="Arial"/>
                      <w:sz w:val="22"/>
                      <w:lang w:val="fr-CH"/>
                    </w:rPr>
                    <w:t>2</w:t>
                  </w:r>
                  <w:r w:rsidR="00B86A0E">
                    <w:rPr>
                      <w:rFonts w:cs="Arial"/>
                      <w:sz w:val="22"/>
                      <w:lang w:val="fr-CH"/>
                    </w:rPr>
                    <w:t>4</w:t>
                  </w:r>
                  <w:r w:rsidRPr="000D6544">
                    <w:rPr>
                      <w:rFonts w:cs="Arial"/>
                      <w:sz w:val="22"/>
                      <w:lang w:val="fr-CH"/>
                    </w:rPr>
                    <w:t xml:space="preserve"> (TPI)</w:t>
                  </w:r>
                </w:p>
              </w:tc>
              <w:tc>
                <w:tcPr>
                  <w:tcW w:w="3677" w:type="dxa"/>
                  <w:shd w:val="clear" w:color="auto" w:fill="auto"/>
                  <w:vAlign w:val="center"/>
                </w:tcPr>
                <w:p w14:paraId="5AD166A1" w14:textId="77777777" w:rsidR="000D6544" w:rsidRPr="00CE0DB6" w:rsidRDefault="000D6544" w:rsidP="0020622F">
                  <w:pPr>
                    <w:jc w:val="right"/>
                    <w:rPr>
                      <w:b/>
                      <w:spacing w:val="20"/>
                      <w:sz w:val="26"/>
                      <w:lang w:val="de-DE"/>
                    </w:rPr>
                  </w:pPr>
                  <w:r>
                    <w:rPr>
                      <w:b/>
                      <w:noProof/>
                      <w:spacing w:val="20"/>
                      <w:sz w:val="26"/>
                      <w:lang w:val="fr-CH" w:eastAsia="fr-CH"/>
                    </w:rPr>
                    <w:drawing>
                      <wp:inline distT="0" distB="0" distL="0" distR="0" wp14:anchorId="04101375" wp14:editId="77C7351C">
                        <wp:extent cx="1584963" cy="1062230"/>
                        <wp:effectExtent l="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Logo_ICT_BB_Freiburg_Fribourg.pn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84963" cy="10622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7B6F507" w14:textId="77777777" w:rsidR="000D6544" w:rsidRPr="006E5B0C" w:rsidRDefault="000D6544" w:rsidP="0020622F">
            <w:pPr>
              <w:rPr>
                <w:lang w:val="de-DE"/>
              </w:rPr>
            </w:pPr>
          </w:p>
        </w:tc>
      </w:tr>
      <w:tr w:rsidR="00917D4F" w14:paraId="1D7372A3" w14:textId="77777777" w:rsidTr="000D6544">
        <w:tblPrEx>
          <w:tblLook w:val="0000" w:firstRow="0" w:lastRow="0" w:firstColumn="0" w:lastColumn="0" w:noHBand="0" w:noVBand="0"/>
        </w:tblPrEx>
        <w:trPr>
          <w:cantSplit/>
        </w:trPr>
        <w:tc>
          <w:tcPr>
            <w:tcW w:w="10356" w:type="dxa"/>
            <w:gridSpan w:val="2"/>
          </w:tcPr>
          <w:p w14:paraId="5E4BCFE5" w14:textId="77777777" w:rsidR="00917D4F" w:rsidRDefault="00917D4F" w:rsidP="008B48B3">
            <w:pPr>
              <w:ind w:right="67"/>
              <w:rPr>
                <w:b/>
                <w:spacing w:val="20"/>
                <w:sz w:val="26"/>
                <w:lang w:val="de-DE"/>
              </w:rPr>
            </w:pPr>
          </w:p>
        </w:tc>
      </w:tr>
    </w:tbl>
    <w:p w14:paraId="7101A703" w14:textId="12D006ED" w:rsidR="00917D4F" w:rsidRPr="00917D4F" w:rsidRDefault="000D22F7" w:rsidP="00917D4F">
      <w:pPr>
        <w:pStyle w:val="Lgende"/>
        <w:rPr>
          <w:bCs w:val="0"/>
          <w:sz w:val="24"/>
          <w:lang w:val="fr-CH"/>
        </w:rPr>
      </w:pPr>
      <w:r>
        <w:rPr>
          <w:bCs w:val="0"/>
          <w:noProof/>
          <w:sz w:val="24"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CED4B80" wp14:editId="1676423F">
                <wp:simplePos x="0" y="0"/>
                <wp:positionH relativeFrom="column">
                  <wp:posOffset>5126355</wp:posOffset>
                </wp:positionH>
                <wp:positionV relativeFrom="paragraph">
                  <wp:posOffset>128905</wp:posOffset>
                </wp:positionV>
                <wp:extent cx="1298575" cy="459105"/>
                <wp:effectExtent l="12700" t="8255" r="12700" b="889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8575" cy="459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1C1D6" w14:textId="77777777" w:rsidR="00917D4F" w:rsidRDefault="00917D4F" w:rsidP="00917D4F">
                            <w:pPr>
                              <w:rPr>
                                <w:color w:val="FF0000"/>
                                <w:vertAlign w:val="superscript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Candidat N</w:t>
                            </w:r>
                            <w:r>
                              <w:rPr>
                                <w:color w:val="FF0000"/>
                                <w:vertAlign w:val="superscript"/>
                              </w:rPr>
                              <w:t>o</w:t>
                            </w:r>
                          </w:p>
                          <w:p w14:paraId="39F5E13F" w14:textId="77777777" w:rsidR="00917D4F" w:rsidRPr="00660299" w:rsidRDefault="00917D4F" w:rsidP="00917D4F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ED4B8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03.65pt;margin-top:10.15pt;width:102.25pt;height:3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" o:allowincell="f" strokecolor="red">
                <v:textbox>
                  <w:txbxContent>
                    <w:p w14:paraId="1181C1D6" w14:textId="77777777" w:rsidR="00917D4F" w:rsidRDefault="00917D4F" w:rsidP="00917D4F">
                      <w:pPr>
                        <w:rPr>
                          <w:color w:val="FF0000"/>
                          <w:vertAlign w:val="superscript"/>
                        </w:rPr>
                      </w:pPr>
                      <w:r>
                        <w:rPr>
                          <w:color w:val="FF0000"/>
                        </w:rPr>
                        <w:t>Candidat N</w:t>
                      </w:r>
                      <w:r>
                        <w:rPr>
                          <w:color w:val="FF0000"/>
                          <w:vertAlign w:val="superscript"/>
                        </w:rPr>
                        <w:t>o</w:t>
                      </w:r>
                    </w:p>
                    <w:p w14:paraId="39F5E13F" w14:textId="77777777" w:rsidR="00917D4F" w:rsidRPr="00660299" w:rsidRDefault="00917D4F" w:rsidP="00917D4F">
                      <w:pPr>
                        <w:jc w:val="center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17D4F" w:rsidRPr="00917D4F">
        <w:rPr>
          <w:bCs w:val="0"/>
          <w:sz w:val="24"/>
          <w:lang w:val="fr-CH"/>
        </w:rPr>
        <w:t>Modèle de rapport v1.</w:t>
      </w:r>
      <w:r w:rsidR="00504949">
        <w:rPr>
          <w:bCs w:val="0"/>
          <w:sz w:val="24"/>
          <w:lang w:val="fr-CH"/>
        </w:rPr>
        <w:t>4</w:t>
      </w:r>
    </w:p>
    <w:p w14:paraId="28CEF1B3" w14:textId="77777777" w:rsidR="00917D4F" w:rsidRPr="00917D4F" w:rsidRDefault="00917D4F" w:rsidP="00917D4F">
      <w:pPr>
        <w:rPr>
          <w:b/>
          <w:sz w:val="24"/>
          <w:lang w:val="fr-CH"/>
        </w:rPr>
      </w:pPr>
      <w:r w:rsidRPr="00917D4F">
        <w:rPr>
          <w:sz w:val="24"/>
          <w:lang w:val="fr-CH"/>
        </w:rPr>
        <w:t xml:space="preserve">Nom du candidat : </w:t>
      </w:r>
      <w:r w:rsidR="00920673">
        <w:rPr>
          <w:sz w:val="24"/>
          <w:lang w:val="fr-CH"/>
        </w:rPr>
        <w:t>Prénom Nom</w:t>
      </w:r>
      <w:r w:rsidR="008F1D69">
        <w:rPr>
          <w:sz w:val="24"/>
          <w:lang w:val="fr-CH"/>
        </w:rPr>
        <w:t xml:space="preserve"> </w:t>
      </w:r>
    </w:p>
    <w:p w14:paraId="261B2244" w14:textId="77777777" w:rsidR="00917D4F" w:rsidRDefault="00917D4F" w:rsidP="00917D4F">
      <w:pPr>
        <w:rPr>
          <w:rFonts w:cs="Arial"/>
          <w:lang w:val="fr-CH"/>
        </w:rPr>
      </w:pPr>
    </w:p>
    <w:p w14:paraId="79FE540E" w14:textId="77777777" w:rsidR="00917D4F" w:rsidRPr="00917D4F" w:rsidRDefault="00917D4F" w:rsidP="00917D4F">
      <w:pPr>
        <w:rPr>
          <w:rFonts w:cs="Arial"/>
          <w:lang w:val="fr-CH"/>
        </w:rPr>
      </w:pPr>
    </w:p>
    <w:p w14:paraId="2CEB969F" w14:textId="10CC4789" w:rsidR="00917D4F" w:rsidRPr="000D22F7" w:rsidRDefault="00917D4F" w:rsidP="00917D4F">
      <w:pPr>
        <w:rPr>
          <w:rFonts w:cs="Arial"/>
          <w:color w:val="000000" w:themeColor="text1"/>
          <w:sz w:val="28"/>
          <w:lang w:val="fr-CH"/>
        </w:rPr>
      </w:pPr>
      <w:r w:rsidRPr="000D22F7">
        <w:rPr>
          <w:rFonts w:cs="Arial"/>
          <w:color w:val="000000" w:themeColor="text1"/>
          <w:sz w:val="28"/>
          <w:highlight w:val="yellow"/>
          <w:lang w:val="fr-CH"/>
        </w:rPr>
        <w:t xml:space="preserve">Attention : Dernier délai de remise du rapport </w:t>
      </w:r>
      <w:r w:rsidR="0065142F">
        <w:rPr>
          <w:rFonts w:cs="Arial"/>
          <w:color w:val="000000" w:themeColor="text1"/>
          <w:sz w:val="28"/>
          <w:highlight w:val="yellow"/>
          <w:lang w:val="fr-CH"/>
        </w:rPr>
        <w:t xml:space="preserve">durant la réalisation du TPI </w:t>
      </w:r>
      <w:r w:rsidR="0065142F" w:rsidRPr="000D22F7">
        <w:rPr>
          <w:rFonts w:cs="Arial"/>
          <w:color w:val="000000" w:themeColor="text1"/>
          <w:sz w:val="28"/>
          <w:highlight w:val="yellow"/>
          <w:lang w:val="fr-CH"/>
        </w:rPr>
        <w:t xml:space="preserve">le </w:t>
      </w:r>
      <w:r w:rsidR="0065142F">
        <w:rPr>
          <w:rFonts w:cs="Arial"/>
          <w:color w:val="000000" w:themeColor="text1"/>
          <w:sz w:val="28"/>
          <w:highlight w:val="yellow"/>
          <w:lang w:val="fr-CH"/>
        </w:rPr>
        <w:t>1</w:t>
      </w:r>
      <w:r w:rsidR="00504949">
        <w:rPr>
          <w:rFonts w:cs="Arial"/>
          <w:color w:val="000000" w:themeColor="text1"/>
          <w:sz w:val="28"/>
          <w:highlight w:val="yellow"/>
          <w:lang w:val="fr-CH"/>
        </w:rPr>
        <w:t>8</w:t>
      </w:r>
      <w:r w:rsidR="0065142F" w:rsidRPr="000D22F7">
        <w:rPr>
          <w:rFonts w:cs="Arial"/>
          <w:color w:val="000000" w:themeColor="text1"/>
          <w:sz w:val="28"/>
          <w:highlight w:val="yellow"/>
          <w:lang w:val="fr-CH"/>
        </w:rPr>
        <w:t>.</w:t>
      </w:r>
      <w:r w:rsidR="0065142F">
        <w:rPr>
          <w:rFonts w:cs="Arial"/>
          <w:color w:val="000000" w:themeColor="text1"/>
          <w:sz w:val="28"/>
          <w:highlight w:val="yellow"/>
          <w:lang w:val="fr-CH"/>
        </w:rPr>
        <w:t>0</w:t>
      </w:r>
      <w:r w:rsidR="0065142F" w:rsidRPr="000D22F7">
        <w:rPr>
          <w:rFonts w:cs="Arial"/>
          <w:color w:val="000000" w:themeColor="text1"/>
          <w:sz w:val="28"/>
          <w:highlight w:val="yellow"/>
          <w:lang w:val="fr-CH"/>
        </w:rPr>
        <w:t>6.20</w:t>
      </w:r>
      <w:r w:rsidR="009A4DA7">
        <w:rPr>
          <w:rFonts w:cs="Arial"/>
          <w:color w:val="000000" w:themeColor="text1"/>
          <w:sz w:val="28"/>
          <w:highlight w:val="yellow"/>
          <w:lang w:val="fr-CH"/>
        </w:rPr>
        <w:t>2</w:t>
      </w:r>
      <w:r w:rsidR="00504949">
        <w:rPr>
          <w:rFonts w:cs="Arial"/>
          <w:color w:val="000000" w:themeColor="text1"/>
          <w:sz w:val="28"/>
          <w:highlight w:val="yellow"/>
          <w:lang w:val="fr-CH"/>
        </w:rPr>
        <w:t>1</w:t>
      </w:r>
      <w:r w:rsidR="0065142F" w:rsidRPr="000D22F7">
        <w:rPr>
          <w:rFonts w:cs="Arial"/>
          <w:color w:val="000000" w:themeColor="text1"/>
          <w:sz w:val="28"/>
          <w:highlight w:val="yellow"/>
          <w:lang w:val="fr-CH"/>
        </w:rPr>
        <w:t xml:space="preserve"> à 17h00 </w:t>
      </w:r>
      <w:r w:rsidR="0065142F">
        <w:rPr>
          <w:rFonts w:cs="Arial"/>
          <w:color w:val="000000" w:themeColor="text1"/>
          <w:sz w:val="28"/>
          <w:highlight w:val="yellow"/>
          <w:lang w:val="fr-CH"/>
        </w:rPr>
        <w:t>hormis</w:t>
      </w:r>
      <w:r w:rsidR="000D22F7" w:rsidRPr="000D22F7">
        <w:rPr>
          <w:rFonts w:cs="Arial"/>
          <w:color w:val="000000" w:themeColor="text1"/>
          <w:sz w:val="28"/>
          <w:highlight w:val="yellow"/>
          <w:lang w:val="fr-CH"/>
        </w:rPr>
        <w:t xml:space="preserve"> la présentation (ce texte </w:t>
      </w:r>
      <w:r w:rsidR="000D6544">
        <w:rPr>
          <w:rFonts w:cs="Arial"/>
          <w:color w:val="000000" w:themeColor="text1"/>
          <w:sz w:val="28"/>
          <w:highlight w:val="yellow"/>
          <w:lang w:val="fr-CH"/>
        </w:rPr>
        <w:t>doit</w:t>
      </w:r>
      <w:r w:rsidR="000D22F7" w:rsidRPr="000D22F7">
        <w:rPr>
          <w:rFonts w:cs="Arial"/>
          <w:color w:val="000000" w:themeColor="text1"/>
          <w:sz w:val="28"/>
          <w:highlight w:val="yellow"/>
          <w:lang w:val="fr-CH"/>
        </w:rPr>
        <w:t xml:space="preserve"> être effacé).</w:t>
      </w:r>
    </w:p>
    <w:p w14:paraId="64FE1D36" w14:textId="77777777" w:rsidR="00917D4F" w:rsidRPr="00917D4F" w:rsidRDefault="00917D4F" w:rsidP="00917D4F">
      <w:pPr>
        <w:rPr>
          <w:rFonts w:cs="Arial"/>
          <w:lang w:val="fr-CH"/>
        </w:rPr>
      </w:pPr>
    </w:p>
    <w:p w14:paraId="03B39D74" w14:textId="77777777" w:rsidR="00917D4F" w:rsidRPr="00917D4F" w:rsidRDefault="00917D4F" w:rsidP="00917D4F">
      <w:pPr>
        <w:rPr>
          <w:rFonts w:cs="Arial"/>
          <w:lang w:val="fr-CH"/>
        </w:rPr>
      </w:pPr>
    </w:p>
    <w:p w14:paraId="1CAC0FC8" w14:textId="77777777" w:rsidR="00917D4F" w:rsidRPr="004E0159" w:rsidRDefault="00917D4F" w:rsidP="00917D4F">
      <w:pPr>
        <w:jc w:val="center"/>
        <w:rPr>
          <w:rFonts w:cs="Arial"/>
          <w:b/>
          <w:sz w:val="36"/>
          <w:lang w:val="fr-CH"/>
        </w:rPr>
      </w:pPr>
      <w:r w:rsidRPr="004E0159">
        <w:rPr>
          <w:rFonts w:cs="Arial"/>
          <w:b/>
          <w:sz w:val="36"/>
          <w:lang w:val="fr-CH"/>
        </w:rPr>
        <w:t>« Titre »</w:t>
      </w:r>
    </w:p>
    <w:p w14:paraId="0FE63EAE" w14:textId="77777777" w:rsidR="00917D4F" w:rsidRPr="004E0159" w:rsidRDefault="00917D4F" w:rsidP="00917D4F">
      <w:pPr>
        <w:jc w:val="center"/>
        <w:rPr>
          <w:rFonts w:cs="Arial"/>
          <w:sz w:val="32"/>
          <w:lang w:val="fr-CH"/>
        </w:rPr>
      </w:pPr>
    </w:p>
    <w:p w14:paraId="0EFF5695" w14:textId="77777777" w:rsidR="00917D4F" w:rsidRPr="004E0159" w:rsidRDefault="00917D4F" w:rsidP="00917D4F">
      <w:pPr>
        <w:jc w:val="center"/>
        <w:rPr>
          <w:rFonts w:cs="Arial"/>
          <w:sz w:val="32"/>
          <w:lang w:val="fr-CH"/>
        </w:rPr>
      </w:pPr>
    </w:p>
    <w:p w14:paraId="74A93C89" w14:textId="77777777" w:rsidR="00917D4F" w:rsidRPr="004E0159" w:rsidRDefault="00917D4F" w:rsidP="00917D4F">
      <w:pPr>
        <w:jc w:val="center"/>
        <w:rPr>
          <w:rFonts w:cs="Arial"/>
          <w:sz w:val="32"/>
          <w:lang w:val="fr-CH"/>
        </w:rPr>
      </w:pPr>
    </w:p>
    <w:p w14:paraId="1B844CA2" w14:textId="77777777" w:rsidR="00917D4F" w:rsidRPr="004E0159" w:rsidRDefault="00917D4F" w:rsidP="00917D4F">
      <w:pPr>
        <w:jc w:val="center"/>
        <w:rPr>
          <w:rFonts w:cs="Arial"/>
          <w:sz w:val="32"/>
          <w:lang w:val="fr-CH"/>
        </w:rPr>
      </w:pPr>
    </w:p>
    <w:p w14:paraId="3D7C95E1" w14:textId="77777777" w:rsidR="00917D4F" w:rsidRPr="004E0159" w:rsidRDefault="00917D4F" w:rsidP="00917D4F">
      <w:pPr>
        <w:jc w:val="center"/>
        <w:rPr>
          <w:rFonts w:cs="Arial"/>
          <w:sz w:val="32"/>
          <w:lang w:val="fr-CH"/>
        </w:rPr>
      </w:pPr>
    </w:p>
    <w:p w14:paraId="6F8EA6F6" w14:textId="77777777" w:rsidR="00917D4F" w:rsidRPr="004E0159" w:rsidRDefault="00917D4F" w:rsidP="00917D4F">
      <w:pPr>
        <w:jc w:val="center"/>
        <w:rPr>
          <w:rFonts w:cs="Arial"/>
          <w:sz w:val="32"/>
          <w:lang w:val="fr-CH"/>
        </w:rPr>
      </w:pPr>
    </w:p>
    <w:p w14:paraId="4EA81D7B" w14:textId="77777777" w:rsidR="00917D4F" w:rsidRPr="00917D4F" w:rsidRDefault="00917D4F" w:rsidP="00917D4F">
      <w:pPr>
        <w:pStyle w:val="Titre3"/>
        <w:numPr>
          <w:ilvl w:val="0"/>
          <w:numId w:val="0"/>
        </w:numPr>
        <w:ind w:left="720" w:hanging="720"/>
        <w:rPr>
          <w:lang w:val="fr-CH"/>
        </w:rPr>
      </w:pPr>
      <w:r w:rsidRPr="00917D4F">
        <w:rPr>
          <w:lang w:val="fr-CH"/>
        </w:rPr>
        <w:t>Sommaire</w:t>
      </w:r>
    </w:p>
    <w:p w14:paraId="227FEA1A" w14:textId="77777777" w:rsidR="00917D4F" w:rsidRPr="00917D4F" w:rsidRDefault="00917D4F" w:rsidP="00917D4F">
      <w:pPr>
        <w:rPr>
          <w:rFonts w:cs="Arial"/>
          <w:lang w:val="fr-CH"/>
        </w:rPr>
      </w:pPr>
    </w:p>
    <w:p w14:paraId="3D686343" w14:textId="1DB7F3FA" w:rsidR="00156AE2" w:rsidRDefault="00917D4F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744C61">
        <w:fldChar w:fldCharType="begin"/>
      </w:r>
      <w:r w:rsidRPr="00917D4F">
        <w:rPr>
          <w:lang w:val="fr-CH"/>
        </w:rPr>
        <w:instrText xml:space="preserve"> TOC \o "1-2" </w:instrText>
      </w:r>
      <w:r w:rsidRPr="00744C61">
        <w:fldChar w:fldCharType="separate"/>
      </w:r>
      <w:r w:rsidR="00156AE2" w:rsidRPr="00C33582">
        <w:rPr>
          <w:noProof/>
          <w:lang w:val="fr-CH"/>
        </w:rPr>
        <w:t>Résumé du rapport du TPI</w:t>
      </w:r>
      <w:r w:rsidR="00156AE2" w:rsidRPr="00AF37CA">
        <w:rPr>
          <w:noProof/>
          <w:lang w:val="fr-CH"/>
        </w:rPr>
        <w:tab/>
      </w:r>
      <w:r w:rsidR="00156AE2">
        <w:rPr>
          <w:noProof/>
        </w:rPr>
        <w:fldChar w:fldCharType="begin"/>
      </w:r>
      <w:r w:rsidR="00156AE2" w:rsidRPr="00AF37CA">
        <w:rPr>
          <w:noProof/>
          <w:lang w:val="fr-CH"/>
        </w:rPr>
        <w:instrText xml:space="preserve"> PAGEREF _Toc60502090 \h </w:instrText>
      </w:r>
      <w:r w:rsidR="00156AE2">
        <w:rPr>
          <w:noProof/>
        </w:rPr>
      </w:r>
      <w:r w:rsidR="00156AE2">
        <w:rPr>
          <w:noProof/>
        </w:rPr>
        <w:fldChar w:fldCharType="separate"/>
      </w:r>
      <w:r w:rsidR="00156AE2" w:rsidRPr="00AF37CA">
        <w:rPr>
          <w:noProof/>
          <w:lang w:val="fr-CH"/>
        </w:rPr>
        <w:t>2</w:t>
      </w:r>
      <w:r w:rsidR="00156AE2">
        <w:rPr>
          <w:noProof/>
        </w:rPr>
        <w:fldChar w:fldCharType="end"/>
      </w:r>
    </w:p>
    <w:p w14:paraId="68B4E392" w14:textId="27A31A79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1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C33582">
        <w:rPr>
          <w:noProof/>
          <w:lang w:val="fr-CH"/>
        </w:rPr>
        <w:t>Les grandes lignes du projet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_Toc60502091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3</w:t>
      </w:r>
      <w:r>
        <w:rPr>
          <w:noProof/>
        </w:rPr>
        <w:fldChar w:fldCharType="end"/>
      </w:r>
    </w:p>
    <w:p w14:paraId="7E8B36E5" w14:textId="65591CEA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1.1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Analyse de la situation initiale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_Toc60502092 \h </w:instrText>
      </w:r>
      <w:r>
        <w:fldChar w:fldCharType="separate"/>
      </w:r>
      <w:r w:rsidRPr="00AF37CA">
        <w:rPr>
          <w:lang w:val="fr-CH"/>
        </w:rPr>
        <w:t>3</w:t>
      </w:r>
      <w:r>
        <w:fldChar w:fldCharType="end"/>
      </w:r>
    </w:p>
    <w:p w14:paraId="3DC5EDBF" w14:textId="089D497C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1.2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Analyse de l’état désiré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_Toc60502093 \h </w:instrText>
      </w:r>
      <w:r>
        <w:fldChar w:fldCharType="separate"/>
      </w:r>
      <w:r w:rsidRPr="00AF37CA">
        <w:rPr>
          <w:lang w:val="fr-CH"/>
        </w:rPr>
        <w:t>3</w:t>
      </w:r>
      <w:r>
        <w:fldChar w:fldCharType="end"/>
      </w:r>
    </w:p>
    <w:p w14:paraId="6D3E8A48" w14:textId="06072020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C33582">
        <w:rPr>
          <w:lang w:val="fr-CH"/>
        </w:rPr>
        <w:t>1.3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C33582">
        <w:rPr>
          <w:lang w:val="fr-CH"/>
        </w:rPr>
        <w:t>Cahier des charges / exigences du système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_Toc60502094 \h </w:instrText>
      </w:r>
      <w:r>
        <w:fldChar w:fldCharType="separate"/>
      </w:r>
      <w:r w:rsidRPr="00AF37CA">
        <w:rPr>
          <w:lang w:val="fr-CH"/>
        </w:rPr>
        <w:t>3</w:t>
      </w:r>
      <w:r>
        <w:fldChar w:fldCharType="end"/>
      </w:r>
    </w:p>
    <w:p w14:paraId="134BDA74" w14:textId="0FDAC87D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C33582">
        <w:rPr>
          <w:lang w:val="fr-CH"/>
        </w:rPr>
        <w:t>1.4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C33582">
        <w:rPr>
          <w:lang w:val="fr-CH"/>
        </w:rPr>
        <w:t>Organisation du projet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_Toc60502095 \h </w:instrText>
      </w:r>
      <w:r>
        <w:fldChar w:fldCharType="separate"/>
      </w:r>
      <w:r w:rsidRPr="00AF37CA">
        <w:rPr>
          <w:lang w:val="fr-CH"/>
        </w:rPr>
        <w:t>3</w:t>
      </w:r>
      <w:r>
        <w:fldChar w:fldCharType="end"/>
      </w:r>
    </w:p>
    <w:p w14:paraId="60085600" w14:textId="02898600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AF37CA">
        <w:rPr>
          <w:noProof/>
          <w:lang w:val="fr-CH"/>
        </w:rPr>
        <w:t>Analyse préliminaire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_Toc60502096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4</w:t>
      </w:r>
      <w:r>
        <w:rPr>
          <w:noProof/>
        </w:rPr>
        <w:fldChar w:fldCharType="end"/>
      </w:r>
    </w:p>
    <w:p w14:paraId="3AD8313E" w14:textId="0F723325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2.1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Objectifs du système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_Toc60502097 \h </w:instrText>
      </w:r>
      <w:r>
        <w:fldChar w:fldCharType="separate"/>
      </w:r>
      <w:r w:rsidRPr="00AF37CA">
        <w:rPr>
          <w:lang w:val="fr-CH"/>
        </w:rPr>
        <w:t>4</w:t>
      </w:r>
      <w:r>
        <w:fldChar w:fldCharType="end"/>
      </w:r>
    </w:p>
    <w:p w14:paraId="12E5D8F0" w14:textId="590B156F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2.2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Variantes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_Toc60502098 \h </w:instrText>
      </w:r>
      <w:r>
        <w:fldChar w:fldCharType="separate"/>
      </w:r>
      <w:r w:rsidRPr="00AF37CA">
        <w:rPr>
          <w:lang w:val="fr-CH"/>
        </w:rPr>
        <w:t>4</w:t>
      </w:r>
      <w:r>
        <w:fldChar w:fldCharType="end"/>
      </w:r>
    </w:p>
    <w:p w14:paraId="16C0389F" w14:textId="491F8C0D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2.3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Choix de variante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_Toc60502099 \h </w:instrText>
      </w:r>
      <w:r>
        <w:fldChar w:fldCharType="separate"/>
      </w:r>
      <w:r w:rsidRPr="00AF37CA">
        <w:rPr>
          <w:lang w:val="fr-CH"/>
        </w:rPr>
        <w:t>4</w:t>
      </w:r>
      <w:r>
        <w:fldChar w:fldCharType="end"/>
      </w:r>
    </w:p>
    <w:p w14:paraId="6748DF89" w14:textId="215E34D2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2.4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Rentabilité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_Toc60502100 \h </w:instrText>
      </w:r>
      <w:r>
        <w:fldChar w:fldCharType="separate"/>
      </w:r>
      <w:r w:rsidRPr="00AF37CA">
        <w:rPr>
          <w:lang w:val="fr-CH"/>
        </w:rPr>
        <w:t>4</w:t>
      </w:r>
      <w:r>
        <w:fldChar w:fldCharType="end"/>
      </w:r>
    </w:p>
    <w:p w14:paraId="71B47850" w14:textId="5FB1D72F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2.5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Analyse de risque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_Toc60502101 \h </w:instrText>
      </w:r>
      <w:r>
        <w:fldChar w:fldCharType="separate"/>
      </w:r>
      <w:r w:rsidRPr="00AF37CA">
        <w:rPr>
          <w:lang w:val="fr-CH"/>
        </w:rPr>
        <w:t>5</w:t>
      </w:r>
      <w:r>
        <w:fldChar w:fldCharType="end"/>
      </w:r>
    </w:p>
    <w:p w14:paraId="33788455" w14:textId="433AD39A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C33582">
        <w:rPr>
          <w:lang w:val="fr-CH"/>
        </w:rPr>
        <w:t>2.6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C33582">
        <w:rPr>
          <w:lang w:val="fr-CH"/>
        </w:rPr>
        <w:t>Sécurité de l’information et protection des données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_Toc60502102 \h </w:instrText>
      </w:r>
      <w:r>
        <w:fldChar w:fldCharType="separate"/>
      </w:r>
      <w:r w:rsidRPr="00AF37CA">
        <w:rPr>
          <w:lang w:val="fr-CH"/>
        </w:rPr>
        <w:t>5</w:t>
      </w:r>
      <w:r>
        <w:fldChar w:fldCharType="end"/>
      </w:r>
    </w:p>
    <w:p w14:paraId="317980AE" w14:textId="3D597491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AF37CA">
        <w:rPr>
          <w:noProof/>
          <w:lang w:val="fr-CH"/>
        </w:rPr>
        <w:t>Concept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_Toc60502103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6</w:t>
      </w:r>
      <w:r>
        <w:rPr>
          <w:noProof/>
        </w:rPr>
        <w:fldChar w:fldCharType="end"/>
      </w:r>
    </w:p>
    <w:p w14:paraId="1D4A57D9" w14:textId="2E1FA1BA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3.1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Exigences du système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_Toc60502104 \h </w:instrText>
      </w:r>
      <w:r>
        <w:fldChar w:fldCharType="separate"/>
      </w:r>
      <w:r w:rsidRPr="00AF37CA">
        <w:rPr>
          <w:lang w:val="fr-CH"/>
        </w:rPr>
        <w:t>6</w:t>
      </w:r>
      <w:r>
        <w:fldChar w:fldCharType="end"/>
      </w:r>
    </w:p>
    <w:p w14:paraId="4818E1FE" w14:textId="69A6035B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3.2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Architecture du système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_Toc60502105 \h </w:instrText>
      </w:r>
      <w:r>
        <w:fldChar w:fldCharType="separate"/>
      </w:r>
      <w:r w:rsidRPr="00AF37CA">
        <w:rPr>
          <w:lang w:val="fr-CH"/>
        </w:rPr>
        <w:t>6</w:t>
      </w:r>
      <w:r>
        <w:fldChar w:fldCharType="end"/>
      </w:r>
    </w:p>
    <w:p w14:paraId="7DA2B605" w14:textId="61250AA9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3.3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Plan d’intégration des systèmes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_Toc60502106 \h </w:instrText>
      </w:r>
      <w:r>
        <w:fldChar w:fldCharType="separate"/>
      </w:r>
      <w:r w:rsidRPr="00AF37CA">
        <w:rPr>
          <w:lang w:val="fr-CH"/>
        </w:rPr>
        <w:t>6</w:t>
      </w:r>
      <w:r>
        <w:fldChar w:fldCharType="end"/>
      </w:r>
    </w:p>
    <w:p w14:paraId="662DDB78" w14:textId="66FBEAE0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3.4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Concept d‘implémentation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_Toc60502107 \h </w:instrText>
      </w:r>
      <w:r>
        <w:fldChar w:fldCharType="separate"/>
      </w:r>
      <w:r w:rsidRPr="00AF37CA">
        <w:rPr>
          <w:lang w:val="fr-CH"/>
        </w:rPr>
        <w:t>6</w:t>
      </w:r>
      <w:r>
        <w:fldChar w:fldCharType="end"/>
      </w:r>
    </w:p>
    <w:p w14:paraId="08497BF7" w14:textId="45F9967B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lastRenderedPageBreak/>
        <w:t>3.5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Concept de formation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_Toc60502108 \h </w:instrText>
      </w:r>
      <w:r>
        <w:fldChar w:fldCharType="separate"/>
      </w:r>
      <w:r w:rsidRPr="00AF37CA">
        <w:rPr>
          <w:lang w:val="fr-CH"/>
        </w:rPr>
        <w:t>6</w:t>
      </w:r>
      <w:r>
        <w:fldChar w:fldCharType="end"/>
      </w:r>
    </w:p>
    <w:p w14:paraId="06255F64" w14:textId="56E98514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3.6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Concept de tests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_Toc60502109 \h </w:instrText>
      </w:r>
      <w:r>
        <w:fldChar w:fldCharType="separate"/>
      </w:r>
      <w:r w:rsidRPr="00AF37CA">
        <w:rPr>
          <w:lang w:val="fr-CH"/>
        </w:rPr>
        <w:t>6</w:t>
      </w:r>
      <w:r>
        <w:fldChar w:fldCharType="end"/>
      </w:r>
    </w:p>
    <w:p w14:paraId="62C93CB1" w14:textId="2B92B4F4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3.7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Moyens nécessaires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_Toc60502110 \h </w:instrText>
      </w:r>
      <w:r>
        <w:fldChar w:fldCharType="separate"/>
      </w:r>
      <w:r w:rsidRPr="00AF37CA">
        <w:rPr>
          <w:lang w:val="fr-CH"/>
        </w:rPr>
        <w:t>6</w:t>
      </w:r>
      <w:r>
        <w:fldChar w:fldCharType="end"/>
      </w:r>
    </w:p>
    <w:p w14:paraId="5D2A496F" w14:textId="220E66C3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AF37CA">
        <w:rPr>
          <w:noProof/>
          <w:lang w:val="fr-CH"/>
        </w:rPr>
        <w:t>Réalisation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_Toc60502111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7</w:t>
      </w:r>
      <w:r>
        <w:rPr>
          <w:noProof/>
        </w:rPr>
        <w:fldChar w:fldCharType="end"/>
      </w:r>
    </w:p>
    <w:p w14:paraId="3A50202F" w14:textId="73E44C15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4.1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Spécifications détaillées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_Toc60502112 \h </w:instrText>
      </w:r>
      <w:r>
        <w:fldChar w:fldCharType="separate"/>
      </w:r>
      <w:r w:rsidRPr="00AF37CA">
        <w:rPr>
          <w:lang w:val="fr-CH"/>
        </w:rPr>
        <w:t>7</w:t>
      </w:r>
      <w:r>
        <w:fldChar w:fldCharType="end"/>
      </w:r>
    </w:p>
    <w:p w14:paraId="2EEF8464" w14:textId="6CD1C3C2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4.2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Design du système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_Toc60502113 \h </w:instrText>
      </w:r>
      <w:r>
        <w:fldChar w:fldCharType="separate"/>
      </w:r>
      <w:r w:rsidRPr="00AF37CA">
        <w:rPr>
          <w:lang w:val="fr-CH"/>
        </w:rPr>
        <w:t>7</w:t>
      </w:r>
      <w:r>
        <w:fldChar w:fldCharType="end"/>
      </w:r>
    </w:p>
    <w:p w14:paraId="35B6B796" w14:textId="315FFCF4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4.3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Configuration xyz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_Toc60502114 \h </w:instrText>
      </w:r>
      <w:r>
        <w:fldChar w:fldCharType="separate"/>
      </w:r>
      <w:r w:rsidRPr="00AF37CA">
        <w:rPr>
          <w:lang w:val="fr-CH"/>
        </w:rPr>
        <w:t>7</w:t>
      </w:r>
      <w:r>
        <w:fldChar w:fldCharType="end"/>
      </w:r>
    </w:p>
    <w:p w14:paraId="3DADC55E" w14:textId="508368AF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AF37CA">
        <w:rPr>
          <w:noProof/>
          <w:lang w:val="fr-CH"/>
        </w:rPr>
        <w:t>Test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_Toc60502115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8</w:t>
      </w:r>
      <w:r>
        <w:rPr>
          <w:noProof/>
        </w:rPr>
        <w:fldChar w:fldCharType="end"/>
      </w:r>
    </w:p>
    <w:p w14:paraId="4E7972C0" w14:textId="21A9CA8D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5.1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Procédure de test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_Toc60502116 \h </w:instrText>
      </w:r>
      <w:r>
        <w:fldChar w:fldCharType="separate"/>
      </w:r>
      <w:r w:rsidRPr="00AF37CA">
        <w:rPr>
          <w:lang w:val="fr-CH"/>
        </w:rPr>
        <w:t>8</w:t>
      </w:r>
      <w:r>
        <w:fldChar w:fldCharType="end"/>
      </w:r>
    </w:p>
    <w:p w14:paraId="24341428" w14:textId="56668492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C33582">
        <w:rPr>
          <w:lang w:val="fr-CH"/>
        </w:rPr>
        <w:t>5.2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C33582">
        <w:rPr>
          <w:lang w:val="fr-CH"/>
        </w:rPr>
        <w:t>Protocol de test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_Toc60502117 \h </w:instrText>
      </w:r>
      <w:r>
        <w:fldChar w:fldCharType="separate"/>
      </w:r>
      <w:r w:rsidRPr="00AF37CA">
        <w:rPr>
          <w:lang w:val="fr-CH"/>
        </w:rPr>
        <w:t>8</w:t>
      </w:r>
      <w:r>
        <w:fldChar w:fldCharType="end"/>
      </w:r>
    </w:p>
    <w:p w14:paraId="7CF6054A" w14:textId="4CFBADFC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5.3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C33582">
        <w:rPr>
          <w:lang w:val="fr-CH"/>
        </w:rPr>
        <w:t>Si</w:t>
      </w:r>
      <w:r w:rsidRPr="00AF37CA">
        <w:rPr>
          <w:lang w:val="fr-CH"/>
        </w:rPr>
        <w:t>gnature du protocole de test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_Toc60502118 \h </w:instrText>
      </w:r>
      <w:r>
        <w:fldChar w:fldCharType="separate"/>
      </w:r>
      <w:r w:rsidRPr="00AF37CA">
        <w:rPr>
          <w:lang w:val="fr-CH"/>
        </w:rPr>
        <w:t>8</w:t>
      </w:r>
      <w:r>
        <w:fldChar w:fldCharType="end"/>
      </w:r>
    </w:p>
    <w:p w14:paraId="0535E205" w14:textId="512BADD1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6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AF37CA">
        <w:rPr>
          <w:noProof/>
          <w:lang w:val="fr-CH"/>
        </w:rPr>
        <w:t>Conclusion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_Toc60502119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9</w:t>
      </w:r>
      <w:r>
        <w:rPr>
          <w:noProof/>
        </w:rPr>
        <w:fldChar w:fldCharType="end"/>
      </w:r>
    </w:p>
    <w:p w14:paraId="7F2C9049" w14:textId="542F903E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6.1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Améliorations possibles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_Toc60502120 \h </w:instrText>
      </w:r>
      <w:r>
        <w:fldChar w:fldCharType="separate"/>
      </w:r>
      <w:r w:rsidRPr="00AF37CA">
        <w:rPr>
          <w:lang w:val="fr-CH"/>
        </w:rPr>
        <w:t>9</w:t>
      </w:r>
      <w:r>
        <w:fldChar w:fldCharType="end"/>
      </w:r>
    </w:p>
    <w:p w14:paraId="6BA842BE" w14:textId="117EDD49" w:rsidR="00156AE2" w:rsidRDefault="00156AE2">
      <w:pPr>
        <w:pStyle w:val="TM2"/>
        <w:rPr>
          <w:rFonts w:asciiTheme="minorHAnsi" w:eastAsiaTheme="minorEastAsia" w:hAnsiTheme="minorHAnsi" w:cstheme="minorBidi"/>
          <w:szCs w:val="22"/>
          <w:lang w:val="fr-CH" w:eastAsia="fr-CH"/>
        </w:rPr>
      </w:pPr>
      <w:r w:rsidRPr="00AF37CA">
        <w:rPr>
          <w:lang w:val="fr-CH"/>
        </w:rPr>
        <w:t>6.2</w:t>
      </w:r>
      <w:r>
        <w:rPr>
          <w:rFonts w:asciiTheme="minorHAnsi" w:eastAsiaTheme="minorEastAsia" w:hAnsiTheme="minorHAnsi" w:cstheme="minorBidi"/>
          <w:szCs w:val="22"/>
          <w:lang w:val="fr-CH" w:eastAsia="fr-CH"/>
        </w:rPr>
        <w:tab/>
      </w:r>
      <w:r w:rsidRPr="00AF37CA">
        <w:rPr>
          <w:lang w:val="fr-CH"/>
        </w:rPr>
        <w:t>Auto-évaluation</w:t>
      </w:r>
      <w:r w:rsidRPr="00AF37CA">
        <w:rPr>
          <w:lang w:val="fr-CH"/>
        </w:rPr>
        <w:tab/>
      </w:r>
      <w:r>
        <w:fldChar w:fldCharType="begin"/>
      </w:r>
      <w:r w:rsidRPr="00AF37CA">
        <w:rPr>
          <w:lang w:val="fr-CH"/>
        </w:rPr>
        <w:instrText xml:space="preserve"> PAGEREF _Toc60502121 \h </w:instrText>
      </w:r>
      <w:r>
        <w:fldChar w:fldCharType="separate"/>
      </w:r>
      <w:r w:rsidRPr="00AF37CA">
        <w:rPr>
          <w:lang w:val="fr-CH"/>
        </w:rPr>
        <w:t>9</w:t>
      </w:r>
      <w:r>
        <w:fldChar w:fldCharType="end"/>
      </w:r>
    </w:p>
    <w:p w14:paraId="3115678A" w14:textId="7ED4E2EA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7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C33582">
        <w:rPr>
          <w:noProof/>
          <w:lang w:val="fr-CH"/>
        </w:rPr>
        <w:t>Bibliographie: liste des sources et références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_Toc60502122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10</w:t>
      </w:r>
      <w:r>
        <w:rPr>
          <w:noProof/>
        </w:rPr>
        <w:fldChar w:fldCharType="end"/>
      </w:r>
    </w:p>
    <w:p w14:paraId="1D31DDFF" w14:textId="528C153C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8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C33582">
        <w:rPr>
          <w:noProof/>
          <w:lang w:val="fr-CH"/>
        </w:rPr>
        <w:t>Glossaire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_Toc60502123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11</w:t>
      </w:r>
      <w:r>
        <w:rPr>
          <w:noProof/>
        </w:rPr>
        <w:fldChar w:fldCharType="end"/>
      </w:r>
    </w:p>
    <w:p w14:paraId="1D1E3058" w14:textId="353FD84D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9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AF37CA">
        <w:rPr>
          <w:noProof/>
          <w:lang w:val="fr-CH"/>
        </w:rPr>
        <w:t>Signatures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_Toc60502124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12</w:t>
      </w:r>
      <w:r>
        <w:rPr>
          <w:noProof/>
        </w:rPr>
        <w:fldChar w:fldCharType="end"/>
      </w:r>
    </w:p>
    <w:p w14:paraId="2A3155FE" w14:textId="7D223467" w:rsidR="00156AE2" w:rsidRDefault="00156AE2">
      <w:pPr>
        <w:pStyle w:val="TM1"/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</w:pPr>
      <w:r w:rsidRPr="00C33582">
        <w:rPr>
          <w:noProof/>
          <w:lang w:val="fr-CH"/>
        </w:rPr>
        <w:t>10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val="fr-CH" w:eastAsia="fr-CH"/>
        </w:rPr>
        <w:tab/>
      </w:r>
      <w:r w:rsidRPr="00AF37CA">
        <w:rPr>
          <w:noProof/>
          <w:lang w:val="fr-CH"/>
        </w:rPr>
        <w:t>Annexes</w:t>
      </w:r>
      <w:r w:rsidRPr="00AF37CA">
        <w:rPr>
          <w:noProof/>
          <w:lang w:val="fr-CH"/>
        </w:rPr>
        <w:tab/>
      </w:r>
      <w:r>
        <w:rPr>
          <w:noProof/>
        </w:rPr>
        <w:fldChar w:fldCharType="begin"/>
      </w:r>
      <w:r w:rsidRPr="00AF37CA">
        <w:rPr>
          <w:noProof/>
          <w:lang w:val="fr-CH"/>
        </w:rPr>
        <w:instrText xml:space="preserve"> PAGEREF _Toc60502125 \h </w:instrText>
      </w:r>
      <w:r>
        <w:rPr>
          <w:noProof/>
        </w:rPr>
      </w:r>
      <w:r>
        <w:rPr>
          <w:noProof/>
        </w:rPr>
        <w:fldChar w:fldCharType="separate"/>
      </w:r>
      <w:r w:rsidRPr="00AF37CA">
        <w:rPr>
          <w:noProof/>
          <w:lang w:val="fr-CH"/>
        </w:rPr>
        <w:t>13</w:t>
      </w:r>
      <w:r>
        <w:rPr>
          <w:noProof/>
        </w:rPr>
        <w:fldChar w:fldCharType="end"/>
      </w:r>
    </w:p>
    <w:p w14:paraId="16FD8FDE" w14:textId="41BCC9B0" w:rsidR="00920673" w:rsidRDefault="00917D4F" w:rsidP="00917D4F">
      <w:pPr>
        <w:tabs>
          <w:tab w:val="right" w:leader="dot" w:pos="9072"/>
        </w:tabs>
        <w:rPr>
          <w:rFonts w:cs="Arial"/>
          <w:sz w:val="22"/>
          <w:szCs w:val="22"/>
          <w:lang w:val="fr-CH"/>
        </w:rPr>
      </w:pPr>
      <w:r w:rsidRPr="00744C61">
        <w:rPr>
          <w:rFonts w:cs="Arial"/>
          <w:sz w:val="22"/>
          <w:szCs w:val="22"/>
        </w:rPr>
        <w:fldChar w:fldCharType="end"/>
      </w:r>
    </w:p>
    <w:p w14:paraId="1884EE46" w14:textId="77777777" w:rsidR="00876DF2" w:rsidRPr="00876DF2" w:rsidRDefault="00876DF2" w:rsidP="00876DF2">
      <w:pPr>
        <w:rPr>
          <w:rFonts w:cs="Arial"/>
          <w:sz w:val="22"/>
          <w:szCs w:val="22"/>
          <w:lang w:val="fr-CH"/>
        </w:rPr>
      </w:pPr>
    </w:p>
    <w:p w14:paraId="3EB5B6DE" w14:textId="77777777" w:rsidR="00876DF2" w:rsidRDefault="00876DF2" w:rsidP="00876DF2">
      <w:pPr>
        <w:rPr>
          <w:rFonts w:cs="Arial"/>
          <w:sz w:val="22"/>
          <w:szCs w:val="22"/>
          <w:lang w:val="fr-CH"/>
        </w:rPr>
      </w:pPr>
    </w:p>
    <w:p w14:paraId="3034CD30" w14:textId="77777777" w:rsidR="00917D4F" w:rsidRPr="00876DF2" w:rsidRDefault="00917D4F" w:rsidP="00876DF2">
      <w:pPr>
        <w:tabs>
          <w:tab w:val="left" w:pos="7377"/>
        </w:tabs>
        <w:rPr>
          <w:rFonts w:cs="Arial"/>
          <w:sz w:val="22"/>
          <w:szCs w:val="22"/>
          <w:lang w:val="fr-CH"/>
        </w:rPr>
        <w:sectPr w:rsidR="00917D4F" w:rsidRPr="00876DF2" w:rsidSect="00920673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392" w:right="851" w:bottom="851" w:left="992" w:header="284" w:footer="98" w:gutter="0"/>
          <w:pgNumType w:start="0"/>
          <w:cols w:space="720"/>
          <w:titlePg/>
        </w:sectPr>
      </w:pPr>
    </w:p>
    <w:p w14:paraId="74B07F41" w14:textId="77777777" w:rsidR="000D22F7" w:rsidRPr="00917D4F" w:rsidRDefault="000D6544" w:rsidP="000D22F7">
      <w:pPr>
        <w:pStyle w:val="Titre1"/>
        <w:numPr>
          <w:ilvl w:val="0"/>
          <w:numId w:val="0"/>
        </w:numPr>
        <w:ind w:left="907" w:hanging="907"/>
        <w:rPr>
          <w:lang w:val="fr-CH"/>
        </w:rPr>
      </w:pPr>
      <w:bookmarkStart w:id="1" w:name="_Toc60502090"/>
      <w:bookmarkStart w:id="2" w:name="_Toc250790969"/>
      <w:r>
        <w:rPr>
          <w:lang w:val="fr-CH"/>
        </w:rPr>
        <w:lastRenderedPageBreak/>
        <w:t>Résumé du rapport du TPI</w:t>
      </w:r>
      <w:bookmarkEnd w:id="1"/>
    </w:p>
    <w:p w14:paraId="2567E599" w14:textId="77777777" w:rsidR="00B15643" w:rsidRDefault="000D22F7" w:rsidP="00504949">
      <w:pPr>
        <w:rPr>
          <w:rStyle w:val="Hinweistext"/>
          <w:sz w:val="22"/>
          <w:szCs w:val="22"/>
          <w:lang w:val="fr-CH"/>
        </w:rPr>
      </w:pPr>
      <w:r>
        <w:rPr>
          <w:rStyle w:val="Hinweistext"/>
          <w:sz w:val="22"/>
          <w:szCs w:val="22"/>
          <w:lang w:val="fr-CH"/>
        </w:rPr>
        <w:t xml:space="preserve">Le </w:t>
      </w:r>
      <w:r w:rsidR="00504949" w:rsidRPr="00504949">
        <w:rPr>
          <w:rStyle w:val="Hinweistext"/>
          <w:sz w:val="22"/>
          <w:szCs w:val="22"/>
          <w:lang w:val="fr-CH"/>
        </w:rPr>
        <w:t>Résumé du rapport du TPI</w:t>
      </w:r>
      <w:r w:rsidR="00504949">
        <w:rPr>
          <w:rStyle w:val="Hinweistext"/>
          <w:sz w:val="22"/>
          <w:szCs w:val="22"/>
          <w:lang w:val="fr-CH"/>
        </w:rPr>
        <w:t xml:space="preserve"> </w:t>
      </w:r>
      <w:r>
        <w:rPr>
          <w:rStyle w:val="Hinweistext"/>
          <w:sz w:val="22"/>
          <w:szCs w:val="22"/>
          <w:lang w:val="fr-CH"/>
        </w:rPr>
        <w:t>est une présentation conceptuelle du travail effectué et du résultat attendu d’au maximum une page A4 qui permettent au lecteur une rapide compréhension du rapport de travail.</w:t>
      </w:r>
      <w:r w:rsidR="00504949" w:rsidRPr="00AF37CA">
        <w:rPr>
          <w:lang w:val="fr-CH"/>
        </w:rPr>
        <w:t xml:space="preserve"> </w:t>
      </w:r>
      <w:r w:rsidR="00504949" w:rsidRPr="00504949">
        <w:rPr>
          <w:rStyle w:val="Hinweistext"/>
          <w:sz w:val="22"/>
          <w:szCs w:val="22"/>
          <w:lang w:val="fr-CH"/>
        </w:rPr>
        <w:t xml:space="preserve">. Il contient trois paragraphes : Situation de départ, mise en </w:t>
      </w:r>
      <w:r w:rsidR="00B15643" w:rsidRPr="00504949">
        <w:rPr>
          <w:rStyle w:val="Hinweistext"/>
          <w:sz w:val="22"/>
          <w:szCs w:val="22"/>
          <w:lang w:val="fr-CH"/>
        </w:rPr>
        <w:t>œuvre, résultats</w:t>
      </w:r>
      <w:r w:rsidR="00504949" w:rsidRPr="00504949">
        <w:rPr>
          <w:rStyle w:val="Hinweistext"/>
          <w:sz w:val="22"/>
          <w:szCs w:val="22"/>
          <w:lang w:val="fr-CH"/>
        </w:rPr>
        <w:t>.</w:t>
      </w:r>
      <w:r w:rsidR="00504949">
        <w:rPr>
          <w:rStyle w:val="Hinweistext"/>
          <w:sz w:val="22"/>
          <w:szCs w:val="22"/>
          <w:lang w:val="fr-CH"/>
        </w:rPr>
        <w:t xml:space="preserve"> </w:t>
      </w:r>
    </w:p>
    <w:p w14:paraId="320ED221" w14:textId="2C04C71A" w:rsidR="000D22F7" w:rsidRPr="00D26DE3" w:rsidRDefault="00504949" w:rsidP="00504949">
      <w:pPr>
        <w:rPr>
          <w:rStyle w:val="Hinweistext"/>
          <w:sz w:val="22"/>
          <w:szCs w:val="22"/>
          <w:lang w:val="fr-CH"/>
        </w:rPr>
      </w:pPr>
      <w:bookmarkStart w:id="3" w:name="_Hlk60501749"/>
      <w:r>
        <w:rPr>
          <w:rStyle w:val="Hinweistext"/>
          <w:sz w:val="22"/>
          <w:szCs w:val="22"/>
          <w:lang w:val="fr-CH"/>
        </w:rPr>
        <w:t>Pour plus de détails, veuillez vous référez au Manuel ICT</w:t>
      </w:r>
      <w:r w:rsidR="00B15643">
        <w:rPr>
          <w:rStyle w:val="Hinweistext"/>
          <w:sz w:val="22"/>
          <w:szCs w:val="22"/>
          <w:lang w:val="fr-CH"/>
        </w:rPr>
        <w:t xml:space="preserve"> - p</w:t>
      </w:r>
      <w:r w:rsidR="00B15643" w:rsidRPr="00B15643">
        <w:rPr>
          <w:rStyle w:val="Hinweistext"/>
          <w:sz w:val="22"/>
          <w:szCs w:val="22"/>
          <w:lang w:val="fr-CH"/>
        </w:rPr>
        <w:t>artie B</w:t>
      </w:r>
      <w:r w:rsidR="00B15643">
        <w:rPr>
          <w:rStyle w:val="Hinweistext"/>
          <w:sz w:val="22"/>
          <w:szCs w:val="22"/>
          <w:lang w:val="fr-CH"/>
        </w:rPr>
        <w:t xml:space="preserve"> : </w:t>
      </w:r>
      <w:r w:rsidR="00B15643" w:rsidRPr="00B15643">
        <w:rPr>
          <w:rStyle w:val="Hinweistext"/>
          <w:sz w:val="22"/>
          <w:szCs w:val="22"/>
          <w:lang w:val="fr-CH"/>
        </w:rPr>
        <w:t>Documentation</w:t>
      </w:r>
      <w:r w:rsidR="00B15643">
        <w:rPr>
          <w:rStyle w:val="Hinweistext"/>
          <w:sz w:val="22"/>
          <w:szCs w:val="22"/>
          <w:lang w:val="fr-CH"/>
        </w:rPr>
        <w:t xml:space="preserve"> / </w:t>
      </w:r>
      <w:r w:rsidR="00B15643" w:rsidRPr="00B15643">
        <w:rPr>
          <w:rStyle w:val="Hinweistext"/>
          <w:sz w:val="22"/>
          <w:szCs w:val="22"/>
          <w:lang w:val="fr-CH"/>
        </w:rPr>
        <w:t>rapport du TPI</w:t>
      </w:r>
      <w:r w:rsidR="00B15643">
        <w:rPr>
          <w:rStyle w:val="Hinweistext"/>
          <w:sz w:val="22"/>
          <w:szCs w:val="22"/>
          <w:lang w:val="fr-CH"/>
        </w:rPr>
        <w:t xml:space="preserve"> -</w:t>
      </w:r>
      <w:r>
        <w:rPr>
          <w:rStyle w:val="Hinweistext"/>
          <w:sz w:val="22"/>
          <w:szCs w:val="22"/>
          <w:lang w:val="fr-CH"/>
        </w:rPr>
        <w:t xml:space="preserve"> Question 14 </w:t>
      </w:r>
      <w:r w:rsidR="00B15643">
        <w:rPr>
          <w:rStyle w:val="Hinweistext"/>
          <w:sz w:val="22"/>
          <w:szCs w:val="22"/>
          <w:lang w:val="fr-CH"/>
        </w:rPr>
        <w:t>-</w:t>
      </w:r>
      <w:r>
        <w:rPr>
          <w:rStyle w:val="Hinweistext"/>
          <w:sz w:val="22"/>
          <w:szCs w:val="22"/>
          <w:lang w:val="fr-CH"/>
        </w:rPr>
        <w:t xml:space="preserve"> page 81</w:t>
      </w:r>
      <w:bookmarkEnd w:id="3"/>
      <w:r>
        <w:rPr>
          <w:rStyle w:val="Hinweistext"/>
          <w:sz w:val="22"/>
          <w:szCs w:val="22"/>
          <w:lang w:val="fr-CH"/>
        </w:rPr>
        <w:t>.</w:t>
      </w:r>
    </w:p>
    <w:p w14:paraId="7DA01D04" w14:textId="77777777" w:rsidR="000D22F7" w:rsidRPr="00D26DE3" w:rsidRDefault="000D22F7" w:rsidP="000D22F7">
      <w:pPr>
        <w:pStyle w:val="BITTextkrper"/>
        <w:rPr>
          <w:szCs w:val="22"/>
          <w:lang w:val="fr-CH"/>
        </w:rPr>
      </w:pPr>
    </w:p>
    <w:p w14:paraId="7036E9FA" w14:textId="3505DE7C" w:rsidR="005479BD" w:rsidRDefault="00110668" w:rsidP="00D61A86">
      <w:pPr>
        <w:pStyle w:val="Titre1"/>
        <w:numPr>
          <w:ilvl w:val="0"/>
          <w:numId w:val="36"/>
        </w:numPr>
        <w:rPr>
          <w:lang w:val="fr-CH"/>
        </w:rPr>
      </w:pPr>
      <w:bookmarkStart w:id="4" w:name="_Toc60502091"/>
      <w:r w:rsidRPr="000D22F7">
        <w:rPr>
          <w:lang w:val="fr-CH"/>
        </w:rPr>
        <w:lastRenderedPageBreak/>
        <w:t>Les grandes lignes du projet</w:t>
      </w:r>
      <w:bookmarkEnd w:id="2"/>
      <w:bookmarkEnd w:id="4"/>
    </w:p>
    <w:p w14:paraId="58955249" w14:textId="77777777" w:rsidR="007B7946" w:rsidRPr="007B7946" w:rsidRDefault="007B7946" w:rsidP="007B7946">
      <w:pPr>
        <w:pStyle w:val="BITTextkrper"/>
        <w:rPr>
          <w:lang w:val="fr-CH"/>
        </w:rPr>
      </w:pPr>
    </w:p>
    <w:p w14:paraId="05BB1BF4" w14:textId="77777777" w:rsidR="0030738A" w:rsidRPr="00D26DE3" w:rsidRDefault="005479BD" w:rsidP="0030738A">
      <w:pPr>
        <w:pStyle w:val="Titre2"/>
        <w:tabs>
          <w:tab w:val="clear" w:pos="851"/>
        </w:tabs>
      </w:pPr>
      <w:bookmarkStart w:id="5" w:name="_Toc114965594"/>
      <w:bookmarkStart w:id="6" w:name="_Toc250790970"/>
      <w:bookmarkStart w:id="7" w:name="_Toc60502092"/>
      <w:r w:rsidRPr="00D26DE3">
        <w:t xml:space="preserve">Analyse </w:t>
      </w:r>
      <w:bookmarkEnd w:id="5"/>
      <w:r w:rsidR="00110668" w:rsidRPr="00D26DE3">
        <w:t xml:space="preserve">de </w:t>
      </w:r>
      <w:bookmarkEnd w:id="6"/>
      <w:r w:rsidR="000D6544">
        <w:t>la situation initiale</w:t>
      </w:r>
      <w:bookmarkEnd w:id="7"/>
    </w:p>
    <w:p w14:paraId="762C1B0E" w14:textId="77777777" w:rsidR="003C48E2" w:rsidRPr="00D26DE3" w:rsidRDefault="00D26DE3" w:rsidP="003C48E2">
      <w:pPr>
        <w:rPr>
          <w:rStyle w:val="Hinweistext"/>
          <w:sz w:val="22"/>
          <w:szCs w:val="22"/>
          <w:lang w:val="fr-CH"/>
        </w:rPr>
      </w:pPr>
      <w:r w:rsidRPr="00D26DE3">
        <w:rPr>
          <w:rStyle w:val="Hinweistext"/>
          <w:sz w:val="22"/>
          <w:szCs w:val="22"/>
          <w:lang w:val="fr-CH"/>
        </w:rPr>
        <w:t>Qu</w:t>
      </w:r>
      <w:r>
        <w:rPr>
          <w:rStyle w:val="Hinweistext"/>
          <w:sz w:val="22"/>
          <w:szCs w:val="22"/>
          <w:lang w:val="fr-CH"/>
        </w:rPr>
        <w:t>elle est la situation actuelle? Vous pouvez éventuellement illustrer le processus</w:t>
      </w:r>
      <w:r w:rsidR="00E45934" w:rsidRPr="00D26DE3">
        <w:rPr>
          <w:rStyle w:val="Hinweistext"/>
          <w:sz w:val="22"/>
          <w:szCs w:val="22"/>
          <w:lang w:val="fr-CH"/>
        </w:rPr>
        <w:t>.</w:t>
      </w:r>
    </w:p>
    <w:p w14:paraId="1516E9DD" w14:textId="77777777" w:rsidR="005479BD" w:rsidRPr="00D26DE3" w:rsidRDefault="005479BD" w:rsidP="005479BD">
      <w:pPr>
        <w:pStyle w:val="BITTextkrper"/>
        <w:rPr>
          <w:szCs w:val="22"/>
          <w:lang w:val="fr-CH"/>
        </w:rPr>
      </w:pPr>
    </w:p>
    <w:p w14:paraId="2B168DD7" w14:textId="77777777" w:rsidR="005479BD" w:rsidRDefault="005479BD" w:rsidP="0030738A">
      <w:pPr>
        <w:pStyle w:val="Titre2"/>
        <w:tabs>
          <w:tab w:val="clear" w:pos="576"/>
          <w:tab w:val="clear" w:pos="851"/>
          <w:tab w:val="left" w:pos="567"/>
        </w:tabs>
        <w:ind w:left="567" w:hanging="567"/>
      </w:pPr>
      <w:bookmarkStart w:id="8" w:name="_Toc114965595"/>
      <w:bookmarkStart w:id="9" w:name="_Toc250790971"/>
      <w:bookmarkStart w:id="10" w:name="_Toc60502093"/>
      <w:r>
        <w:t xml:space="preserve">Analyse </w:t>
      </w:r>
      <w:bookmarkEnd w:id="8"/>
      <w:r w:rsidR="00110668">
        <w:t>de l’état désiré</w:t>
      </w:r>
      <w:bookmarkEnd w:id="9"/>
      <w:bookmarkEnd w:id="10"/>
    </w:p>
    <w:p w14:paraId="1B4C40AF" w14:textId="77777777" w:rsidR="003C48E2" w:rsidRPr="00D26DE3" w:rsidRDefault="00D26DE3" w:rsidP="003C48E2">
      <w:pPr>
        <w:rPr>
          <w:rStyle w:val="Hinweistext"/>
          <w:sz w:val="22"/>
          <w:szCs w:val="22"/>
          <w:lang w:val="fr-CH"/>
        </w:rPr>
      </w:pPr>
      <w:r w:rsidRPr="00D26DE3">
        <w:rPr>
          <w:rStyle w:val="Hinweistext"/>
          <w:sz w:val="22"/>
          <w:szCs w:val="22"/>
          <w:lang w:val="fr-CH"/>
        </w:rPr>
        <w:t>A quoi doit ressembler la solution/le produit fini? Vous pouvez éventuellement illustrer le nouveau processus.</w:t>
      </w:r>
    </w:p>
    <w:p w14:paraId="575A294D" w14:textId="77777777" w:rsidR="005479BD" w:rsidRPr="00D26DE3" w:rsidRDefault="005479BD" w:rsidP="005479BD">
      <w:pPr>
        <w:pStyle w:val="BITTextkrper"/>
        <w:rPr>
          <w:szCs w:val="22"/>
          <w:lang w:val="fr-CH"/>
        </w:rPr>
      </w:pPr>
    </w:p>
    <w:p w14:paraId="38EF63DD" w14:textId="77777777" w:rsidR="005479BD" w:rsidRPr="00110668" w:rsidRDefault="00110668" w:rsidP="0030738A">
      <w:pPr>
        <w:pStyle w:val="Titre2"/>
        <w:tabs>
          <w:tab w:val="clear" w:pos="851"/>
        </w:tabs>
        <w:rPr>
          <w:lang w:val="fr-CH"/>
        </w:rPr>
      </w:pPr>
      <w:bookmarkStart w:id="11" w:name="_Toc250790972"/>
      <w:bookmarkStart w:id="12" w:name="_Toc60502094"/>
      <w:r w:rsidRPr="00110668">
        <w:rPr>
          <w:lang w:val="fr-CH"/>
        </w:rPr>
        <w:t>Cahier des charges</w:t>
      </w:r>
      <w:r w:rsidR="00B56135" w:rsidRPr="00110668">
        <w:rPr>
          <w:lang w:val="fr-CH"/>
        </w:rPr>
        <w:t xml:space="preserve"> / </w:t>
      </w:r>
      <w:r w:rsidRPr="00110668">
        <w:rPr>
          <w:lang w:val="fr-CH"/>
        </w:rPr>
        <w:t>exigences du système</w:t>
      </w:r>
      <w:bookmarkEnd w:id="11"/>
      <w:bookmarkEnd w:id="12"/>
    </w:p>
    <w:p w14:paraId="52D6D68C" w14:textId="77777777" w:rsidR="005479BD" w:rsidRPr="00D26DE3" w:rsidRDefault="00D26DE3" w:rsidP="005479BD">
      <w:pPr>
        <w:rPr>
          <w:rStyle w:val="Hinweistext"/>
          <w:sz w:val="22"/>
          <w:szCs w:val="22"/>
          <w:lang w:val="fr-CH"/>
        </w:rPr>
      </w:pPr>
      <w:r w:rsidRPr="00D26DE3">
        <w:rPr>
          <w:rStyle w:val="Hinweistext"/>
          <w:sz w:val="22"/>
          <w:szCs w:val="22"/>
          <w:lang w:val="fr-CH"/>
        </w:rPr>
        <w:t xml:space="preserve">Cahier des charges détaillé découlant du mandat de projet. </w:t>
      </w:r>
      <w:r>
        <w:rPr>
          <w:rStyle w:val="Hinweistext"/>
          <w:sz w:val="22"/>
          <w:szCs w:val="22"/>
          <w:lang w:val="fr-CH"/>
        </w:rPr>
        <w:t xml:space="preserve">Définition exacte et mesurable des objectifs à atteindre. </w:t>
      </w:r>
      <w:r w:rsidR="003C48E2" w:rsidRPr="00D26DE3">
        <w:rPr>
          <w:rStyle w:val="Hinweistext"/>
          <w:sz w:val="22"/>
          <w:szCs w:val="22"/>
          <w:lang w:val="fr-CH"/>
        </w:rPr>
        <w:t xml:space="preserve"> </w:t>
      </w:r>
    </w:p>
    <w:p w14:paraId="16F19AB8" w14:textId="77777777" w:rsidR="00B56135" w:rsidRPr="00D26DE3" w:rsidRDefault="00D26DE3" w:rsidP="005479BD">
      <w:pPr>
        <w:rPr>
          <w:rStyle w:val="Hinweistext"/>
          <w:sz w:val="22"/>
          <w:szCs w:val="22"/>
          <w:lang w:val="fr-CH"/>
        </w:rPr>
      </w:pPr>
      <w:r w:rsidRPr="00D26DE3">
        <w:rPr>
          <w:rStyle w:val="Hinweistext"/>
          <w:sz w:val="22"/>
          <w:szCs w:val="22"/>
          <w:lang w:val="fr-CH"/>
        </w:rPr>
        <w:t>Décrire et structurer les exigences du système désiré</w:t>
      </w:r>
      <w:r w:rsidR="00070FE6" w:rsidRPr="00D26DE3">
        <w:rPr>
          <w:rStyle w:val="Hinweistext"/>
          <w:sz w:val="22"/>
          <w:szCs w:val="22"/>
          <w:lang w:val="fr-CH"/>
        </w:rPr>
        <w:t xml:space="preserve">. </w:t>
      </w:r>
    </w:p>
    <w:p w14:paraId="4DC940DC" w14:textId="1BA663ED" w:rsidR="00876DF2" w:rsidRDefault="00876DF2" w:rsidP="005479BD">
      <w:pPr>
        <w:pStyle w:val="BITTextkrper"/>
        <w:rPr>
          <w:szCs w:val="22"/>
          <w:lang w:val="fr-CH"/>
        </w:rPr>
      </w:pPr>
    </w:p>
    <w:p w14:paraId="3D39BF14" w14:textId="7AE0950A" w:rsidR="00280FED" w:rsidRDefault="00A42C0A" w:rsidP="00280FED">
      <w:pPr>
        <w:pStyle w:val="Titre2"/>
        <w:tabs>
          <w:tab w:val="clear" w:pos="851"/>
        </w:tabs>
        <w:rPr>
          <w:lang w:val="fr-CH"/>
        </w:rPr>
      </w:pPr>
      <w:bookmarkStart w:id="13" w:name="_Toc60502095"/>
      <w:r>
        <w:rPr>
          <w:lang w:val="fr-CH"/>
        </w:rPr>
        <w:t>Organisation du</w:t>
      </w:r>
      <w:r w:rsidR="006C13E7">
        <w:rPr>
          <w:lang w:val="fr-CH"/>
        </w:rPr>
        <w:t xml:space="preserve"> projet</w:t>
      </w:r>
      <w:bookmarkEnd w:id="13"/>
    </w:p>
    <w:p w14:paraId="1F23E89E" w14:textId="5AAEEFF8" w:rsidR="002053B3" w:rsidRDefault="009B0F10" w:rsidP="00280FED">
      <w:pPr>
        <w:rPr>
          <w:rStyle w:val="Hinweistext"/>
          <w:sz w:val="22"/>
          <w:szCs w:val="22"/>
          <w:lang w:val="fr-CH"/>
        </w:rPr>
      </w:pPr>
      <w:r>
        <w:rPr>
          <w:rStyle w:val="Hinweistext"/>
          <w:sz w:val="22"/>
          <w:szCs w:val="22"/>
          <w:lang w:val="fr-CH"/>
        </w:rPr>
        <w:t>Cit</w:t>
      </w:r>
      <w:r w:rsidR="00D22758">
        <w:rPr>
          <w:rStyle w:val="Hinweistext"/>
          <w:sz w:val="22"/>
          <w:szCs w:val="22"/>
          <w:lang w:val="fr-CH"/>
        </w:rPr>
        <w:t>er</w:t>
      </w:r>
      <w:r w:rsidR="004901E8">
        <w:rPr>
          <w:rStyle w:val="Hinweistext"/>
          <w:sz w:val="22"/>
          <w:szCs w:val="22"/>
          <w:lang w:val="fr-CH"/>
        </w:rPr>
        <w:t xml:space="preserve"> la méthode de gestion de projet utilisé</w:t>
      </w:r>
      <w:r w:rsidR="00C74DBA">
        <w:rPr>
          <w:rStyle w:val="Hinweistext"/>
          <w:sz w:val="22"/>
          <w:szCs w:val="22"/>
          <w:lang w:val="fr-CH"/>
        </w:rPr>
        <w:t>e (Méthode</w:t>
      </w:r>
      <w:r w:rsidR="009D3243">
        <w:rPr>
          <w:rStyle w:val="Hinweistext"/>
          <w:sz w:val="22"/>
          <w:szCs w:val="22"/>
          <w:lang w:val="fr-CH"/>
        </w:rPr>
        <w:t xml:space="preserve"> en</w:t>
      </w:r>
      <w:r w:rsidR="00F45D0C">
        <w:rPr>
          <w:rStyle w:val="Hinweistext"/>
          <w:sz w:val="22"/>
          <w:szCs w:val="22"/>
          <w:lang w:val="fr-CH"/>
        </w:rPr>
        <w:t xml:space="preserve"> phase</w:t>
      </w:r>
      <w:r w:rsidR="005A00CC">
        <w:rPr>
          <w:rStyle w:val="Hinweistext"/>
          <w:sz w:val="22"/>
          <w:szCs w:val="22"/>
          <w:lang w:val="fr-CH"/>
        </w:rPr>
        <w:t>s</w:t>
      </w:r>
      <w:r w:rsidR="00F45D0C">
        <w:rPr>
          <w:rStyle w:val="Hinweistext"/>
          <w:sz w:val="22"/>
          <w:szCs w:val="22"/>
          <w:lang w:val="fr-CH"/>
        </w:rPr>
        <w:t>, agile, scrum</w:t>
      </w:r>
      <w:r w:rsidR="00B10C36">
        <w:rPr>
          <w:rStyle w:val="Hinweistext"/>
          <w:sz w:val="22"/>
          <w:szCs w:val="22"/>
          <w:lang w:val="fr-CH"/>
        </w:rPr>
        <w:t>,</w:t>
      </w:r>
      <w:r w:rsidR="006507A7">
        <w:rPr>
          <w:rStyle w:val="Hinweistext"/>
          <w:sz w:val="22"/>
          <w:szCs w:val="22"/>
          <w:lang w:val="fr-CH"/>
        </w:rPr>
        <w:t xml:space="preserve"> </w:t>
      </w:r>
      <w:r w:rsidR="00B10C36">
        <w:rPr>
          <w:rStyle w:val="Hinweistext"/>
          <w:sz w:val="22"/>
          <w:szCs w:val="22"/>
          <w:lang w:val="fr-CH"/>
        </w:rPr>
        <w:t>…</w:t>
      </w:r>
      <w:r w:rsidR="00FE7273">
        <w:rPr>
          <w:rStyle w:val="Hinweistext"/>
          <w:sz w:val="22"/>
          <w:szCs w:val="22"/>
          <w:lang w:val="fr-CH"/>
        </w:rPr>
        <w:t>)</w:t>
      </w:r>
    </w:p>
    <w:p w14:paraId="059C591C" w14:textId="7F5AF0CB" w:rsidR="006763C3" w:rsidRDefault="008C171D" w:rsidP="00280FED">
      <w:pPr>
        <w:rPr>
          <w:rStyle w:val="Hinweistext"/>
          <w:sz w:val="22"/>
          <w:szCs w:val="22"/>
          <w:lang w:val="fr-CH"/>
        </w:rPr>
      </w:pPr>
      <w:r>
        <w:rPr>
          <w:rStyle w:val="Hinweistext"/>
          <w:sz w:val="22"/>
          <w:szCs w:val="22"/>
          <w:lang w:val="fr-CH"/>
        </w:rPr>
        <w:t>Etablir la liste des participants au projet avec leur rôle</w:t>
      </w:r>
      <w:r w:rsidR="001251AA">
        <w:rPr>
          <w:rStyle w:val="Hinweistext"/>
          <w:sz w:val="22"/>
          <w:szCs w:val="22"/>
          <w:lang w:val="fr-CH"/>
        </w:rPr>
        <w:t xml:space="preserve"> respectif</w:t>
      </w:r>
      <w:r>
        <w:rPr>
          <w:rStyle w:val="Hinweistext"/>
          <w:sz w:val="22"/>
          <w:szCs w:val="22"/>
          <w:lang w:val="fr-CH"/>
        </w:rPr>
        <w:t>.</w:t>
      </w:r>
    </w:p>
    <w:p w14:paraId="794FC1A7" w14:textId="56658DD1" w:rsidR="008C171D" w:rsidRDefault="008C171D" w:rsidP="00280FED">
      <w:pPr>
        <w:rPr>
          <w:rStyle w:val="Hinweistext"/>
          <w:sz w:val="22"/>
          <w:szCs w:val="22"/>
          <w:lang w:val="fr-CH"/>
        </w:rPr>
      </w:pPr>
      <w:r>
        <w:rPr>
          <w:rStyle w:val="Hinweistext"/>
          <w:sz w:val="22"/>
          <w:szCs w:val="22"/>
          <w:lang w:val="fr-CH"/>
        </w:rPr>
        <w:t>Décrire comment sont géré</w:t>
      </w:r>
      <w:r w:rsidR="00FD07C9">
        <w:rPr>
          <w:rStyle w:val="Hinweistext"/>
          <w:sz w:val="22"/>
          <w:szCs w:val="22"/>
          <w:lang w:val="fr-CH"/>
        </w:rPr>
        <w:t>e</w:t>
      </w:r>
      <w:r>
        <w:rPr>
          <w:rStyle w:val="Hinweistext"/>
          <w:sz w:val="22"/>
          <w:szCs w:val="22"/>
          <w:lang w:val="fr-CH"/>
        </w:rPr>
        <w:t>s les sauvegardes de la documentation</w:t>
      </w:r>
      <w:r w:rsidR="001251AA">
        <w:rPr>
          <w:rStyle w:val="Hinweistext"/>
          <w:sz w:val="22"/>
          <w:szCs w:val="22"/>
          <w:lang w:val="fr-CH"/>
        </w:rPr>
        <w:t xml:space="preserve"> et du code </w:t>
      </w:r>
      <w:r>
        <w:rPr>
          <w:rStyle w:val="Hinweistext"/>
          <w:sz w:val="22"/>
          <w:szCs w:val="22"/>
          <w:lang w:val="fr-CH"/>
        </w:rPr>
        <w:t>(fréquence, supports utilisés</w:t>
      </w:r>
      <w:r w:rsidR="00A42C0A">
        <w:rPr>
          <w:rStyle w:val="Hinweistext"/>
          <w:sz w:val="22"/>
          <w:szCs w:val="22"/>
          <w:lang w:val="fr-CH"/>
        </w:rPr>
        <w:t>, utilisation de logiciel de gestion de version, …)</w:t>
      </w:r>
    </w:p>
    <w:p w14:paraId="501E479F" w14:textId="1FC249D6" w:rsidR="005479BD" w:rsidRDefault="00110668" w:rsidP="00A42C0A">
      <w:pPr>
        <w:pStyle w:val="Titre1"/>
      </w:pPr>
      <w:bookmarkStart w:id="14" w:name="_Toc250790973"/>
      <w:bookmarkStart w:id="15" w:name="_Toc60502096"/>
      <w:r>
        <w:lastRenderedPageBreak/>
        <w:t xml:space="preserve">Analyse </w:t>
      </w:r>
      <w:r w:rsidRPr="00A42C0A">
        <w:t>préliminaire</w:t>
      </w:r>
      <w:bookmarkEnd w:id="14"/>
      <w:bookmarkEnd w:id="15"/>
    </w:p>
    <w:p w14:paraId="34AE917A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16" w:name="_Toc250790974"/>
      <w:bookmarkStart w:id="17" w:name="_Toc60502097"/>
      <w:bookmarkStart w:id="18" w:name="_Toc114965598"/>
      <w:r>
        <w:t>Objectifs du système</w:t>
      </w:r>
      <w:bookmarkEnd w:id="16"/>
      <w:bookmarkEnd w:id="17"/>
    </w:p>
    <w:p w14:paraId="280FD2AF" w14:textId="77777777" w:rsidR="002E4C98" w:rsidRDefault="00110668" w:rsidP="002E4C98">
      <w:pPr>
        <w:pStyle w:val="Titre3"/>
        <w:numPr>
          <w:ilvl w:val="2"/>
          <w:numId w:val="16"/>
        </w:numPr>
      </w:pPr>
      <w:r>
        <w:t>Analyse de l’état actuel</w:t>
      </w:r>
    </w:p>
    <w:p w14:paraId="0212437E" w14:textId="77777777" w:rsidR="00D26DE3" w:rsidRPr="00D26DE3" w:rsidRDefault="00D26DE3" w:rsidP="00D26DE3">
      <w:pPr>
        <w:rPr>
          <w:rStyle w:val="Hinweistext"/>
          <w:sz w:val="22"/>
          <w:szCs w:val="22"/>
          <w:lang w:val="fr-CH"/>
        </w:rPr>
      </w:pPr>
      <w:r w:rsidRPr="00D26DE3">
        <w:rPr>
          <w:rStyle w:val="Hinweistext"/>
          <w:sz w:val="22"/>
          <w:szCs w:val="22"/>
          <w:lang w:val="fr-CH"/>
        </w:rPr>
        <w:t>Qu</w:t>
      </w:r>
      <w:r>
        <w:rPr>
          <w:rStyle w:val="Hinweistext"/>
          <w:sz w:val="22"/>
          <w:szCs w:val="22"/>
          <w:lang w:val="fr-CH"/>
        </w:rPr>
        <w:t>elle est la situation actuelle? Vous pouvez éventuellement illustrer le processus</w:t>
      </w:r>
      <w:r w:rsidRPr="00D26DE3">
        <w:rPr>
          <w:rStyle w:val="Hinweistext"/>
          <w:sz w:val="22"/>
          <w:szCs w:val="22"/>
          <w:lang w:val="fr-CH"/>
        </w:rPr>
        <w:t>.</w:t>
      </w:r>
    </w:p>
    <w:p w14:paraId="11B3E9EE" w14:textId="77777777" w:rsidR="002E4C98" w:rsidRPr="00D26DE3" w:rsidRDefault="002E4C98" w:rsidP="002E4C98">
      <w:pPr>
        <w:pStyle w:val="BITTextkrper"/>
        <w:rPr>
          <w:szCs w:val="22"/>
          <w:lang w:val="fr-CH"/>
        </w:rPr>
      </w:pPr>
    </w:p>
    <w:p w14:paraId="3E2208EF" w14:textId="77777777" w:rsidR="002E4C98" w:rsidRDefault="00110668" w:rsidP="002E4C98">
      <w:pPr>
        <w:pStyle w:val="Titre3"/>
        <w:numPr>
          <w:ilvl w:val="2"/>
          <w:numId w:val="16"/>
        </w:numPr>
      </w:pPr>
      <w:r>
        <w:t>Analyse de l’état désiré</w:t>
      </w:r>
    </w:p>
    <w:p w14:paraId="3ABD8F84" w14:textId="77777777" w:rsidR="00D26DE3" w:rsidRPr="00D26DE3" w:rsidRDefault="00D26DE3" w:rsidP="00D26DE3">
      <w:pPr>
        <w:rPr>
          <w:rStyle w:val="Hinweistext"/>
          <w:sz w:val="22"/>
          <w:szCs w:val="22"/>
          <w:lang w:val="fr-CH"/>
        </w:rPr>
      </w:pPr>
      <w:r w:rsidRPr="00D26DE3">
        <w:rPr>
          <w:rStyle w:val="Hinweistext"/>
          <w:sz w:val="22"/>
          <w:szCs w:val="22"/>
          <w:lang w:val="fr-CH"/>
        </w:rPr>
        <w:t>A quoi doit ressembler la solution/le produit fini? Vous pouvez éventuellement illustrer le nouveau processus.</w:t>
      </w:r>
    </w:p>
    <w:p w14:paraId="15379ADD" w14:textId="77777777" w:rsidR="002E4C98" w:rsidRPr="00D26DE3" w:rsidRDefault="002E4C98" w:rsidP="002E4C98">
      <w:pPr>
        <w:pStyle w:val="BITTextkrper"/>
        <w:rPr>
          <w:szCs w:val="22"/>
          <w:lang w:val="fr-CH"/>
        </w:rPr>
      </w:pPr>
    </w:p>
    <w:p w14:paraId="113CD6F2" w14:textId="77777777" w:rsidR="002E4C98" w:rsidRDefault="00110668" w:rsidP="002E4C98">
      <w:pPr>
        <w:pStyle w:val="Titre3"/>
        <w:numPr>
          <w:ilvl w:val="2"/>
          <w:numId w:val="16"/>
        </w:numPr>
      </w:pPr>
      <w:r>
        <w:t>Processus d’entreprise concernés</w:t>
      </w:r>
    </w:p>
    <w:p w14:paraId="660EC067" w14:textId="77777777" w:rsidR="002E4C98" w:rsidRPr="00E10423" w:rsidRDefault="002E4C98" w:rsidP="002E4C98">
      <w:pPr>
        <w:pStyle w:val="BITTextkrper"/>
        <w:rPr>
          <w:szCs w:val="22"/>
        </w:rPr>
      </w:pPr>
    </w:p>
    <w:p w14:paraId="5EF81BFD" w14:textId="77777777" w:rsidR="002E4C98" w:rsidRPr="00F71ED9" w:rsidRDefault="00D26DE3" w:rsidP="002E4C98">
      <w:pPr>
        <w:rPr>
          <w:rStyle w:val="Hinweistext"/>
          <w:sz w:val="22"/>
          <w:szCs w:val="22"/>
          <w:lang w:val="fr-CH"/>
        </w:rPr>
      </w:pPr>
      <w:r w:rsidRPr="00F71ED9">
        <w:rPr>
          <w:rStyle w:val="Hinweistext"/>
          <w:sz w:val="22"/>
          <w:szCs w:val="22"/>
          <w:lang w:val="fr-CH"/>
        </w:rPr>
        <w:t xml:space="preserve">Quels processus métier sont concernés par le mandat du projet? </w:t>
      </w:r>
    </w:p>
    <w:p w14:paraId="6F569A50" w14:textId="77777777" w:rsidR="002E4C98" w:rsidRPr="00F71ED9" w:rsidRDefault="002E4C98" w:rsidP="002E4C98">
      <w:pPr>
        <w:pStyle w:val="BITTextkrper"/>
        <w:rPr>
          <w:szCs w:val="22"/>
          <w:lang w:val="fr-CH"/>
        </w:rPr>
      </w:pPr>
    </w:p>
    <w:p w14:paraId="686AF45C" w14:textId="77777777" w:rsidR="002E4C98" w:rsidRPr="006B7928" w:rsidRDefault="00110668" w:rsidP="002E4C98">
      <w:pPr>
        <w:pStyle w:val="Titre3"/>
        <w:numPr>
          <w:ilvl w:val="2"/>
          <w:numId w:val="16"/>
        </w:numPr>
      </w:pPr>
      <w:r>
        <w:t>Objectifs</w:t>
      </w:r>
    </w:p>
    <w:p w14:paraId="6A2D4CA7" w14:textId="77777777" w:rsidR="002E4C98" w:rsidRPr="00F71ED9" w:rsidRDefault="00D26DE3" w:rsidP="002E4C98">
      <w:pPr>
        <w:rPr>
          <w:rStyle w:val="Hinweistext"/>
          <w:sz w:val="22"/>
          <w:szCs w:val="22"/>
          <w:lang w:val="fr-CH"/>
        </w:rPr>
      </w:pPr>
      <w:r w:rsidRPr="00D26DE3">
        <w:rPr>
          <w:rStyle w:val="Hinweistext"/>
          <w:sz w:val="22"/>
          <w:szCs w:val="22"/>
          <w:lang w:val="fr-CH"/>
        </w:rPr>
        <w:t xml:space="preserve">Liste détaillée des objectifs </w:t>
      </w:r>
      <w:r>
        <w:rPr>
          <w:rStyle w:val="Hinweistext"/>
          <w:sz w:val="22"/>
          <w:szCs w:val="22"/>
          <w:lang w:val="fr-CH"/>
        </w:rPr>
        <w:t xml:space="preserve">mesurables </w:t>
      </w:r>
      <w:r w:rsidRPr="00D26DE3">
        <w:rPr>
          <w:rStyle w:val="Hinweistext"/>
          <w:sz w:val="22"/>
          <w:szCs w:val="22"/>
          <w:lang w:val="fr-CH"/>
        </w:rPr>
        <w:t xml:space="preserve">devant être atteints découlant du mandat de projet. </w:t>
      </w:r>
    </w:p>
    <w:p w14:paraId="66E29DB3" w14:textId="77777777" w:rsidR="002E4C98" w:rsidRPr="00F71ED9" w:rsidRDefault="002E4C98" w:rsidP="002E4C98">
      <w:pPr>
        <w:pStyle w:val="BITTextkrper"/>
        <w:rPr>
          <w:szCs w:val="22"/>
          <w:lang w:val="fr-CH"/>
        </w:rPr>
      </w:pPr>
    </w:p>
    <w:p w14:paraId="1EC8BF9C" w14:textId="77777777" w:rsidR="005479BD" w:rsidRDefault="00110668" w:rsidP="00D61A86">
      <w:pPr>
        <w:pStyle w:val="Titre2"/>
      </w:pPr>
      <w:bookmarkStart w:id="19" w:name="_Toc250790975"/>
      <w:bookmarkStart w:id="20" w:name="_Toc60502098"/>
      <w:bookmarkEnd w:id="18"/>
      <w:r>
        <w:t>Variantes</w:t>
      </w:r>
      <w:bookmarkEnd w:id="19"/>
      <w:bookmarkEnd w:id="20"/>
    </w:p>
    <w:p w14:paraId="166B8683" w14:textId="77777777" w:rsidR="005479BD" w:rsidRDefault="005479BD" w:rsidP="00D61A86">
      <w:pPr>
        <w:pStyle w:val="Titre3"/>
      </w:pPr>
      <w:r>
        <w:t>Variante 1</w:t>
      </w:r>
    </w:p>
    <w:p w14:paraId="361403F7" w14:textId="77777777" w:rsidR="005479BD" w:rsidRDefault="005479BD" w:rsidP="005479BD">
      <w:pPr>
        <w:pStyle w:val="BITTextkrper"/>
      </w:pPr>
    </w:p>
    <w:p w14:paraId="38E8F34C" w14:textId="77777777" w:rsidR="005479BD" w:rsidRDefault="005479BD" w:rsidP="00D61A86">
      <w:pPr>
        <w:pStyle w:val="Titre3"/>
      </w:pPr>
      <w:r>
        <w:t>Variante 2</w:t>
      </w:r>
    </w:p>
    <w:p w14:paraId="5BCA78E8" w14:textId="77777777" w:rsidR="005479BD" w:rsidRDefault="005479BD" w:rsidP="005479BD">
      <w:pPr>
        <w:pStyle w:val="BITTextkrper"/>
      </w:pPr>
    </w:p>
    <w:p w14:paraId="018D555F" w14:textId="77777777" w:rsidR="005479BD" w:rsidRDefault="00110668" w:rsidP="00D61A86">
      <w:pPr>
        <w:pStyle w:val="Titre2"/>
      </w:pPr>
      <w:bookmarkStart w:id="21" w:name="_Toc250790976"/>
      <w:bookmarkStart w:id="22" w:name="_Toc60502099"/>
      <w:r>
        <w:t>Choix de variante</w:t>
      </w:r>
      <w:bookmarkEnd w:id="21"/>
      <w:bookmarkEnd w:id="22"/>
    </w:p>
    <w:p w14:paraId="2610BF02" w14:textId="77777777" w:rsidR="003C48E2" w:rsidRPr="00F71ED9" w:rsidRDefault="00D26DE3" w:rsidP="003C48E2">
      <w:pPr>
        <w:rPr>
          <w:rStyle w:val="Hinweistext"/>
          <w:sz w:val="22"/>
          <w:szCs w:val="22"/>
          <w:lang w:val="fr-CH"/>
        </w:rPr>
      </w:pPr>
      <w:r w:rsidRPr="00F71ED9">
        <w:rPr>
          <w:rStyle w:val="Hinweistext"/>
          <w:sz w:val="22"/>
          <w:szCs w:val="22"/>
          <w:lang w:val="fr-CH"/>
        </w:rPr>
        <w:t xml:space="preserve">Pourquoi cette variante plutôt qu’une autre? </w:t>
      </w:r>
      <w:r w:rsidRPr="00D26DE3">
        <w:rPr>
          <w:rStyle w:val="Hinweistext"/>
          <w:sz w:val="22"/>
          <w:szCs w:val="22"/>
          <w:lang w:val="fr-CH"/>
        </w:rPr>
        <w:t xml:space="preserve">Matrice d’évaluation avec pondération et </w:t>
      </w:r>
      <w:r>
        <w:rPr>
          <w:rStyle w:val="Hinweistext"/>
          <w:sz w:val="22"/>
          <w:szCs w:val="22"/>
          <w:lang w:val="fr-CH"/>
        </w:rPr>
        <w:t xml:space="preserve">justification. </w:t>
      </w:r>
    </w:p>
    <w:p w14:paraId="6B7C6A9E" w14:textId="77777777" w:rsidR="005479BD" w:rsidRPr="00F71ED9" w:rsidRDefault="005479BD" w:rsidP="005479BD">
      <w:pPr>
        <w:rPr>
          <w:sz w:val="22"/>
          <w:szCs w:val="22"/>
          <w:lang w:val="fr-CH"/>
        </w:rPr>
      </w:pPr>
    </w:p>
    <w:p w14:paraId="1F133243" w14:textId="77777777" w:rsidR="005479BD" w:rsidRDefault="00110668" w:rsidP="00D61A86">
      <w:pPr>
        <w:pStyle w:val="Titre2"/>
      </w:pPr>
      <w:bookmarkStart w:id="23" w:name="_Toc250790977"/>
      <w:bookmarkStart w:id="24" w:name="_Toc60502100"/>
      <w:r>
        <w:t>Rentabilité</w:t>
      </w:r>
      <w:bookmarkEnd w:id="23"/>
      <w:bookmarkEnd w:id="24"/>
    </w:p>
    <w:p w14:paraId="3E7C0424" w14:textId="77777777" w:rsidR="005479BD" w:rsidRPr="00F71ED9" w:rsidRDefault="00110668" w:rsidP="005479BD">
      <w:pPr>
        <w:rPr>
          <w:rStyle w:val="Hinweistext"/>
          <w:sz w:val="22"/>
          <w:szCs w:val="22"/>
          <w:lang w:val="fr-CH"/>
        </w:rPr>
      </w:pPr>
      <w:r w:rsidRPr="00F71ED9">
        <w:rPr>
          <w:rStyle w:val="Hinweistext"/>
          <w:sz w:val="22"/>
          <w:szCs w:val="22"/>
          <w:lang w:val="fr-CH"/>
        </w:rPr>
        <w:t>Quelle est l’utilité économique du projet?</w:t>
      </w:r>
    </w:p>
    <w:p w14:paraId="36B79DB7" w14:textId="77777777" w:rsidR="005479BD" w:rsidRPr="00F71ED9" w:rsidRDefault="005479BD" w:rsidP="005479BD">
      <w:pPr>
        <w:rPr>
          <w:sz w:val="22"/>
          <w:szCs w:val="22"/>
          <w:lang w:val="fr-CH"/>
        </w:rPr>
      </w:pPr>
    </w:p>
    <w:p w14:paraId="3D2A37A5" w14:textId="77777777" w:rsidR="005479BD" w:rsidRPr="00E10423" w:rsidRDefault="00110668" w:rsidP="00D61A86">
      <w:pPr>
        <w:pStyle w:val="Titre2"/>
      </w:pPr>
      <w:bookmarkStart w:id="25" w:name="_Toc250790978"/>
      <w:bookmarkStart w:id="26" w:name="_Toc60502101"/>
      <w:r>
        <w:lastRenderedPageBreak/>
        <w:t>Analyse de risque</w:t>
      </w:r>
      <w:bookmarkEnd w:id="25"/>
      <w:bookmarkEnd w:id="26"/>
    </w:p>
    <w:p w14:paraId="17A57755" w14:textId="77777777" w:rsidR="005479BD" w:rsidRPr="00E10423" w:rsidRDefault="00D26DE3" w:rsidP="00B56135">
      <w:pPr>
        <w:jc w:val="both"/>
        <w:rPr>
          <w:rStyle w:val="Hinweistext"/>
          <w:sz w:val="22"/>
          <w:szCs w:val="22"/>
        </w:rPr>
      </w:pPr>
      <w:r w:rsidRPr="00AF2B49">
        <w:rPr>
          <w:rStyle w:val="Hinweistext"/>
          <w:sz w:val="22"/>
          <w:szCs w:val="22"/>
          <w:lang w:val="fr-CH"/>
        </w:rPr>
        <w:t>Quels risques sont engendrés en cas de non réalisation du projet</w:t>
      </w:r>
      <w:r w:rsidR="005479BD" w:rsidRPr="00AF2B49">
        <w:rPr>
          <w:rStyle w:val="Hinweistext"/>
          <w:sz w:val="22"/>
          <w:szCs w:val="22"/>
          <w:lang w:val="fr-CH"/>
        </w:rPr>
        <w:t xml:space="preserve">? </w:t>
      </w:r>
      <w:r w:rsidR="00AF2B49">
        <w:rPr>
          <w:rStyle w:val="Hinweistext"/>
          <w:sz w:val="22"/>
          <w:szCs w:val="22"/>
          <w:lang w:val="fr-CH"/>
        </w:rPr>
        <w:t xml:space="preserve">Que se passe-t-il en cas d’échec du projet ? </w:t>
      </w:r>
      <w:r w:rsidR="00AF2B49" w:rsidRPr="00AF2B49">
        <w:rPr>
          <w:rStyle w:val="Hinweistext"/>
          <w:sz w:val="22"/>
          <w:szCs w:val="22"/>
        </w:rPr>
        <w:t>Quels sont les risques les plus importants du projet ?</w:t>
      </w:r>
    </w:p>
    <w:p w14:paraId="41DFA8CF" w14:textId="77777777" w:rsidR="005479BD" w:rsidRPr="00E10423" w:rsidRDefault="005479BD" w:rsidP="005479BD">
      <w:pPr>
        <w:rPr>
          <w:sz w:val="22"/>
          <w:szCs w:val="22"/>
        </w:rPr>
      </w:pPr>
    </w:p>
    <w:p w14:paraId="3C5BD821" w14:textId="77777777" w:rsidR="002E4C98" w:rsidRPr="00F71ED9" w:rsidRDefault="00110668" w:rsidP="002E4C98">
      <w:pPr>
        <w:pStyle w:val="Titre2"/>
        <w:numPr>
          <w:ilvl w:val="1"/>
          <w:numId w:val="16"/>
        </w:numPr>
        <w:rPr>
          <w:lang w:val="fr-CH"/>
        </w:rPr>
      </w:pPr>
      <w:bookmarkStart w:id="27" w:name="_Toc250790979"/>
      <w:bookmarkStart w:id="28" w:name="_Toc60502102"/>
      <w:bookmarkStart w:id="29" w:name="_Toc114965614"/>
      <w:r w:rsidRPr="00F71ED9">
        <w:rPr>
          <w:lang w:val="fr-CH"/>
        </w:rPr>
        <w:t>Sécurité de l’information et protection des données</w:t>
      </w:r>
      <w:bookmarkEnd w:id="27"/>
      <w:bookmarkEnd w:id="28"/>
    </w:p>
    <w:p w14:paraId="2A7F360B" w14:textId="77777777" w:rsidR="002E4C98" w:rsidRPr="00AF2B49" w:rsidRDefault="00AF2B49" w:rsidP="00B56135">
      <w:pPr>
        <w:jc w:val="both"/>
        <w:rPr>
          <w:rStyle w:val="Hinweistext"/>
          <w:sz w:val="22"/>
          <w:szCs w:val="22"/>
          <w:lang w:val="fr-CH"/>
        </w:rPr>
      </w:pPr>
      <w:r w:rsidRPr="00AF2B49">
        <w:rPr>
          <w:rStyle w:val="Hinweistext"/>
          <w:sz w:val="22"/>
          <w:szCs w:val="22"/>
          <w:lang w:val="fr-CH"/>
        </w:rPr>
        <w:t xml:space="preserve">Quelles sont les menaces/dangers pour la protection des données et des systèmes et par quelles mesures peuvent-ils être contournés/supprimés. </w:t>
      </w:r>
      <w:r>
        <w:rPr>
          <w:rStyle w:val="Hinweistext"/>
          <w:sz w:val="22"/>
          <w:szCs w:val="22"/>
          <w:lang w:val="fr-CH"/>
        </w:rPr>
        <w:t xml:space="preserve">Les données sont-elles soumises à la protection des données? </w:t>
      </w:r>
    </w:p>
    <w:p w14:paraId="6D49057B" w14:textId="77777777" w:rsidR="00B56135" w:rsidRPr="00AF2B49" w:rsidRDefault="00B56135" w:rsidP="00B56135">
      <w:pPr>
        <w:rPr>
          <w:sz w:val="22"/>
          <w:szCs w:val="22"/>
          <w:lang w:val="fr-CH"/>
        </w:rPr>
      </w:pPr>
      <w:bookmarkStart w:id="30" w:name="_Toc114965602"/>
    </w:p>
    <w:p w14:paraId="25643672" w14:textId="77777777" w:rsidR="002E4C98" w:rsidRDefault="00110668" w:rsidP="002E4C98">
      <w:pPr>
        <w:pStyle w:val="Titre1"/>
        <w:numPr>
          <w:ilvl w:val="0"/>
          <w:numId w:val="16"/>
        </w:numPr>
      </w:pPr>
      <w:bookmarkStart w:id="31" w:name="_Toc250790980"/>
      <w:bookmarkStart w:id="32" w:name="_Toc60502103"/>
      <w:bookmarkEnd w:id="30"/>
      <w:r>
        <w:lastRenderedPageBreak/>
        <w:t>Concept</w:t>
      </w:r>
      <w:bookmarkEnd w:id="31"/>
      <w:bookmarkEnd w:id="32"/>
    </w:p>
    <w:p w14:paraId="10898983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33" w:name="_Toc250790981"/>
      <w:bookmarkStart w:id="34" w:name="_Toc60502104"/>
      <w:r>
        <w:t>Exigences du système</w:t>
      </w:r>
      <w:bookmarkEnd w:id="33"/>
      <w:bookmarkEnd w:id="34"/>
    </w:p>
    <w:p w14:paraId="076D0EC1" w14:textId="77777777" w:rsidR="002E4C98" w:rsidRDefault="002E4C98" w:rsidP="002E4C98">
      <w:pPr>
        <w:pStyle w:val="BITTextkrper"/>
      </w:pPr>
    </w:p>
    <w:p w14:paraId="7DDBC35F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35" w:name="_Toc250790982"/>
      <w:bookmarkStart w:id="36" w:name="_Toc60502105"/>
      <w:r>
        <w:t>Architecture du système</w:t>
      </w:r>
      <w:bookmarkEnd w:id="35"/>
      <w:bookmarkEnd w:id="36"/>
    </w:p>
    <w:p w14:paraId="72E31BBB" w14:textId="77777777" w:rsidR="002E4C98" w:rsidRDefault="002E4C98" w:rsidP="002E4C98">
      <w:pPr>
        <w:pStyle w:val="BITTextkrper"/>
      </w:pPr>
    </w:p>
    <w:p w14:paraId="0DABB778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37" w:name="_Toc250790983"/>
      <w:bookmarkStart w:id="38" w:name="_Toc60502106"/>
      <w:r>
        <w:t>Plan d’intégration des systèmes</w:t>
      </w:r>
      <w:bookmarkEnd w:id="37"/>
      <w:bookmarkEnd w:id="38"/>
    </w:p>
    <w:p w14:paraId="0FAA24AE" w14:textId="77777777" w:rsidR="002E4C98" w:rsidRDefault="002E4C98" w:rsidP="002E4C98">
      <w:pPr>
        <w:pStyle w:val="BITTextkrper"/>
      </w:pPr>
    </w:p>
    <w:p w14:paraId="0D4DCF87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39" w:name="_Toc250790984"/>
      <w:bookmarkStart w:id="40" w:name="_Toc60502107"/>
      <w:r>
        <w:t>Concept d‘implémentation</w:t>
      </w:r>
      <w:bookmarkEnd w:id="39"/>
      <w:bookmarkEnd w:id="40"/>
    </w:p>
    <w:p w14:paraId="7D1F16E0" w14:textId="77777777" w:rsidR="002E4C98" w:rsidRDefault="002E4C98" w:rsidP="002E4C98">
      <w:pPr>
        <w:pStyle w:val="BITTextkrper"/>
      </w:pPr>
    </w:p>
    <w:p w14:paraId="2CBD8F5B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41" w:name="_Toc250790985"/>
      <w:bookmarkStart w:id="42" w:name="_Toc60502108"/>
      <w:r>
        <w:t>Concept de formation</w:t>
      </w:r>
      <w:bookmarkEnd w:id="41"/>
      <w:bookmarkEnd w:id="42"/>
    </w:p>
    <w:p w14:paraId="7F3152D2" w14:textId="77777777" w:rsidR="002E4C98" w:rsidRPr="00180DBC" w:rsidRDefault="002E4C98" w:rsidP="002E4C98">
      <w:pPr>
        <w:pStyle w:val="BITTextkrper"/>
      </w:pPr>
    </w:p>
    <w:p w14:paraId="22434E68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43" w:name="_Toc250790986"/>
      <w:bookmarkStart w:id="44" w:name="_Toc60502109"/>
      <w:r>
        <w:t>Concept de tests</w:t>
      </w:r>
      <w:bookmarkEnd w:id="43"/>
      <w:bookmarkEnd w:id="44"/>
    </w:p>
    <w:p w14:paraId="0B23B909" w14:textId="77777777" w:rsidR="002E4C98" w:rsidRPr="00E10423" w:rsidRDefault="00E005FF" w:rsidP="002E4C98">
      <w:pPr>
        <w:rPr>
          <w:rStyle w:val="Hinweistext"/>
          <w:sz w:val="22"/>
          <w:szCs w:val="22"/>
        </w:rPr>
      </w:pPr>
      <w:r w:rsidRPr="00E005FF">
        <w:rPr>
          <w:rStyle w:val="Hinweistext"/>
          <w:sz w:val="22"/>
          <w:szCs w:val="22"/>
          <w:lang w:val="fr-CH"/>
        </w:rPr>
        <w:t>Comment les tests sont-ils effectués?</w:t>
      </w:r>
      <w:r w:rsidR="002E4C98" w:rsidRPr="00E005FF">
        <w:rPr>
          <w:rStyle w:val="Hinweistext"/>
          <w:sz w:val="22"/>
          <w:szCs w:val="22"/>
          <w:lang w:val="fr-CH"/>
        </w:rPr>
        <w:t xml:space="preserve"> </w:t>
      </w:r>
      <w:r w:rsidR="002E4C98" w:rsidRPr="00E10423">
        <w:rPr>
          <w:rStyle w:val="Hinweistext"/>
          <w:sz w:val="22"/>
          <w:szCs w:val="22"/>
        </w:rPr>
        <w:t>Blackbox, Whitebox … .</w:t>
      </w:r>
    </w:p>
    <w:p w14:paraId="747E4C28" w14:textId="77777777" w:rsidR="002E4C98" w:rsidRPr="00E10423" w:rsidRDefault="002E4C98" w:rsidP="002E4C98">
      <w:pPr>
        <w:pStyle w:val="BITTextkrper"/>
        <w:rPr>
          <w:szCs w:val="22"/>
        </w:rPr>
      </w:pPr>
    </w:p>
    <w:p w14:paraId="2C3C9C15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45" w:name="_Toc250790987"/>
      <w:bookmarkStart w:id="46" w:name="_Toc60502110"/>
      <w:r>
        <w:t>Moyens nécessaires</w:t>
      </w:r>
      <w:bookmarkEnd w:id="45"/>
      <w:bookmarkEnd w:id="46"/>
    </w:p>
    <w:p w14:paraId="2C3CADB8" w14:textId="77777777" w:rsidR="00B56135" w:rsidRPr="00E005FF" w:rsidRDefault="00E005FF" w:rsidP="00B56135">
      <w:pPr>
        <w:rPr>
          <w:rStyle w:val="Hinweistext"/>
          <w:sz w:val="22"/>
          <w:szCs w:val="22"/>
          <w:lang w:val="fr-CH"/>
        </w:rPr>
      </w:pPr>
      <w:r w:rsidRPr="00E005FF">
        <w:rPr>
          <w:rStyle w:val="Hinweistext"/>
          <w:sz w:val="22"/>
          <w:szCs w:val="22"/>
          <w:lang w:val="fr-CH"/>
        </w:rPr>
        <w:t>Conseil</w:t>
      </w:r>
      <w:r w:rsidR="00B56135" w:rsidRPr="00E005FF">
        <w:rPr>
          <w:rStyle w:val="Hinweistext"/>
          <w:sz w:val="22"/>
          <w:szCs w:val="22"/>
          <w:lang w:val="fr-CH"/>
        </w:rPr>
        <w:t xml:space="preserve">: </w:t>
      </w:r>
      <w:r w:rsidRPr="00E005FF">
        <w:rPr>
          <w:rStyle w:val="Hinweistext"/>
          <w:sz w:val="22"/>
          <w:szCs w:val="22"/>
          <w:lang w:val="fr-CH"/>
        </w:rPr>
        <w:t>D’autres chapitres peuvent s’ajouter à cette partie en fonction du projet</w:t>
      </w:r>
      <w:r w:rsidR="00B56135" w:rsidRPr="00E005FF">
        <w:rPr>
          <w:rStyle w:val="Hinweistext"/>
          <w:sz w:val="22"/>
          <w:szCs w:val="22"/>
          <w:lang w:val="fr-CH"/>
        </w:rPr>
        <w:t>.</w:t>
      </w:r>
    </w:p>
    <w:p w14:paraId="2EE12863" w14:textId="77777777" w:rsidR="002E4C98" w:rsidRPr="00E005FF" w:rsidRDefault="002E4C98" w:rsidP="002E4C98">
      <w:pPr>
        <w:pStyle w:val="BITTextkrper"/>
        <w:rPr>
          <w:szCs w:val="22"/>
          <w:lang w:val="fr-CH"/>
        </w:rPr>
      </w:pPr>
    </w:p>
    <w:p w14:paraId="0ED72ED1" w14:textId="77777777" w:rsidR="002E4C98" w:rsidRDefault="00110668" w:rsidP="002E4C98">
      <w:pPr>
        <w:pStyle w:val="Titre1"/>
        <w:numPr>
          <w:ilvl w:val="0"/>
          <w:numId w:val="16"/>
        </w:numPr>
      </w:pPr>
      <w:bookmarkStart w:id="47" w:name="_Toc250790988"/>
      <w:bookmarkStart w:id="48" w:name="_Toc60502111"/>
      <w:r>
        <w:lastRenderedPageBreak/>
        <w:t>Réalisation</w:t>
      </w:r>
      <w:bookmarkEnd w:id="47"/>
      <w:bookmarkEnd w:id="48"/>
    </w:p>
    <w:p w14:paraId="702BBB06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49" w:name="_Toc250790989"/>
      <w:bookmarkStart w:id="50" w:name="_Toc60502112"/>
      <w:r>
        <w:t>Spécifications détaillées</w:t>
      </w:r>
      <w:bookmarkEnd w:id="49"/>
      <w:bookmarkEnd w:id="50"/>
    </w:p>
    <w:p w14:paraId="58B2D0BC" w14:textId="77777777" w:rsidR="002E4C98" w:rsidRPr="0030738A" w:rsidRDefault="002E4C98" w:rsidP="0030738A">
      <w:pPr>
        <w:pStyle w:val="BITTextkrper"/>
        <w:rPr>
          <w:lang w:val="de-DE"/>
        </w:rPr>
      </w:pPr>
    </w:p>
    <w:p w14:paraId="5EFEAA5D" w14:textId="77777777" w:rsidR="002E4C98" w:rsidRDefault="00110668" w:rsidP="002E4C98">
      <w:pPr>
        <w:pStyle w:val="Titre2"/>
        <w:numPr>
          <w:ilvl w:val="1"/>
          <w:numId w:val="16"/>
        </w:numPr>
        <w:rPr>
          <w:lang w:val="de-DE"/>
        </w:rPr>
      </w:pPr>
      <w:bookmarkStart w:id="51" w:name="_Toc250790990"/>
      <w:bookmarkStart w:id="52" w:name="_Toc60502113"/>
      <w:r>
        <w:rPr>
          <w:lang w:val="de-DE"/>
        </w:rPr>
        <w:t>Design du système</w:t>
      </w:r>
      <w:bookmarkEnd w:id="51"/>
      <w:bookmarkEnd w:id="52"/>
    </w:p>
    <w:p w14:paraId="6ADAAB77" w14:textId="77777777" w:rsidR="002E4C98" w:rsidRPr="00180DBC" w:rsidRDefault="002E4C98" w:rsidP="002E4C98">
      <w:pPr>
        <w:pStyle w:val="BITTextkrper"/>
        <w:rPr>
          <w:lang w:val="de-DE"/>
        </w:rPr>
      </w:pPr>
    </w:p>
    <w:p w14:paraId="61F0F3D5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53" w:name="_Toc114965606"/>
      <w:bookmarkStart w:id="54" w:name="_Toc250790991"/>
      <w:bookmarkStart w:id="55" w:name="_Toc60502114"/>
      <w:r>
        <w:t>C</w:t>
      </w:r>
      <w:r w:rsidR="002E4C98">
        <w:t>onfiguration xyz</w:t>
      </w:r>
      <w:bookmarkEnd w:id="53"/>
      <w:bookmarkEnd w:id="54"/>
      <w:bookmarkEnd w:id="55"/>
    </w:p>
    <w:p w14:paraId="73C7191A" w14:textId="77777777" w:rsidR="00E005FF" w:rsidRPr="00E005FF" w:rsidRDefault="00E005FF" w:rsidP="00E005FF">
      <w:pPr>
        <w:rPr>
          <w:rStyle w:val="Hinweistext"/>
          <w:sz w:val="22"/>
          <w:szCs w:val="22"/>
          <w:lang w:val="fr-CH"/>
        </w:rPr>
      </w:pPr>
      <w:bookmarkStart w:id="56" w:name="_Toc114965607"/>
      <w:r w:rsidRPr="00E005FF">
        <w:rPr>
          <w:rStyle w:val="Hinweistext"/>
          <w:sz w:val="22"/>
          <w:szCs w:val="22"/>
          <w:lang w:val="fr-CH"/>
        </w:rPr>
        <w:t>Conseil: D’autres chapitres peuvent s’ajouter à cette partie en fonction du projet.</w:t>
      </w:r>
    </w:p>
    <w:p w14:paraId="381AFBC6" w14:textId="77777777" w:rsidR="00B56135" w:rsidRPr="00E005FF" w:rsidRDefault="00B56135" w:rsidP="00B56135">
      <w:pPr>
        <w:pStyle w:val="BITTextkrper"/>
        <w:rPr>
          <w:szCs w:val="22"/>
          <w:lang w:val="fr-CH"/>
        </w:rPr>
      </w:pPr>
    </w:p>
    <w:p w14:paraId="7E39A22F" w14:textId="77777777" w:rsidR="002E4C98" w:rsidRDefault="002E4C98" w:rsidP="002E4C98">
      <w:pPr>
        <w:pStyle w:val="Titre1"/>
        <w:numPr>
          <w:ilvl w:val="0"/>
          <w:numId w:val="16"/>
        </w:numPr>
      </w:pPr>
      <w:bookmarkStart w:id="57" w:name="_Toc250790992"/>
      <w:bookmarkStart w:id="58" w:name="_Toc60502115"/>
      <w:r>
        <w:lastRenderedPageBreak/>
        <w:t>Test</w:t>
      </w:r>
      <w:bookmarkEnd w:id="56"/>
      <w:bookmarkEnd w:id="57"/>
      <w:bookmarkEnd w:id="58"/>
    </w:p>
    <w:p w14:paraId="040FDB51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59" w:name="_Toc250790993"/>
      <w:bookmarkStart w:id="60" w:name="_Toc60502116"/>
      <w:r>
        <w:t>Procédure de test</w:t>
      </w:r>
      <w:bookmarkEnd w:id="59"/>
      <w:bookmarkEnd w:id="60"/>
    </w:p>
    <w:p w14:paraId="6F5D57D0" w14:textId="77777777" w:rsidR="00B56135" w:rsidRPr="00E005FF" w:rsidRDefault="00E005FF" w:rsidP="00B56135">
      <w:pPr>
        <w:rPr>
          <w:rStyle w:val="Hinweistext"/>
          <w:sz w:val="22"/>
          <w:szCs w:val="22"/>
          <w:lang w:val="fr-CH"/>
        </w:rPr>
      </w:pPr>
      <w:r w:rsidRPr="00E005FF">
        <w:rPr>
          <w:rStyle w:val="Hinweistext"/>
          <w:sz w:val="22"/>
          <w:szCs w:val="22"/>
          <w:lang w:val="fr-CH"/>
        </w:rPr>
        <w:t>Représentation du processus de test.</w:t>
      </w:r>
      <w:r w:rsidR="00B56135" w:rsidRPr="00E005FF">
        <w:rPr>
          <w:rStyle w:val="Hinweistext"/>
          <w:sz w:val="22"/>
          <w:szCs w:val="22"/>
          <w:lang w:val="fr-CH"/>
        </w:rPr>
        <w:t>.</w:t>
      </w:r>
      <w:r>
        <w:rPr>
          <w:rStyle w:val="Hinweistext"/>
          <w:sz w:val="22"/>
          <w:szCs w:val="22"/>
          <w:lang w:val="fr-CH"/>
        </w:rPr>
        <w:t>Qui teste quoi à l’aide de quels moyens ?</w:t>
      </w:r>
    </w:p>
    <w:p w14:paraId="6AFEB8E7" w14:textId="77777777" w:rsidR="002E4C98" w:rsidRPr="00E005FF" w:rsidRDefault="002E4C98" w:rsidP="002E4C98">
      <w:pPr>
        <w:pStyle w:val="BITTextkrper"/>
        <w:rPr>
          <w:szCs w:val="22"/>
          <w:lang w:val="fr-CH"/>
        </w:rPr>
      </w:pPr>
    </w:p>
    <w:p w14:paraId="490856F3" w14:textId="77777777" w:rsidR="002E4C98" w:rsidRPr="00E005FF" w:rsidRDefault="00110668" w:rsidP="002E4C98">
      <w:pPr>
        <w:pStyle w:val="Titre2"/>
        <w:numPr>
          <w:ilvl w:val="1"/>
          <w:numId w:val="16"/>
        </w:numPr>
        <w:rPr>
          <w:lang w:val="fr-CH"/>
        </w:rPr>
      </w:pPr>
      <w:bookmarkStart w:id="61" w:name="_Toc250790994"/>
      <w:bookmarkStart w:id="62" w:name="_Toc60502117"/>
      <w:r w:rsidRPr="00E005FF">
        <w:rPr>
          <w:lang w:val="fr-CH"/>
        </w:rPr>
        <w:t>Protocol de test</w:t>
      </w:r>
      <w:bookmarkEnd w:id="61"/>
      <w:bookmarkEnd w:id="62"/>
    </w:p>
    <w:tbl>
      <w:tblPr>
        <w:tblW w:w="9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"/>
        <w:gridCol w:w="1440"/>
        <w:gridCol w:w="2426"/>
        <w:gridCol w:w="2409"/>
        <w:gridCol w:w="1825"/>
        <w:gridCol w:w="900"/>
      </w:tblGrid>
      <w:tr w:rsidR="002E4C98" w:rsidRPr="00E005FF" w14:paraId="7F7D7F4B" w14:textId="77777777" w:rsidTr="002E4C98">
        <w:tc>
          <w:tcPr>
            <w:tcW w:w="637" w:type="dxa"/>
          </w:tcPr>
          <w:p w14:paraId="5FFC8ACE" w14:textId="77777777" w:rsidR="002E4C98" w:rsidRPr="00E005FF" w:rsidRDefault="002E4C98" w:rsidP="002E4C98">
            <w:pPr>
              <w:pStyle w:val="BITTabellentitel"/>
              <w:rPr>
                <w:sz w:val="22"/>
                <w:szCs w:val="22"/>
                <w:lang w:val="fr-CH"/>
              </w:rPr>
            </w:pPr>
            <w:r w:rsidRPr="00E005FF">
              <w:rPr>
                <w:sz w:val="22"/>
                <w:szCs w:val="22"/>
                <w:lang w:val="fr-CH"/>
              </w:rPr>
              <w:t>Nr.</w:t>
            </w:r>
          </w:p>
        </w:tc>
        <w:tc>
          <w:tcPr>
            <w:tcW w:w="1440" w:type="dxa"/>
          </w:tcPr>
          <w:p w14:paraId="7665FB91" w14:textId="77777777" w:rsidR="002E4C98" w:rsidRPr="00E005FF" w:rsidRDefault="00110668" w:rsidP="002E4C98">
            <w:pPr>
              <w:pStyle w:val="BITTabellentitel"/>
              <w:rPr>
                <w:sz w:val="22"/>
                <w:szCs w:val="22"/>
                <w:lang w:val="fr-CH"/>
              </w:rPr>
            </w:pPr>
            <w:r w:rsidRPr="00E005FF">
              <w:rPr>
                <w:sz w:val="22"/>
                <w:szCs w:val="22"/>
                <w:lang w:val="fr-CH"/>
              </w:rPr>
              <w:t>Objet testé</w:t>
            </w:r>
          </w:p>
        </w:tc>
        <w:tc>
          <w:tcPr>
            <w:tcW w:w="2426" w:type="dxa"/>
          </w:tcPr>
          <w:p w14:paraId="4170D7BF" w14:textId="77777777" w:rsidR="002E4C98" w:rsidRPr="00E005FF" w:rsidRDefault="00110668" w:rsidP="002E4C98">
            <w:pPr>
              <w:pStyle w:val="BITTabellentitel"/>
              <w:rPr>
                <w:sz w:val="22"/>
                <w:szCs w:val="22"/>
                <w:lang w:val="fr-CH"/>
              </w:rPr>
            </w:pPr>
            <w:r w:rsidRPr="00E005FF">
              <w:rPr>
                <w:sz w:val="22"/>
                <w:szCs w:val="22"/>
                <w:lang w:val="fr-CH"/>
              </w:rPr>
              <w:t>Description du test</w:t>
            </w:r>
          </w:p>
        </w:tc>
        <w:tc>
          <w:tcPr>
            <w:tcW w:w="2409" w:type="dxa"/>
          </w:tcPr>
          <w:p w14:paraId="21118DC9" w14:textId="77777777" w:rsidR="002E4C98" w:rsidRPr="00E005FF" w:rsidRDefault="00110668" w:rsidP="002E4C98">
            <w:pPr>
              <w:pStyle w:val="BITTabellentitel"/>
              <w:rPr>
                <w:sz w:val="22"/>
                <w:szCs w:val="22"/>
                <w:lang w:val="fr-CH"/>
              </w:rPr>
            </w:pPr>
            <w:r w:rsidRPr="00E005FF">
              <w:rPr>
                <w:sz w:val="22"/>
                <w:szCs w:val="22"/>
                <w:lang w:val="fr-CH"/>
              </w:rPr>
              <w:t>Attente</w:t>
            </w:r>
          </w:p>
        </w:tc>
        <w:tc>
          <w:tcPr>
            <w:tcW w:w="1825" w:type="dxa"/>
          </w:tcPr>
          <w:p w14:paraId="397911DD" w14:textId="77777777" w:rsidR="002E4C98" w:rsidRPr="00E005FF" w:rsidRDefault="00110668" w:rsidP="002E4C98">
            <w:pPr>
              <w:pStyle w:val="BITTabellentitel"/>
              <w:rPr>
                <w:sz w:val="22"/>
                <w:szCs w:val="22"/>
                <w:lang w:val="fr-CH"/>
              </w:rPr>
            </w:pPr>
            <w:r w:rsidRPr="00E005FF">
              <w:rPr>
                <w:sz w:val="22"/>
                <w:szCs w:val="22"/>
                <w:lang w:val="fr-CH"/>
              </w:rPr>
              <w:t>Résultat</w:t>
            </w:r>
          </w:p>
        </w:tc>
        <w:tc>
          <w:tcPr>
            <w:tcW w:w="900" w:type="dxa"/>
          </w:tcPr>
          <w:p w14:paraId="74AF2DD0" w14:textId="77777777" w:rsidR="002E4C98" w:rsidRPr="00E005FF" w:rsidRDefault="002E4C98" w:rsidP="00110668">
            <w:pPr>
              <w:pStyle w:val="BITTabellentitel"/>
              <w:rPr>
                <w:sz w:val="22"/>
                <w:szCs w:val="22"/>
                <w:lang w:val="fr-CH"/>
              </w:rPr>
            </w:pPr>
            <w:r w:rsidRPr="00E005FF">
              <w:rPr>
                <w:sz w:val="22"/>
                <w:szCs w:val="22"/>
                <w:lang w:val="fr-CH"/>
              </w:rPr>
              <w:t>Vis</w:t>
            </w:r>
            <w:r w:rsidR="00110668" w:rsidRPr="00E005FF">
              <w:rPr>
                <w:sz w:val="22"/>
                <w:szCs w:val="22"/>
                <w:lang w:val="fr-CH"/>
              </w:rPr>
              <w:t>a</w:t>
            </w:r>
          </w:p>
        </w:tc>
      </w:tr>
      <w:tr w:rsidR="002E4C98" w:rsidRPr="00E005FF" w14:paraId="16926B35" w14:textId="77777777" w:rsidTr="002E4C98">
        <w:tc>
          <w:tcPr>
            <w:tcW w:w="637" w:type="dxa"/>
          </w:tcPr>
          <w:p w14:paraId="0C894E78" w14:textId="77777777" w:rsidR="002E4C98" w:rsidRPr="00E005FF" w:rsidRDefault="002E4C98" w:rsidP="002E4C98">
            <w:pPr>
              <w:pStyle w:val="BITTabelle"/>
              <w:rPr>
                <w:sz w:val="22"/>
                <w:szCs w:val="22"/>
                <w:lang w:val="fr-CH"/>
              </w:rPr>
            </w:pPr>
            <w:r w:rsidRPr="00E005FF">
              <w:rPr>
                <w:sz w:val="22"/>
                <w:szCs w:val="22"/>
                <w:lang w:val="fr-CH"/>
              </w:rPr>
              <w:t>1.0</w:t>
            </w:r>
          </w:p>
        </w:tc>
        <w:tc>
          <w:tcPr>
            <w:tcW w:w="1440" w:type="dxa"/>
          </w:tcPr>
          <w:p w14:paraId="0A940C91" w14:textId="77777777" w:rsidR="002E4C98" w:rsidRPr="00E005FF" w:rsidRDefault="002E4C98" w:rsidP="002E4C98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  <w:tc>
          <w:tcPr>
            <w:tcW w:w="2426" w:type="dxa"/>
          </w:tcPr>
          <w:p w14:paraId="6CB2C847" w14:textId="77777777" w:rsidR="002E4C98" w:rsidRPr="00E005FF" w:rsidRDefault="002E4C98" w:rsidP="002E4C98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  <w:tc>
          <w:tcPr>
            <w:tcW w:w="2409" w:type="dxa"/>
          </w:tcPr>
          <w:p w14:paraId="21BA2F13" w14:textId="77777777" w:rsidR="002E4C98" w:rsidRPr="00E005FF" w:rsidRDefault="002E4C98" w:rsidP="002E4C98">
            <w:pPr>
              <w:pStyle w:val="BITTabelle"/>
              <w:jc w:val="center"/>
              <w:rPr>
                <w:sz w:val="22"/>
                <w:szCs w:val="22"/>
                <w:lang w:val="fr-CH"/>
              </w:rPr>
            </w:pPr>
          </w:p>
        </w:tc>
        <w:tc>
          <w:tcPr>
            <w:tcW w:w="1825" w:type="dxa"/>
          </w:tcPr>
          <w:p w14:paraId="7EACB94D" w14:textId="77777777" w:rsidR="002E4C98" w:rsidRPr="00E005FF" w:rsidRDefault="002E4C98" w:rsidP="002E4C98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  <w:tc>
          <w:tcPr>
            <w:tcW w:w="900" w:type="dxa"/>
          </w:tcPr>
          <w:p w14:paraId="434DB12A" w14:textId="77777777" w:rsidR="002E4C98" w:rsidRPr="00E005FF" w:rsidRDefault="002E4C98" w:rsidP="002E4C98">
            <w:pPr>
              <w:pStyle w:val="BITTabelle"/>
              <w:rPr>
                <w:sz w:val="22"/>
                <w:szCs w:val="22"/>
                <w:lang w:val="fr-CH"/>
              </w:rPr>
            </w:pPr>
          </w:p>
        </w:tc>
      </w:tr>
    </w:tbl>
    <w:p w14:paraId="0A2786A8" w14:textId="77777777" w:rsidR="002E4C98" w:rsidRPr="00E005FF" w:rsidRDefault="002E4C98" w:rsidP="002E4C98">
      <w:pPr>
        <w:rPr>
          <w:sz w:val="22"/>
          <w:szCs w:val="22"/>
          <w:lang w:val="fr-CH"/>
        </w:rPr>
      </w:pPr>
    </w:p>
    <w:p w14:paraId="29658990" w14:textId="77777777" w:rsidR="002E4C98" w:rsidRPr="00E005FF" w:rsidRDefault="00E005FF" w:rsidP="002E4C98">
      <w:pPr>
        <w:rPr>
          <w:rStyle w:val="Hinweistext"/>
          <w:sz w:val="22"/>
          <w:szCs w:val="22"/>
          <w:lang w:val="fr-CH"/>
        </w:rPr>
      </w:pPr>
      <w:r>
        <w:rPr>
          <w:rStyle w:val="Hinweistext"/>
          <w:sz w:val="22"/>
          <w:szCs w:val="22"/>
          <w:lang w:val="fr-CH"/>
        </w:rPr>
        <w:t>Protocole de test détaillé avec Visa.</w:t>
      </w:r>
    </w:p>
    <w:p w14:paraId="375B2B6F" w14:textId="77777777" w:rsidR="002E4C98" w:rsidRDefault="00110668" w:rsidP="002E4C98">
      <w:pPr>
        <w:pStyle w:val="Titre2"/>
        <w:numPr>
          <w:ilvl w:val="1"/>
          <w:numId w:val="16"/>
        </w:numPr>
      </w:pPr>
      <w:bookmarkStart w:id="63" w:name="_Toc250790995"/>
      <w:bookmarkStart w:id="64" w:name="_Toc60502118"/>
      <w:r w:rsidRPr="00E005FF">
        <w:rPr>
          <w:lang w:val="fr-CH"/>
        </w:rPr>
        <w:t>Si</w:t>
      </w:r>
      <w:r>
        <w:t>gnature du protocole de test</w:t>
      </w:r>
      <w:bookmarkEnd w:id="63"/>
      <w:bookmarkEnd w:id="64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3402"/>
        <w:gridCol w:w="4111"/>
      </w:tblGrid>
      <w:tr w:rsidR="002E4C98" w:rsidRPr="0030738A" w14:paraId="79071B87" w14:textId="77777777" w:rsidTr="006E50E4">
        <w:tc>
          <w:tcPr>
            <w:tcW w:w="2093" w:type="dxa"/>
            <w:shd w:val="pct12" w:color="auto" w:fill="auto"/>
          </w:tcPr>
          <w:p w14:paraId="3F9E1E29" w14:textId="77777777" w:rsidR="002E4C98" w:rsidRPr="0030738A" w:rsidRDefault="002E4C98" w:rsidP="00110668">
            <w:pPr>
              <w:pStyle w:val="BITTabellentitel"/>
              <w:rPr>
                <w:sz w:val="22"/>
                <w:szCs w:val="22"/>
              </w:rPr>
            </w:pPr>
            <w:r w:rsidRPr="0030738A">
              <w:rPr>
                <w:sz w:val="22"/>
                <w:szCs w:val="22"/>
              </w:rPr>
              <w:t>Dat</w:t>
            </w:r>
            <w:r w:rsidR="00110668">
              <w:rPr>
                <w:sz w:val="22"/>
                <w:szCs w:val="22"/>
              </w:rPr>
              <w:t>e</w:t>
            </w:r>
          </w:p>
        </w:tc>
        <w:tc>
          <w:tcPr>
            <w:tcW w:w="3402" w:type="dxa"/>
            <w:shd w:val="pct12" w:color="auto" w:fill="auto"/>
          </w:tcPr>
          <w:p w14:paraId="2FF7E6C2" w14:textId="77777777" w:rsidR="002E4C98" w:rsidRPr="0030738A" w:rsidRDefault="00110668" w:rsidP="002E4C98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</w:p>
        </w:tc>
        <w:tc>
          <w:tcPr>
            <w:tcW w:w="4111" w:type="dxa"/>
            <w:shd w:val="pct12" w:color="auto" w:fill="auto"/>
          </w:tcPr>
          <w:p w14:paraId="545C6E7A" w14:textId="77777777" w:rsidR="002E4C98" w:rsidRPr="0030738A" w:rsidRDefault="00110668" w:rsidP="002E4C98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</w:tc>
      </w:tr>
      <w:tr w:rsidR="002E4C98" w:rsidRPr="0030738A" w14:paraId="5403CCAA" w14:textId="77777777" w:rsidTr="006E50E4">
        <w:trPr>
          <w:trHeight w:val="680"/>
        </w:trPr>
        <w:tc>
          <w:tcPr>
            <w:tcW w:w="2093" w:type="dxa"/>
          </w:tcPr>
          <w:p w14:paraId="20B808C0" w14:textId="77777777" w:rsidR="002E4C98" w:rsidRPr="0030738A" w:rsidRDefault="002E4C98" w:rsidP="0030738A">
            <w:pPr>
              <w:pStyle w:val="BITTabelle"/>
              <w:rPr>
                <w:sz w:val="22"/>
                <w:szCs w:val="22"/>
              </w:rPr>
            </w:pPr>
          </w:p>
        </w:tc>
        <w:tc>
          <w:tcPr>
            <w:tcW w:w="3402" w:type="dxa"/>
          </w:tcPr>
          <w:p w14:paraId="4F346738" w14:textId="77777777" w:rsidR="002E4C98" w:rsidRPr="0030738A" w:rsidRDefault="002E4C98" w:rsidP="0030738A">
            <w:pPr>
              <w:pStyle w:val="BITTabelle"/>
              <w:rPr>
                <w:sz w:val="22"/>
                <w:szCs w:val="22"/>
              </w:rPr>
            </w:pPr>
          </w:p>
        </w:tc>
        <w:tc>
          <w:tcPr>
            <w:tcW w:w="4111" w:type="dxa"/>
          </w:tcPr>
          <w:p w14:paraId="2868B566" w14:textId="77777777" w:rsidR="002E4C98" w:rsidRPr="0030738A" w:rsidRDefault="002E4C98" w:rsidP="0030738A">
            <w:pPr>
              <w:pStyle w:val="BITTabelle"/>
              <w:rPr>
                <w:sz w:val="22"/>
                <w:szCs w:val="22"/>
              </w:rPr>
            </w:pPr>
          </w:p>
        </w:tc>
      </w:tr>
    </w:tbl>
    <w:p w14:paraId="30CF81F5" w14:textId="77777777" w:rsidR="002E4C98" w:rsidRPr="00E45934" w:rsidRDefault="002E4C98" w:rsidP="002E4C98">
      <w:pPr>
        <w:pStyle w:val="BITTextkrper"/>
      </w:pPr>
    </w:p>
    <w:p w14:paraId="2B4052F7" w14:textId="0C9608BD" w:rsidR="000A24C0" w:rsidRPr="000671FB" w:rsidRDefault="000A24C0" w:rsidP="00C65584">
      <w:pPr>
        <w:pStyle w:val="Titre1"/>
      </w:pPr>
      <w:bookmarkStart w:id="65" w:name="_Toc60502119"/>
      <w:bookmarkStart w:id="66" w:name="_Toc250790996"/>
      <w:proofErr w:type="spellStart"/>
      <w:r w:rsidRPr="00C65584">
        <w:lastRenderedPageBreak/>
        <w:t>Conclusion</w:t>
      </w:r>
      <w:bookmarkEnd w:id="65"/>
      <w:proofErr w:type="spellEnd"/>
    </w:p>
    <w:p w14:paraId="5DBB8BEB" w14:textId="204C2F44" w:rsidR="000A24C0" w:rsidRPr="00E005FF" w:rsidRDefault="0046354D" w:rsidP="000A24C0">
      <w:pPr>
        <w:rPr>
          <w:rStyle w:val="Hinweistext"/>
          <w:sz w:val="22"/>
          <w:szCs w:val="22"/>
          <w:lang w:val="fr-CH"/>
        </w:rPr>
      </w:pPr>
      <w:r>
        <w:rPr>
          <w:rStyle w:val="Hinweistext"/>
          <w:sz w:val="22"/>
          <w:szCs w:val="22"/>
          <w:lang w:val="fr-CH"/>
        </w:rPr>
        <w:t>C</w:t>
      </w:r>
      <w:r w:rsidR="00463857">
        <w:rPr>
          <w:rStyle w:val="Hinweistext"/>
          <w:sz w:val="22"/>
          <w:szCs w:val="22"/>
          <w:lang w:val="fr-CH"/>
        </w:rPr>
        <w:t xml:space="preserve">onclusion </w:t>
      </w:r>
      <w:r>
        <w:rPr>
          <w:rStyle w:val="Hinweistext"/>
          <w:sz w:val="22"/>
          <w:szCs w:val="22"/>
          <w:lang w:val="fr-CH"/>
        </w:rPr>
        <w:t>sur le projet en général</w:t>
      </w:r>
      <w:r w:rsidR="00C65584">
        <w:rPr>
          <w:rStyle w:val="Hinweistext"/>
          <w:sz w:val="22"/>
          <w:szCs w:val="22"/>
          <w:lang w:val="fr-CH"/>
        </w:rPr>
        <w:t>. Les objectifs sont-ils atteints ?</w:t>
      </w:r>
      <w:r w:rsidR="00295333">
        <w:rPr>
          <w:rStyle w:val="Hinweistext"/>
          <w:sz w:val="22"/>
          <w:szCs w:val="22"/>
          <w:lang w:val="fr-CH"/>
        </w:rPr>
        <w:t xml:space="preserve"> Si </w:t>
      </w:r>
      <w:r w:rsidR="00566B0D">
        <w:rPr>
          <w:rStyle w:val="Hinweistext"/>
          <w:sz w:val="22"/>
          <w:szCs w:val="22"/>
          <w:lang w:val="fr-CH"/>
        </w:rPr>
        <w:t>non, pourquoi ?</w:t>
      </w:r>
    </w:p>
    <w:p w14:paraId="7EF3AD6E" w14:textId="77777777" w:rsidR="000A24C0" w:rsidRPr="000671FB" w:rsidRDefault="000A24C0" w:rsidP="000A24C0">
      <w:pPr>
        <w:pStyle w:val="BITTextkrper"/>
        <w:rPr>
          <w:lang w:val="fr-CH"/>
        </w:rPr>
      </w:pPr>
    </w:p>
    <w:p w14:paraId="0EE5BC41" w14:textId="705AAE99" w:rsidR="000A24C0" w:rsidRDefault="00D524B0" w:rsidP="007E7EEC">
      <w:pPr>
        <w:pStyle w:val="Titre2"/>
      </w:pPr>
      <w:bookmarkStart w:id="67" w:name="_Toc60502120"/>
      <w:proofErr w:type="spellStart"/>
      <w:r>
        <w:t>Améliorations</w:t>
      </w:r>
      <w:proofErr w:type="spellEnd"/>
      <w:r>
        <w:t xml:space="preserve"> possibles</w:t>
      </w:r>
      <w:bookmarkEnd w:id="67"/>
    </w:p>
    <w:p w14:paraId="488D2213" w14:textId="0AA8F07A" w:rsidR="007E7EEC" w:rsidRPr="00E005FF" w:rsidRDefault="0046067A" w:rsidP="007E7EEC">
      <w:pPr>
        <w:rPr>
          <w:rStyle w:val="Hinweistext"/>
          <w:sz w:val="22"/>
          <w:szCs w:val="22"/>
          <w:lang w:val="fr-CH"/>
        </w:rPr>
      </w:pPr>
      <w:r>
        <w:rPr>
          <w:rStyle w:val="Hinweistext"/>
          <w:sz w:val="22"/>
          <w:szCs w:val="22"/>
          <w:lang w:val="fr-CH"/>
        </w:rPr>
        <w:t>Y a-t-il des améliorations</w:t>
      </w:r>
      <w:r w:rsidR="00C842B1">
        <w:rPr>
          <w:rStyle w:val="Hinweistext"/>
          <w:sz w:val="22"/>
          <w:szCs w:val="22"/>
          <w:lang w:val="fr-CH"/>
        </w:rPr>
        <w:t xml:space="preserve"> </w:t>
      </w:r>
      <w:r>
        <w:rPr>
          <w:rStyle w:val="Hinweistext"/>
          <w:sz w:val="22"/>
          <w:szCs w:val="22"/>
          <w:lang w:val="fr-CH"/>
        </w:rPr>
        <w:t>possible</w:t>
      </w:r>
      <w:r w:rsidR="00DD4F20">
        <w:rPr>
          <w:rStyle w:val="Hinweistext"/>
          <w:sz w:val="22"/>
          <w:szCs w:val="22"/>
          <w:lang w:val="fr-CH"/>
        </w:rPr>
        <w:t>s</w:t>
      </w:r>
      <w:r w:rsidR="00C842B1">
        <w:rPr>
          <w:rStyle w:val="Hinweistext"/>
          <w:sz w:val="22"/>
          <w:szCs w:val="22"/>
          <w:lang w:val="fr-CH"/>
        </w:rPr>
        <w:t xml:space="preserve"> (</w:t>
      </w:r>
      <w:r w:rsidR="003D0A00">
        <w:rPr>
          <w:rStyle w:val="Hinweistext"/>
          <w:sz w:val="22"/>
          <w:szCs w:val="22"/>
          <w:lang w:val="fr-CH"/>
        </w:rPr>
        <w:t>nouvelle</w:t>
      </w:r>
      <w:r w:rsidR="000A310F">
        <w:rPr>
          <w:rStyle w:val="Hinweistext"/>
          <w:sz w:val="22"/>
          <w:szCs w:val="22"/>
          <w:lang w:val="fr-CH"/>
        </w:rPr>
        <w:t>s</w:t>
      </w:r>
      <w:r w:rsidR="003D0A00">
        <w:rPr>
          <w:rStyle w:val="Hinweistext"/>
          <w:sz w:val="22"/>
          <w:szCs w:val="22"/>
          <w:lang w:val="fr-CH"/>
        </w:rPr>
        <w:t xml:space="preserve"> fonctionnalité</w:t>
      </w:r>
      <w:r w:rsidR="000A310F">
        <w:rPr>
          <w:rStyle w:val="Hinweistext"/>
          <w:sz w:val="22"/>
          <w:szCs w:val="22"/>
          <w:lang w:val="fr-CH"/>
        </w:rPr>
        <w:t>s</w:t>
      </w:r>
      <w:r w:rsidR="003D0A00">
        <w:rPr>
          <w:rStyle w:val="Hinweistext"/>
          <w:sz w:val="22"/>
          <w:szCs w:val="22"/>
          <w:lang w:val="fr-CH"/>
        </w:rPr>
        <w:t xml:space="preserve">, </w:t>
      </w:r>
      <w:r w:rsidR="007A1F29">
        <w:rPr>
          <w:rStyle w:val="Hinweistext"/>
          <w:sz w:val="22"/>
          <w:szCs w:val="22"/>
          <w:lang w:val="fr-CH"/>
        </w:rPr>
        <w:t>amélioration</w:t>
      </w:r>
      <w:r w:rsidR="0077027E">
        <w:rPr>
          <w:rStyle w:val="Hinweistext"/>
          <w:sz w:val="22"/>
          <w:szCs w:val="22"/>
          <w:lang w:val="fr-CH"/>
        </w:rPr>
        <w:t xml:space="preserve"> et/ou modification</w:t>
      </w:r>
      <w:r w:rsidR="007A1F29">
        <w:rPr>
          <w:rStyle w:val="Hinweistext"/>
          <w:sz w:val="22"/>
          <w:szCs w:val="22"/>
          <w:lang w:val="fr-CH"/>
        </w:rPr>
        <w:t xml:space="preserve"> du design</w:t>
      </w:r>
      <w:r w:rsidR="000A310F">
        <w:rPr>
          <w:rStyle w:val="Hinweistext"/>
          <w:sz w:val="22"/>
          <w:szCs w:val="22"/>
          <w:lang w:val="fr-CH"/>
        </w:rPr>
        <w:t>,</w:t>
      </w:r>
      <w:r w:rsidR="00441130">
        <w:rPr>
          <w:rStyle w:val="Hinweistext"/>
          <w:sz w:val="22"/>
          <w:szCs w:val="22"/>
          <w:lang w:val="fr-CH"/>
        </w:rPr>
        <w:t xml:space="preserve"> </w:t>
      </w:r>
      <w:r w:rsidR="006D3129">
        <w:rPr>
          <w:rStyle w:val="Hinweistext"/>
          <w:sz w:val="22"/>
          <w:szCs w:val="22"/>
          <w:lang w:val="fr-CH"/>
        </w:rPr>
        <w:t>modification du support de données</w:t>
      </w:r>
      <w:r w:rsidR="007A1F29">
        <w:rPr>
          <w:rStyle w:val="Hinweistext"/>
          <w:sz w:val="22"/>
          <w:szCs w:val="22"/>
          <w:lang w:val="fr-CH"/>
        </w:rPr>
        <w:t>…</w:t>
      </w:r>
      <w:r w:rsidR="000A310F">
        <w:rPr>
          <w:rStyle w:val="Hinweistext"/>
          <w:sz w:val="22"/>
          <w:szCs w:val="22"/>
          <w:lang w:val="fr-CH"/>
        </w:rPr>
        <w:t>) ?</w:t>
      </w:r>
    </w:p>
    <w:p w14:paraId="61E92714" w14:textId="77777777" w:rsidR="007E7EEC" w:rsidRPr="007E7EEC" w:rsidRDefault="007E7EEC" w:rsidP="007E7EEC">
      <w:pPr>
        <w:pStyle w:val="BITTextkrper"/>
        <w:rPr>
          <w:lang w:val="fr-CH"/>
        </w:rPr>
      </w:pPr>
    </w:p>
    <w:p w14:paraId="1E73CA47" w14:textId="77777777" w:rsidR="000A24C0" w:rsidRDefault="000A24C0" w:rsidP="000A24C0">
      <w:pPr>
        <w:pStyle w:val="Titre2"/>
      </w:pPr>
      <w:bookmarkStart w:id="68" w:name="_Toc60502121"/>
      <w:r w:rsidRPr="00BA3D1B">
        <w:t>Auto-</w:t>
      </w:r>
      <w:proofErr w:type="spellStart"/>
      <w:r w:rsidRPr="00BA3D1B">
        <w:t>évaluation</w:t>
      </w:r>
      <w:bookmarkEnd w:id="68"/>
      <w:proofErr w:type="spellEnd"/>
    </w:p>
    <w:p w14:paraId="2E9B9273" w14:textId="50630985" w:rsidR="000A24C0" w:rsidRDefault="00264CE9">
      <w:pPr>
        <w:spacing w:before="0" w:after="0"/>
        <w:rPr>
          <w:rFonts w:cs="Arial"/>
          <w:b/>
          <w:bCs/>
          <w:sz w:val="36"/>
          <w:lang w:val="fr-CH"/>
        </w:rPr>
      </w:pPr>
      <w:r>
        <w:rPr>
          <w:rStyle w:val="Hinweistext"/>
          <w:sz w:val="22"/>
          <w:szCs w:val="22"/>
          <w:lang w:val="fr-CH"/>
        </w:rPr>
        <w:t xml:space="preserve">Quels sont </w:t>
      </w:r>
      <w:r w:rsidR="00AF4C43">
        <w:rPr>
          <w:rStyle w:val="Hinweistext"/>
          <w:sz w:val="22"/>
          <w:szCs w:val="22"/>
          <w:lang w:val="fr-CH"/>
        </w:rPr>
        <w:t>mes sentiments vis-à-vis d</w:t>
      </w:r>
      <w:r w:rsidR="001E1F44">
        <w:rPr>
          <w:rStyle w:val="Hinweistext"/>
          <w:sz w:val="22"/>
          <w:szCs w:val="22"/>
          <w:lang w:val="fr-CH"/>
        </w:rPr>
        <w:t xml:space="preserve">u </w:t>
      </w:r>
      <w:r w:rsidR="00AF4C43">
        <w:rPr>
          <w:rStyle w:val="Hinweistext"/>
          <w:sz w:val="22"/>
          <w:szCs w:val="22"/>
          <w:lang w:val="fr-CH"/>
        </w:rPr>
        <w:t>travail</w:t>
      </w:r>
      <w:r w:rsidR="001E1F44">
        <w:rPr>
          <w:rStyle w:val="Hinweistext"/>
          <w:sz w:val="22"/>
          <w:szCs w:val="22"/>
          <w:lang w:val="fr-CH"/>
        </w:rPr>
        <w:t xml:space="preserve"> effectué.</w:t>
      </w:r>
      <w:r w:rsidR="00BF5CB8">
        <w:rPr>
          <w:rStyle w:val="Hinweistext"/>
          <w:sz w:val="22"/>
          <w:szCs w:val="22"/>
          <w:lang w:val="fr-CH"/>
        </w:rPr>
        <w:t xml:space="preserve"> Enoncé </w:t>
      </w:r>
      <w:r w:rsidR="00A230F8">
        <w:rPr>
          <w:rStyle w:val="Hinweistext"/>
          <w:sz w:val="22"/>
          <w:szCs w:val="22"/>
          <w:lang w:val="fr-CH"/>
        </w:rPr>
        <w:t>d</w:t>
      </w:r>
      <w:r w:rsidR="00A230F8" w:rsidRPr="00A230F8">
        <w:rPr>
          <w:rStyle w:val="Hinweistext"/>
          <w:sz w:val="22"/>
          <w:szCs w:val="22"/>
          <w:lang w:val="fr-CH"/>
        </w:rPr>
        <w:t xml:space="preserve">es facteurs qui expliquent le succès ou l’échec </w:t>
      </w:r>
      <w:r w:rsidR="00F350E6">
        <w:rPr>
          <w:rStyle w:val="Hinweistext"/>
          <w:sz w:val="22"/>
          <w:szCs w:val="22"/>
          <w:lang w:val="fr-CH"/>
        </w:rPr>
        <w:t>de la réalisation des objectifs du projet</w:t>
      </w:r>
      <w:r w:rsidR="00037755">
        <w:rPr>
          <w:rStyle w:val="Hinweistext"/>
          <w:sz w:val="22"/>
          <w:szCs w:val="22"/>
          <w:lang w:val="fr-CH"/>
        </w:rPr>
        <w:t xml:space="preserve">. </w:t>
      </w:r>
    </w:p>
    <w:p w14:paraId="23B95292" w14:textId="3C8DFFD0" w:rsidR="002E4C98" w:rsidRPr="00876DF2" w:rsidRDefault="006E50E4" w:rsidP="002E4C98">
      <w:pPr>
        <w:pStyle w:val="Titre1"/>
        <w:numPr>
          <w:ilvl w:val="0"/>
          <w:numId w:val="16"/>
        </w:numPr>
        <w:rPr>
          <w:lang w:val="fr-CH"/>
        </w:rPr>
      </w:pPr>
      <w:bookmarkStart w:id="69" w:name="_Toc60502122"/>
      <w:proofErr w:type="gramStart"/>
      <w:r w:rsidRPr="00876DF2">
        <w:rPr>
          <w:lang w:val="fr-CH"/>
        </w:rPr>
        <w:lastRenderedPageBreak/>
        <w:t>Bibliographie:</w:t>
      </w:r>
      <w:proofErr w:type="gramEnd"/>
      <w:r w:rsidRPr="00876DF2">
        <w:rPr>
          <w:lang w:val="fr-CH"/>
        </w:rPr>
        <w:t xml:space="preserve"> l</w:t>
      </w:r>
      <w:r w:rsidR="00110668" w:rsidRPr="00876DF2">
        <w:rPr>
          <w:lang w:val="fr-CH"/>
        </w:rPr>
        <w:t>iste des sources et références</w:t>
      </w:r>
      <w:bookmarkEnd w:id="66"/>
      <w:bookmarkEnd w:id="69"/>
    </w:p>
    <w:p w14:paraId="17A17838" w14:textId="77777777" w:rsidR="002E4C98" w:rsidRPr="00876DF2" w:rsidRDefault="002E4C98" w:rsidP="002E4C98">
      <w:pPr>
        <w:pStyle w:val="BITTextkrper"/>
        <w:rPr>
          <w:szCs w:val="22"/>
          <w:lang w:val="fr-CH"/>
        </w:rPr>
      </w:pPr>
    </w:p>
    <w:p w14:paraId="288DB345" w14:textId="77777777" w:rsidR="002E4C98" w:rsidRPr="00F71ED9" w:rsidRDefault="00E005FF" w:rsidP="00B56135">
      <w:pPr>
        <w:jc w:val="both"/>
        <w:rPr>
          <w:rStyle w:val="Hinweistext"/>
          <w:sz w:val="22"/>
          <w:szCs w:val="22"/>
          <w:lang w:val="fr-CH"/>
        </w:rPr>
      </w:pPr>
      <w:r w:rsidRPr="00F71ED9">
        <w:rPr>
          <w:rStyle w:val="Hinweistext"/>
          <w:sz w:val="22"/>
          <w:szCs w:val="22"/>
          <w:lang w:val="fr-CH"/>
        </w:rPr>
        <w:t>Conseil</w:t>
      </w:r>
      <w:r w:rsidR="002E4C98" w:rsidRPr="00F71ED9">
        <w:rPr>
          <w:rStyle w:val="Hinweistext"/>
          <w:sz w:val="22"/>
          <w:szCs w:val="22"/>
          <w:lang w:val="fr-CH"/>
        </w:rPr>
        <w:t xml:space="preserve">: </w:t>
      </w:r>
      <w:r w:rsidRPr="00F71ED9">
        <w:rPr>
          <w:rStyle w:val="Hinweistext"/>
          <w:sz w:val="22"/>
          <w:szCs w:val="22"/>
          <w:lang w:val="fr-CH"/>
        </w:rPr>
        <w:t xml:space="preserve">Cette partie peut contenir une liste des sources et éléments littéraires utilisés. </w:t>
      </w:r>
    </w:p>
    <w:p w14:paraId="06D00FF6" w14:textId="12D4390A" w:rsidR="00BA3D1B" w:rsidRPr="00BA3D1B" w:rsidRDefault="00D56C6E" w:rsidP="00E7093C">
      <w:pPr>
        <w:spacing w:before="0" w:after="0"/>
        <w:rPr>
          <w:lang w:val="fr-CH"/>
        </w:rPr>
      </w:pPr>
      <w:r>
        <w:rPr>
          <w:szCs w:val="22"/>
          <w:lang w:val="fr-CH"/>
        </w:rPr>
        <w:br w:type="page"/>
      </w:r>
    </w:p>
    <w:p w14:paraId="6036A9BA" w14:textId="77777777" w:rsidR="002E4C98" w:rsidRPr="00E005FF" w:rsidRDefault="002E4C98" w:rsidP="002E4C98">
      <w:pPr>
        <w:pStyle w:val="Titre1"/>
        <w:numPr>
          <w:ilvl w:val="0"/>
          <w:numId w:val="16"/>
        </w:numPr>
        <w:rPr>
          <w:lang w:val="fr-CH"/>
        </w:rPr>
      </w:pPr>
      <w:bookmarkStart w:id="70" w:name="_Toc114965612"/>
      <w:bookmarkStart w:id="71" w:name="_Toc250790997"/>
      <w:bookmarkStart w:id="72" w:name="_Toc60502123"/>
      <w:r w:rsidRPr="00E005FF">
        <w:rPr>
          <w:lang w:val="fr-CH"/>
        </w:rPr>
        <w:lastRenderedPageBreak/>
        <w:t>Glossa</w:t>
      </w:r>
      <w:r w:rsidR="00110668" w:rsidRPr="00E005FF">
        <w:rPr>
          <w:lang w:val="fr-CH"/>
        </w:rPr>
        <w:t>i</w:t>
      </w:r>
      <w:r w:rsidRPr="00E005FF">
        <w:rPr>
          <w:lang w:val="fr-CH"/>
        </w:rPr>
        <w:t>r</w:t>
      </w:r>
      <w:bookmarkEnd w:id="70"/>
      <w:r w:rsidR="00110668" w:rsidRPr="00E005FF">
        <w:rPr>
          <w:lang w:val="fr-CH"/>
        </w:rPr>
        <w:t>e</w:t>
      </w:r>
      <w:bookmarkEnd w:id="71"/>
      <w:bookmarkEnd w:id="72"/>
      <w:r w:rsidRPr="00E005FF">
        <w:rPr>
          <w:lang w:val="fr-CH"/>
        </w:rPr>
        <w:t xml:space="preserve"> </w:t>
      </w:r>
      <w:r w:rsidR="00E005FF" w:rsidRPr="00E005FF">
        <w:rPr>
          <w:rStyle w:val="Hinweistext"/>
          <w:lang w:val="fr-CH"/>
        </w:rPr>
        <w:t>trier par ordre alphabetique</w:t>
      </w:r>
    </w:p>
    <w:tbl>
      <w:tblPr>
        <w:tblW w:w="961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0"/>
        <w:gridCol w:w="6840"/>
      </w:tblGrid>
      <w:tr w:rsidR="002E4C98" w:rsidRPr="0030738A" w14:paraId="4AC1F81D" w14:textId="77777777" w:rsidTr="002E4C98">
        <w:tc>
          <w:tcPr>
            <w:tcW w:w="2770" w:type="dxa"/>
            <w:tcBorders>
              <w:bottom w:val="dotted" w:sz="4" w:space="0" w:color="auto"/>
            </w:tcBorders>
            <w:shd w:val="clear" w:color="auto" w:fill="E6E6E6"/>
            <w:tcMar>
              <w:top w:w="85" w:type="dxa"/>
              <w:bottom w:w="85" w:type="dxa"/>
            </w:tcMar>
          </w:tcPr>
          <w:p w14:paraId="2C1A2408" w14:textId="77777777" w:rsidR="002E4C98" w:rsidRPr="0030738A" w:rsidRDefault="00110668" w:rsidP="002E4C98">
            <w:pPr>
              <w:pStyle w:val="BITTabellentitel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Terme</w:t>
            </w:r>
          </w:p>
        </w:tc>
        <w:tc>
          <w:tcPr>
            <w:tcW w:w="6840" w:type="dxa"/>
            <w:tcBorders>
              <w:bottom w:val="dotted" w:sz="4" w:space="0" w:color="auto"/>
            </w:tcBorders>
            <w:shd w:val="clear" w:color="auto" w:fill="E6E6E6"/>
            <w:tcMar>
              <w:top w:w="85" w:type="dxa"/>
              <w:bottom w:w="85" w:type="dxa"/>
            </w:tcMar>
          </w:tcPr>
          <w:p w14:paraId="01E50A1F" w14:textId="77777777" w:rsidR="002E4C98" w:rsidRPr="0030738A" w:rsidRDefault="00110668" w:rsidP="002E4C98">
            <w:pPr>
              <w:pStyle w:val="BITTabellentitel"/>
              <w:rPr>
                <w:sz w:val="22"/>
                <w:szCs w:val="22"/>
                <w:lang w:val="de-DE"/>
              </w:rPr>
            </w:pPr>
            <w:r>
              <w:rPr>
                <w:sz w:val="22"/>
                <w:szCs w:val="22"/>
                <w:lang w:val="de-DE"/>
              </w:rPr>
              <w:t>Signification</w:t>
            </w:r>
          </w:p>
        </w:tc>
      </w:tr>
      <w:tr w:rsidR="002E4C98" w:rsidRPr="0030738A" w14:paraId="6DA54A7D" w14:textId="77777777" w:rsidTr="00070FE6">
        <w:tc>
          <w:tcPr>
            <w:tcW w:w="2770" w:type="dxa"/>
            <w:tcMar>
              <w:top w:w="85" w:type="dxa"/>
              <w:bottom w:w="85" w:type="dxa"/>
            </w:tcMar>
          </w:tcPr>
          <w:p w14:paraId="0E585ADD" w14:textId="77777777" w:rsidR="002E4C98" w:rsidRPr="0030738A" w:rsidRDefault="002E4C98" w:rsidP="002E4C98">
            <w:pPr>
              <w:pStyle w:val="BITTabelle"/>
              <w:rPr>
                <w:sz w:val="22"/>
                <w:szCs w:val="22"/>
              </w:rPr>
            </w:pP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6EA29118" w14:textId="77777777" w:rsidR="002E4C98" w:rsidRPr="0030738A" w:rsidRDefault="002E4C98" w:rsidP="002E4C98">
            <w:pPr>
              <w:pStyle w:val="BITTabelle"/>
              <w:rPr>
                <w:sz w:val="22"/>
                <w:szCs w:val="22"/>
              </w:rPr>
            </w:pPr>
          </w:p>
        </w:tc>
      </w:tr>
      <w:tr w:rsidR="00070FE6" w:rsidRPr="0030738A" w14:paraId="13BDF587" w14:textId="77777777" w:rsidTr="00070FE6">
        <w:tc>
          <w:tcPr>
            <w:tcW w:w="2770" w:type="dxa"/>
            <w:tcMar>
              <w:top w:w="85" w:type="dxa"/>
              <w:bottom w:w="85" w:type="dxa"/>
            </w:tcMar>
          </w:tcPr>
          <w:p w14:paraId="79279884" w14:textId="77777777" w:rsidR="00070FE6" w:rsidRPr="0030738A" w:rsidRDefault="00070FE6" w:rsidP="002E4C98">
            <w:pPr>
              <w:pStyle w:val="BITTabelle"/>
              <w:rPr>
                <w:sz w:val="22"/>
                <w:szCs w:val="22"/>
              </w:rPr>
            </w:pPr>
          </w:p>
        </w:tc>
        <w:tc>
          <w:tcPr>
            <w:tcW w:w="6840" w:type="dxa"/>
            <w:tcMar>
              <w:top w:w="85" w:type="dxa"/>
              <w:bottom w:w="85" w:type="dxa"/>
            </w:tcMar>
          </w:tcPr>
          <w:p w14:paraId="7F12EA93" w14:textId="77777777" w:rsidR="00070FE6" w:rsidRPr="0030738A" w:rsidRDefault="00070FE6" w:rsidP="002E4C98">
            <w:pPr>
              <w:pStyle w:val="BITTabelle"/>
              <w:rPr>
                <w:sz w:val="22"/>
                <w:szCs w:val="22"/>
              </w:rPr>
            </w:pPr>
          </w:p>
        </w:tc>
      </w:tr>
      <w:tr w:rsidR="00070FE6" w:rsidRPr="0030738A" w14:paraId="5987F753" w14:textId="77777777" w:rsidTr="002E4C98">
        <w:tc>
          <w:tcPr>
            <w:tcW w:w="2770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7980F3B6" w14:textId="77777777" w:rsidR="00070FE6" w:rsidRPr="0030738A" w:rsidRDefault="00070FE6" w:rsidP="002E4C98">
            <w:pPr>
              <w:pStyle w:val="BITTabelle"/>
              <w:rPr>
                <w:sz w:val="22"/>
                <w:szCs w:val="22"/>
              </w:rPr>
            </w:pPr>
          </w:p>
        </w:tc>
        <w:tc>
          <w:tcPr>
            <w:tcW w:w="6840" w:type="dxa"/>
            <w:tcBorders>
              <w:bottom w:val="dotted" w:sz="4" w:space="0" w:color="auto"/>
            </w:tcBorders>
            <w:tcMar>
              <w:top w:w="85" w:type="dxa"/>
              <w:bottom w:w="85" w:type="dxa"/>
            </w:tcMar>
          </w:tcPr>
          <w:p w14:paraId="63128BBF" w14:textId="77777777" w:rsidR="00070FE6" w:rsidRPr="0030738A" w:rsidRDefault="00070FE6" w:rsidP="002E4C98">
            <w:pPr>
              <w:pStyle w:val="BITTabelle"/>
              <w:rPr>
                <w:sz w:val="22"/>
                <w:szCs w:val="22"/>
              </w:rPr>
            </w:pPr>
          </w:p>
        </w:tc>
      </w:tr>
    </w:tbl>
    <w:p w14:paraId="50281C4B" w14:textId="77777777" w:rsidR="002E4C98" w:rsidRPr="0030738A" w:rsidRDefault="002E4C98" w:rsidP="002E4C98">
      <w:pPr>
        <w:rPr>
          <w:sz w:val="22"/>
          <w:szCs w:val="22"/>
        </w:rPr>
      </w:pPr>
    </w:p>
    <w:p w14:paraId="2DD24DBA" w14:textId="77777777" w:rsidR="002E4C98" w:rsidRPr="0030738A" w:rsidRDefault="002E4C98" w:rsidP="002E4C98">
      <w:pPr>
        <w:rPr>
          <w:sz w:val="22"/>
          <w:szCs w:val="22"/>
        </w:rPr>
      </w:pPr>
    </w:p>
    <w:p w14:paraId="77FCA24C" w14:textId="77777777" w:rsidR="002E4C98" w:rsidRDefault="00110668" w:rsidP="002E4C98">
      <w:pPr>
        <w:pStyle w:val="Titre1"/>
        <w:numPr>
          <w:ilvl w:val="0"/>
          <w:numId w:val="16"/>
        </w:numPr>
      </w:pPr>
      <w:bookmarkStart w:id="73" w:name="_Toc250790998"/>
      <w:bookmarkStart w:id="74" w:name="_Toc60502124"/>
      <w:r>
        <w:lastRenderedPageBreak/>
        <w:t>Signatures</w:t>
      </w:r>
      <w:bookmarkEnd w:id="73"/>
      <w:bookmarkEnd w:id="74"/>
    </w:p>
    <w:p w14:paraId="31EB339F" w14:textId="77777777" w:rsidR="003B633D" w:rsidRPr="003B633D" w:rsidRDefault="003B633D" w:rsidP="003B633D">
      <w:pPr>
        <w:pStyle w:val="BITTextkrper"/>
        <w:jc w:val="both"/>
        <w:rPr>
          <w:lang w:val="fr-CH"/>
        </w:rPr>
      </w:pPr>
      <w:r w:rsidRPr="003B633D">
        <w:rPr>
          <w:lang w:val="fr-CH"/>
        </w:rPr>
        <w:t xml:space="preserve">Je soussigné déclare que les informations contenues dans ce rapport de travail pratique individuel rendu ce jour le </w:t>
      </w:r>
      <w:r w:rsidRPr="003B633D">
        <w:rPr>
          <w:highlight w:val="yellow"/>
          <w:lang w:val="fr-CH"/>
        </w:rPr>
        <w:t>XX.XX.20XX</w:t>
      </w:r>
      <w:r w:rsidRPr="003B633D">
        <w:rPr>
          <w:lang w:val="fr-CH"/>
        </w:rPr>
        <w:t xml:space="preserve"> dans le cadre de la procédure de qualification de mon CFC d’informaticien</w:t>
      </w:r>
      <w:r w:rsidRPr="003B633D">
        <w:rPr>
          <w:highlight w:val="yellow"/>
          <w:lang w:val="fr-CH"/>
        </w:rPr>
        <w:t>/-ne</w:t>
      </w:r>
      <w:r w:rsidRPr="003B633D">
        <w:rPr>
          <w:lang w:val="fr-CH"/>
        </w:rPr>
        <w:t xml:space="preserve">, ne sont pas plagiées. </w:t>
      </w:r>
      <w:r>
        <w:rPr>
          <w:lang w:val="fr-CH"/>
        </w:rPr>
        <w:t>Toutes les informations de sources extérieures ainsi que les informations fournies par des tiers durant le déroulement du travail sont consignées.</w:t>
      </w:r>
    </w:p>
    <w:p w14:paraId="272837E6" w14:textId="77777777" w:rsidR="002E4C98" w:rsidRPr="00E005FF" w:rsidRDefault="00E005FF" w:rsidP="00B56135">
      <w:pPr>
        <w:keepNext/>
        <w:jc w:val="both"/>
        <w:rPr>
          <w:rStyle w:val="Hinweistext"/>
          <w:sz w:val="22"/>
          <w:szCs w:val="22"/>
          <w:lang w:val="fr-CH"/>
        </w:rPr>
      </w:pPr>
      <w:r w:rsidRPr="00E005FF">
        <w:rPr>
          <w:rStyle w:val="Hinweistext"/>
          <w:sz w:val="22"/>
          <w:szCs w:val="22"/>
          <w:lang w:val="fr-CH"/>
        </w:rPr>
        <w:t xml:space="preserve">L’apprenti/-e </w:t>
      </w:r>
      <w:r w:rsidR="004D016D">
        <w:rPr>
          <w:rStyle w:val="Hinweistext"/>
          <w:sz w:val="22"/>
          <w:szCs w:val="22"/>
          <w:lang w:val="fr-CH"/>
        </w:rPr>
        <w:t>doit</w:t>
      </w:r>
      <w:r w:rsidRPr="00E005FF">
        <w:rPr>
          <w:rStyle w:val="Hinweistext"/>
          <w:sz w:val="22"/>
          <w:szCs w:val="22"/>
          <w:lang w:val="fr-CH"/>
        </w:rPr>
        <w:t xml:space="preserve"> signer la documentation avant la remise afin de témoigner de la justesse des informations qui y figurent.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700"/>
        <w:gridCol w:w="4499"/>
      </w:tblGrid>
      <w:tr w:rsidR="002E4C98" w:rsidRPr="0030738A" w14:paraId="39363AA9" w14:textId="77777777" w:rsidTr="002E4C98">
        <w:tc>
          <w:tcPr>
            <w:tcW w:w="1728" w:type="dxa"/>
            <w:shd w:val="pct12" w:color="auto" w:fill="auto"/>
          </w:tcPr>
          <w:p w14:paraId="4CF543ED" w14:textId="77777777" w:rsidR="002E4C98" w:rsidRPr="0030738A" w:rsidRDefault="002E4C98" w:rsidP="00110668">
            <w:pPr>
              <w:pStyle w:val="BITTabellentitel"/>
              <w:rPr>
                <w:sz w:val="22"/>
                <w:szCs w:val="22"/>
              </w:rPr>
            </w:pPr>
            <w:r w:rsidRPr="0030738A">
              <w:rPr>
                <w:sz w:val="22"/>
                <w:szCs w:val="22"/>
              </w:rPr>
              <w:t>Dat</w:t>
            </w:r>
            <w:r w:rsidR="00110668">
              <w:rPr>
                <w:sz w:val="22"/>
                <w:szCs w:val="22"/>
              </w:rPr>
              <w:t>e</w:t>
            </w:r>
          </w:p>
        </w:tc>
        <w:tc>
          <w:tcPr>
            <w:tcW w:w="2700" w:type="dxa"/>
            <w:shd w:val="pct12" w:color="auto" w:fill="auto"/>
          </w:tcPr>
          <w:p w14:paraId="783BBEF9" w14:textId="77777777" w:rsidR="002E4C98" w:rsidRPr="0030738A" w:rsidRDefault="00110668" w:rsidP="002E4C98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</w:t>
            </w:r>
          </w:p>
        </w:tc>
        <w:tc>
          <w:tcPr>
            <w:tcW w:w="4499" w:type="dxa"/>
            <w:shd w:val="pct12" w:color="auto" w:fill="auto"/>
          </w:tcPr>
          <w:p w14:paraId="271A5B88" w14:textId="77777777" w:rsidR="002E4C98" w:rsidRPr="0030738A" w:rsidRDefault="00110668" w:rsidP="002E4C98">
            <w:pPr>
              <w:pStyle w:val="BITTabellentite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Signature</w:t>
            </w:r>
          </w:p>
        </w:tc>
      </w:tr>
      <w:tr w:rsidR="002E4C98" w:rsidRPr="0030738A" w14:paraId="1A3A2841" w14:textId="77777777" w:rsidTr="002E4C98">
        <w:trPr>
          <w:trHeight w:val="680"/>
        </w:trPr>
        <w:tc>
          <w:tcPr>
            <w:tcW w:w="1728" w:type="dxa"/>
          </w:tcPr>
          <w:p w14:paraId="70753F75" w14:textId="77777777" w:rsidR="002E4C98" w:rsidRPr="0030738A" w:rsidRDefault="002E4C98" w:rsidP="002E4C98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2700" w:type="dxa"/>
          </w:tcPr>
          <w:p w14:paraId="5D105214" w14:textId="77777777" w:rsidR="002E4C98" w:rsidRPr="0030738A" w:rsidRDefault="002E4C98" w:rsidP="002E4C98">
            <w:pPr>
              <w:keepNext/>
              <w:rPr>
                <w:sz w:val="22"/>
                <w:szCs w:val="22"/>
              </w:rPr>
            </w:pPr>
          </w:p>
        </w:tc>
        <w:tc>
          <w:tcPr>
            <w:tcW w:w="4499" w:type="dxa"/>
          </w:tcPr>
          <w:p w14:paraId="5629BCBB" w14:textId="77777777" w:rsidR="002E4C98" w:rsidRPr="0030738A" w:rsidRDefault="002E4C98" w:rsidP="002E4C98">
            <w:pPr>
              <w:keepNext/>
              <w:rPr>
                <w:sz w:val="22"/>
                <w:szCs w:val="22"/>
              </w:rPr>
            </w:pPr>
          </w:p>
        </w:tc>
      </w:tr>
    </w:tbl>
    <w:p w14:paraId="442702AE" w14:textId="77777777" w:rsidR="002E4C98" w:rsidRPr="0030738A" w:rsidRDefault="002E4C98" w:rsidP="002E4C98">
      <w:pPr>
        <w:rPr>
          <w:sz w:val="22"/>
          <w:szCs w:val="22"/>
        </w:rPr>
      </w:pPr>
    </w:p>
    <w:p w14:paraId="279EA87A" w14:textId="77777777" w:rsidR="002E4C98" w:rsidRDefault="00110668" w:rsidP="002E4C98">
      <w:pPr>
        <w:pStyle w:val="Titre1"/>
        <w:numPr>
          <w:ilvl w:val="0"/>
          <w:numId w:val="16"/>
        </w:numPr>
      </w:pPr>
      <w:bookmarkStart w:id="75" w:name="_Toc250790999"/>
      <w:bookmarkStart w:id="76" w:name="_Toc60502125"/>
      <w:r>
        <w:lastRenderedPageBreak/>
        <w:t>Annexes</w:t>
      </w:r>
      <w:bookmarkEnd w:id="75"/>
      <w:bookmarkEnd w:id="76"/>
    </w:p>
    <w:p w14:paraId="0CB20CF1" w14:textId="77777777" w:rsidR="002E4C98" w:rsidRPr="00E10423" w:rsidRDefault="002E4C98" w:rsidP="002E4C98">
      <w:pPr>
        <w:pStyle w:val="BITBullet1"/>
        <w:rPr>
          <w:szCs w:val="22"/>
          <w:lang w:val="de-DE"/>
        </w:rPr>
      </w:pPr>
    </w:p>
    <w:p w14:paraId="25A72B01" w14:textId="77777777" w:rsidR="002E4C98" w:rsidRPr="00572351" w:rsidRDefault="002E4C98" w:rsidP="00B56135">
      <w:pPr>
        <w:keepNext/>
        <w:jc w:val="both"/>
        <w:rPr>
          <w:rStyle w:val="Hinweistext"/>
          <w:sz w:val="22"/>
          <w:szCs w:val="22"/>
          <w:lang w:val="fr-CH"/>
        </w:rPr>
      </w:pPr>
      <w:r w:rsidRPr="00572351">
        <w:rPr>
          <w:rStyle w:val="Hinweistext"/>
          <w:sz w:val="22"/>
          <w:szCs w:val="22"/>
          <w:lang w:val="fr-CH"/>
        </w:rPr>
        <w:t>Code</w:t>
      </w:r>
      <w:r w:rsidR="00572351" w:rsidRPr="00572351">
        <w:rPr>
          <w:rStyle w:val="Hinweistext"/>
          <w:sz w:val="22"/>
          <w:szCs w:val="22"/>
          <w:lang w:val="fr-CH"/>
        </w:rPr>
        <w:t xml:space="preserve"> imprimé</w:t>
      </w:r>
      <w:r w:rsidRPr="00572351">
        <w:rPr>
          <w:rStyle w:val="Hinweistext"/>
          <w:sz w:val="22"/>
          <w:szCs w:val="22"/>
          <w:lang w:val="fr-CH"/>
        </w:rPr>
        <w:t xml:space="preserve">, </w:t>
      </w:r>
      <w:r w:rsidR="00572351" w:rsidRPr="00572351">
        <w:rPr>
          <w:rStyle w:val="Hinweistext"/>
          <w:sz w:val="22"/>
          <w:szCs w:val="22"/>
          <w:lang w:val="fr-CH"/>
        </w:rPr>
        <w:t>protocole de séances</w:t>
      </w:r>
      <w:r w:rsidRPr="00572351">
        <w:rPr>
          <w:rStyle w:val="Hinweistext"/>
          <w:sz w:val="22"/>
          <w:szCs w:val="22"/>
          <w:lang w:val="fr-CH"/>
        </w:rPr>
        <w:t xml:space="preserve">, </w:t>
      </w:r>
      <w:r w:rsidR="00572351" w:rsidRPr="00572351">
        <w:rPr>
          <w:rStyle w:val="Hinweistext"/>
          <w:sz w:val="22"/>
          <w:szCs w:val="22"/>
          <w:lang w:val="fr-CH"/>
        </w:rPr>
        <w:t>etc</w:t>
      </w:r>
      <w:r w:rsidRPr="00572351">
        <w:rPr>
          <w:rStyle w:val="Hinweistext"/>
          <w:sz w:val="22"/>
          <w:szCs w:val="22"/>
          <w:lang w:val="fr-CH"/>
        </w:rPr>
        <w:t xml:space="preserve">.: </w:t>
      </w:r>
      <w:r w:rsidR="00572351" w:rsidRPr="00572351">
        <w:rPr>
          <w:rStyle w:val="Hinweistext"/>
          <w:sz w:val="22"/>
          <w:szCs w:val="22"/>
          <w:lang w:val="fr-CH"/>
        </w:rPr>
        <w:t>spécifier complètement et annexer à la documentation.</w:t>
      </w:r>
    </w:p>
    <w:p w14:paraId="19299AB6" w14:textId="77777777" w:rsidR="002E4C98" w:rsidRPr="00F71ED9" w:rsidRDefault="002E4C98" w:rsidP="00B56135">
      <w:pPr>
        <w:keepNext/>
        <w:jc w:val="both"/>
        <w:rPr>
          <w:rStyle w:val="Hinweistext"/>
          <w:sz w:val="22"/>
          <w:szCs w:val="22"/>
          <w:lang w:val="fr-CH"/>
        </w:rPr>
      </w:pPr>
      <w:r w:rsidRPr="00572351">
        <w:rPr>
          <w:rStyle w:val="Hinweistext"/>
          <w:sz w:val="22"/>
          <w:szCs w:val="22"/>
          <w:lang w:val="fr-CH"/>
        </w:rPr>
        <w:t xml:space="preserve">Listings </w:t>
      </w:r>
      <w:r w:rsidR="00572351" w:rsidRPr="00572351">
        <w:rPr>
          <w:rStyle w:val="Hinweistext"/>
          <w:sz w:val="22"/>
          <w:szCs w:val="22"/>
          <w:lang w:val="fr-CH"/>
        </w:rPr>
        <w:t>de scripts et programmes</w:t>
      </w:r>
      <w:r w:rsidRPr="00572351">
        <w:rPr>
          <w:rStyle w:val="Hinweistext"/>
          <w:sz w:val="22"/>
          <w:szCs w:val="22"/>
          <w:lang w:val="fr-CH"/>
        </w:rPr>
        <w:t xml:space="preserve">. </w:t>
      </w:r>
      <w:r w:rsidR="00572351">
        <w:rPr>
          <w:rStyle w:val="Hinweistext"/>
          <w:sz w:val="22"/>
          <w:szCs w:val="22"/>
          <w:lang w:val="fr-CH"/>
        </w:rPr>
        <w:t xml:space="preserve">Le travail fourni par la candidate ou le candidat doit être entièrement documenté. Omettre le code généré automatiquement s’il n’est pas nécessaire à la compréhension. </w:t>
      </w:r>
    </w:p>
    <w:p w14:paraId="6C20E752" w14:textId="77777777" w:rsidR="002E4C98" w:rsidRPr="00572351" w:rsidRDefault="00572351" w:rsidP="002E4C98">
      <w:pPr>
        <w:keepNext/>
        <w:rPr>
          <w:rStyle w:val="Hinweistext"/>
          <w:sz w:val="22"/>
          <w:szCs w:val="22"/>
          <w:lang w:val="fr-CH"/>
        </w:rPr>
      </w:pPr>
      <w:r w:rsidRPr="00572351">
        <w:rPr>
          <w:rStyle w:val="Hinweistext"/>
          <w:sz w:val="22"/>
          <w:szCs w:val="22"/>
          <w:lang w:val="fr-CH"/>
        </w:rPr>
        <w:t xml:space="preserve">Dans le cas où des manuels ont été créés, vous pouvez les ajouter </w:t>
      </w:r>
      <w:r>
        <w:rPr>
          <w:rStyle w:val="Hinweistext"/>
          <w:sz w:val="22"/>
          <w:szCs w:val="22"/>
          <w:lang w:val="fr-CH"/>
        </w:rPr>
        <w:t xml:space="preserve">ici </w:t>
      </w:r>
      <w:r w:rsidRPr="00572351">
        <w:rPr>
          <w:rStyle w:val="Hinweistext"/>
          <w:sz w:val="22"/>
          <w:szCs w:val="22"/>
          <w:lang w:val="fr-CH"/>
        </w:rPr>
        <w:t xml:space="preserve">en </w:t>
      </w:r>
      <w:r>
        <w:rPr>
          <w:rStyle w:val="Hinweistext"/>
          <w:sz w:val="22"/>
          <w:szCs w:val="22"/>
          <w:lang w:val="fr-CH"/>
        </w:rPr>
        <w:t>tant qu’</w:t>
      </w:r>
      <w:r w:rsidRPr="00572351">
        <w:rPr>
          <w:rStyle w:val="Hinweistext"/>
          <w:sz w:val="22"/>
          <w:szCs w:val="22"/>
          <w:lang w:val="fr-CH"/>
        </w:rPr>
        <w:t xml:space="preserve">annexe. </w:t>
      </w:r>
    </w:p>
    <w:p w14:paraId="45571F43" w14:textId="77777777" w:rsidR="002E4C98" w:rsidRPr="00572351" w:rsidRDefault="002E4C98" w:rsidP="002E4C98">
      <w:pPr>
        <w:rPr>
          <w:sz w:val="22"/>
          <w:szCs w:val="22"/>
          <w:lang w:val="fr-CH"/>
        </w:rPr>
      </w:pPr>
    </w:p>
    <w:bookmarkEnd w:id="29"/>
    <w:p w14:paraId="3A572B86" w14:textId="77777777" w:rsidR="005479BD" w:rsidRPr="00572351" w:rsidRDefault="005479BD" w:rsidP="005479BD">
      <w:pPr>
        <w:rPr>
          <w:sz w:val="22"/>
          <w:szCs w:val="22"/>
          <w:lang w:val="fr-CH"/>
        </w:rPr>
      </w:pPr>
    </w:p>
    <w:p w14:paraId="3D2D99E2" w14:textId="77777777" w:rsidR="00876DF2" w:rsidRDefault="00876DF2" w:rsidP="005479BD">
      <w:pPr>
        <w:rPr>
          <w:sz w:val="22"/>
          <w:szCs w:val="22"/>
          <w:lang w:val="fr-CH"/>
        </w:rPr>
      </w:pPr>
    </w:p>
    <w:p w14:paraId="197543A7" w14:textId="77777777" w:rsidR="00876DF2" w:rsidRPr="00876DF2" w:rsidRDefault="00876DF2" w:rsidP="00876DF2">
      <w:pPr>
        <w:rPr>
          <w:sz w:val="22"/>
          <w:szCs w:val="22"/>
          <w:lang w:val="fr-CH"/>
        </w:rPr>
      </w:pPr>
    </w:p>
    <w:p w14:paraId="42B11B42" w14:textId="77777777" w:rsidR="00876DF2" w:rsidRDefault="00876DF2" w:rsidP="00876DF2">
      <w:pPr>
        <w:rPr>
          <w:sz w:val="22"/>
          <w:szCs w:val="22"/>
          <w:lang w:val="fr-CH"/>
        </w:rPr>
      </w:pPr>
    </w:p>
    <w:p w14:paraId="1F6F98A8" w14:textId="77777777" w:rsidR="005479BD" w:rsidRPr="00876DF2" w:rsidRDefault="00876DF2" w:rsidP="00876DF2">
      <w:pPr>
        <w:tabs>
          <w:tab w:val="left" w:pos="3633"/>
        </w:tabs>
        <w:rPr>
          <w:sz w:val="22"/>
          <w:szCs w:val="22"/>
          <w:lang w:val="fr-CH"/>
        </w:rPr>
      </w:pPr>
      <w:r>
        <w:rPr>
          <w:sz w:val="22"/>
          <w:szCs w:val="22"/>
          <w:lang w:val="fr-CH"/>
        </w:rPr>
        <w:tab/>
      </w:r>
    </w:p>
    <w:sectPr w:rsidR="005479BD" w:rsidRPr="00876DF2" w:rsidSect="000D6544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861" w:right="1134" w:bottom="907" w:left="1701" w:header="851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7AD7" w14:textId="77777777" w:rsidR="00D81266" w:rsidRDefault="00D81266">
      <w:r>
        <w:separator/>
      </w:r>
    </w:p>
    <w:p w14:paraId="52C55ABA" w14:textId="77777777" w:rsidR="00D81266" w:rsidRDefault="00D81266"/>
    <w:p w14:paraId="78367C7D" w14:textId="77777777" w:rsidR="00D81266" w:rsidRDefault="00D81266"/>
  </w:endnote>
  <w:endnote w:type="continuationSeparator" w:id="0">
    <w:p w14:paraId="4CE8B689" w14:textId="77777777" w:rsidR="00D81266" w:rsidRDefault="00D81266">
      <w:r>
        <w:continuationSeparator/>
      </w:r>
    </w:p>
    <w:p w14:paraId="16AF8AA0" w14:textId="77777777" w:rsidR="00D81266" w:rsidRDefault="00D81266"/>
    <w:p w14:paraId="6765E255" w14:textId="77777777" w:rsidR="00D81266" w:rsidRDefault="00D81266">
      <w:r>
        <w:t>Haupttitel</w:t>
      </w:r>
    </w:p>
    <w:p w14:paraId="4AA8B849" w14:textId="77777777" w:rsidR="00D81266" w:rsidRDefault="00D81266">
      <w:r>
        <w:t>Haupttitel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9A238" w14:textId="77777777" w:rsidR="00B86A0E" w:rsidRDefault="00B86A0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Ind w:w="780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072"/>
    </w:tblGrid>
    <w:tr w:rsidR="00920673" w:rsidRPr="00920673" w14:paraId="0DB086A4" w14:textId="77777777" w:rsidTr="00920673">
      <w:trPr>
        <w:cantSplit/>
        <w:trHeight w:hRule="exact" w:val="540"/>
      </w:trPr>
      <w:tc>
        <w:tcPr>
          <w:tcW w:w="9072" w:type="dxa"/>
          <w:vAlign w:val="bottom"/>
        </w:tcPr>
        <w:tbl>
          <w:tblPr>
            <w:tblStyle w:val="Grilledutableau"/>
            <w:tblW w:w="978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331"/>
            <w:gridCol w:w="2268"/>
            <w:gridCol w:w="4182"/>
          </w:tblGrid>
          <w:tr w:rsidR="00920673" w:rsidRPr="00920673" w14:paraId="503F1FB1" w14:textId="77777777" w:rsidTr="00920673">
            <w:sdt>
              <w:sdtPr>
                <w:rPr>
                  <w:lang w:val="fr-CH"/>
                </w:rPr>
                <w:alias w:val="Auteur "/>
                <w:tag w:val=""/>
                <w:id w:val="-1016080957"/>
                <w:placeholder>
                  <w:docPart w:val="6E60C6E5CC8A4262814AA29F49850A7E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tc>
                  <w:tcPr>
                    <w:tcW w:w="3331" w:type="dxa"/>
                  </w:tcPr>
                  <w:p w14:paraId="7E5BFBBD" w14:textId="77777777" w:rsidR="00920673" w:rsidRPr="00920673" w:rsidRDefault="00920673" w:rsidP="00920673">
                    <w:pPr>
                      <w:pStyle w:val="CDBPfad"/>
                      <w:tabs>
                        <w:tab w:val="left" w:pos="3600"/>
                        <w:tab w:val="left" w:pos="6269"/>
                      </w:tabs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Stéphane Schwab</w:t>
                    </w:r>
                  </w:p>
                </w:tc>
              </w:sdtContent>
            </w:sdt>
            <w:tc>
              <w:tcPr>
                <w:tcW w:w="2268" w:type="dxa"/>
              </w:tcPr>
              <w:p w14:paraId="29D57953" w14:textId="77777777" w:rsidR="00920673" w:rsidRPr="00920673" w:rsidRDefault="00920673" w:rsidP="00876DF2">
                <w:pPr>
                  <w:pStyle w:val="CDBPfad"/>
                  <w:tabs>
                    <w:tab w:val="left" w:pos="3600"/>
                    <w:tab w:val="left" w:pos="6269"/>
                  </w:tabs>
                  <w:rPr>
                    <w:lang w:val="fr-CH"/>
                  </w:rPr>
                </w:pPr>
                <w:r>
                  <w:rPr>
                    <w:noProof w:val="0"/>
                  </w:rPr>
                  <w:fldChar w:fldCharType="begin"/>
                </w:r>
                <w:r w:rsidRPr="00876DF2">
                  <w:rPr>
                    <w:lang w:val="fr-CH"/>
                  </w:rPr>
                  <w:instrText xml:space="preserve"> PAGE  </w:instrText>
                </w:r>
                <w:r>
                  <w:rPr>
                    <w:noProof w:val="0"/>
                  </w:rPr>
                  <w:fldChar w:fldCharType="separate"/>
                </w:r>
                <w:r w:rsidR="008D1CE0">
                  <w:rPr>
                    <w:lang w:val="fr-CH"/>
                  </w:rPr>
                  <w:t>1</w:t>
                </w:r>
                <w:r>
                  <w:fldChar w:fldCharType="end"/>
                </w:r>
              </w:p>
            </w:tc>
            <w:tc>
              <w:tcPr>
                <w:tcW w:w="4182" w:type="dxa"/>
              </w:tcPr>
              <w:p w14:paraId="7D9C1BC6" w14:textId="55955938" w:rsidR="00920673" w:rsidRPr="00920673" w:rsidRDefault="00920673" w:rsidP="00920673">
                <w:pPr>
                  <w:pStyle w:val="CDBPfad"/>
                  <w:tabs>
                    <w:tab w:val="left" w:pos="3600"/>
                    <w:tab w:val="left" w:pos="6269"/>
                  </w:tabs>
                  <w:rPr>
                    <w:lang w:val="fr-CH"/>
                  </w:rPr>
                </w:pPr>
                <w:r>
                  <w:fldChar w:fldCharType="begin"/>
                </w:r>
                <w:r w:rsidRPr="00920673">
                  <w:rPr>
                    <w:lang w:val="fr-CH"/>
                  </w:rPr>
                  <w:instrText>FILENAME</w:instrText>
                </w:r>
                <w:r>
                  <w:fldChar w:fldCharType="separate"/>
                </w:r>
                <w:r w:rsidR="0046270C">
                  <w:rPr>
                    <w:lang w:val="fr-CH"/>
                  </w:rPr>
                  <w:t>4_CAND_Modele_du_rapport_du_TPI_202</w:t>
                </w:r>
                <w:r w:rsidR="005A2AA1">
                  <w:rPr>
                    <w:lang w:val="fr-CH"/>
                  </w:rPr>
                  <w:t>1</w:t>
                </w:r>
                <w:r w:rsidR="0046270C">
                  <w:rPr>
                    <w:lang w:val="fr-CH"/>
                  </w:rPr>
                  <w:t>_v1.</w:t>
                </w:r>
                <w:r>
                  <w:fldChar w:fldCharType="end"/>
                </w:r>
                <w:r w:rsidR="005A2AA1" w:rsidRPr="00AF37CA">
                  <w:rPr>
                    <w:lang w:val="fr-CH"/>
                  </w:rPr>
                  <w:t>4</w:t>
                </w:r>
              </w:p>
              <w:p w14:paraId="68E264BA" w14:textId="0D85C8C0" w:rsidR="00920673" w:rsidRPr="00920673" w:rsidRDefault="00876DF2" w:rsidP="00876DF2">
                <w:pPr>
                  <w:pStyle w:val="CDBPfad"/>
                  <w:tabs>
                    <w:tab w:val="left" w:pos="3600"/>
                    <w:tab w:val="left" w:pos="6269"/>
                  </w:tabs>
                  <w:rPr>
                    <w:lang w:val="fr-CH"/>
                  </w:rPr>
                </w:pPr>
                <w:r>
                  <w:rPr>
                    <w:lang w:val="fr-CH"/>
                  </w:rPr>
                  <w:t>Sauvegardé</w:t>
                </w:r>
                <w:r w:rsidR="00920673" w:rsidRPr="00920673">
                  <w:rPr>
                    <w:lang w:val="fr-CH"/>
                  </w:rPr>
                  <w:t xml:space="preserve"> le</w:t>
                </w:r>
                <w:r>
                  <w:rPr>
                    <w:lang w:val="fr-CH"/>
                  </w:rPr>
                  <w:t xml:space="preserve"> </w:t>
                </w:r>
                <w:r>
                  <w:rPr>
                    <w:lang w:val="fr-CH"/>
                  </w:rPr>
                  <w:fldChar w:fldCharType="begin"/>
                </w:r>
                <w:r>
                  <w:rPr>
                    <w:lang w:val="fr-CH"/>
                  </w:rPr>
                  <w:instrText xml:space="preserve"> SAVEDATE  \@ "dd.MM.yyyy HH:mm"  \* MERGEFORMAT </w:instrText>
                </w:r>
                <w:r>
                  <w:rPr>
                    <w:lang w:val="fr-CH"/>
                  </w:rPr>
                  <w:fldChar w:fldCharType="separate"/>
                </w:r>
                <w:r w:rsidR="00B86A0E">
                  <w:rPr>
                    <w:lang w:val="fr-CH"/>
                  </w:rPr>
                  <w:t>12.01.2023 09:12</w:t>
                </w:r>
                <w:r>
                  <w:rPr>
                    <w:lang w:val="fr-CH"/>
                  </w:rPr>
                  <w:fldChar w:fldCharType="end"/>
                </w:r>
              </w:p>
            </w:tc>
          </w:tr>
        </w:tbl>
        <w:p w14:paraId="20AFA743" w14:textId="77777777" w:rsidR="00920673" w:rsidRPr="00920673" w:rsidRDefault="00920673" w:rsidP="00920673">
          <w:pPr>
            <w:pStyle w:val="CDBPfad"/>
            <w:tabs>
              <w:tab w:val="left" w:pos="3600"/>
              <w:tab w:val="left" w:pos="6269"/>
            </w:tabs>
            <w:rPr>
              <w:lang w:val="fr-CH"/>
            </w:rPr>
          </w:pPr>
        </w:p>
      </w:tc>
    </w:tr>
  </w:tbl>
  <w:p w14:paraId="4829F820" w14:textId="77777777" w:rsidR="00920673" w:rsidRDefault="0092067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A4062" w14:textId="66772A4A" w:rsidR="00917D4F" w:rsidRDefault="00917D4F" w:rsidP="002D7E52">
    <w:pPr>
      <w:pStyle w:val="Pieddepage"/>
    </w:pPr>
    <w:r>
      <w:fldChar w:fldCharType="begin"/>
    </w:r>
    <w:r>
      <w:instrText xml:space="preserve"> SET PagesS2 </w:instrText>
    </w:r>
    <w:r>
      <w:fldChar w:fldCharType="begin"/>
    </w:r>
    <w:r>
      <w:instrText xml:space="preserve"> =</w:instrText>
    </w:r>
    <w:r w:rsidR="00644BB8">
      <w:fldChar w:fldCharType="begin"/>
    </w:r>
    <w:r w:rsidR="00644BB8">
      <w:instrText xml:space="preserve"> SECTIONPAGES </w:instrText>
    </w:r>
    <w:r w:rsidR="00644BB8">
      <w:fldChar w:fldCharType="separate"/>
    </w:r>
    <w:r w:rsidR="008C7B7A">
      <w:instrText>2</w:instrText>
    </w:r>
    <w:r w:rsidR="00644BB8">
      <w:fldChar w:fldCharType="end"/>
    </w:r>
    <w:r>
      <w:instrText xml:space="preserve"> </w:instrText>
    </w:r>
    <w:r>
      <w:fldChar w:fldCharType="separate"/>
    </w:r>
    <w:r w:rsidR="008C7B7A">
      <w:instrText>2</w:instrText>
    </w:r>
    <w:r>
      <w:fldChar w:fldCharType="end"/>
    </w:r>
    <w:r>
      <w:instrText xml:space="preserve"> </w:instrText>
    </w:r>
    <w:r>
      <w:fldChar w:fldCharType="separate"/>
    </w:r>
    <w:bookmarkStart w:id="0" w:name="PagesS2"/>
    <w:r w:rsidR="008C7B7A">
      <w:t>2</w:t>
    </w:r>
    <w:bookmarkEnd w:id="0"/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D26DE3" w14:paraId="7DFE5D4A" w14:textId="77777777">
      <w:trPr>
        <w:cantSplit/>
      </w:trPr>
      <w:tc>
        <w:tcPr>
          <w:tcW w:w="9611" w:type="dxa"/>
          <w:gridSpan w:val="2"/>
          <w:vAlign w:val="bottom"/>
        </w:tcPr>
        <w:p w14:paraId="0B8810EF" w14:textId="77777777" w:rsidR="00D26DE3" w:rsidRDefault="00D26DE3">
          <w:pPr>
            <w:pStyle w:val="CDBSeite"/>
          </w:pPr>
        </w:p>
      </w:tc>
    </w:tr>
    <w:tr w:rsidR="00D26DE3" w:rsidRPr="00920673" w14:paraId="67766F4E" w14:textId="7777777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402"/>
            <w:gridCol w:w="2263"/>
            <w:gridCol w:w="3393"/>
          </w:tblGrid>
          <w:tr w:rsidR="00920673" w:rsidRPr="00920673" w14:paraId="17968979" w14:textId="77777777" w:rsidTr="00E529AA">
            <w:sdt>
              <w:sdtPr>
                <w:rPr>
                  <w:lang w:val="fr-CH"/>
                </w:rPr>
                <w:alias w:val="Auteur "/>
                <w:tag w:val=""/>
                <w:id w:val="1423069316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tc>
                  <w:tcPr>
                    <w:tcW w:w="3402" w:type="dxa"/>
                  </w:tcPr>
                  <w:p w14:paraId="224DD021" w14:textId="77777777" w:rsidR="00920673" w:rsidRPr="00920673" w:rsidRDefault="00920673" w:rsidP="00920673">
                    <w:pPr>
                      <w:pStyle w:val="CDBPfad"/>
                      <w:tabs>
                        <w:tab w:val="left" w:pos="3600"/>
                        <w:tab w:val="left" w:pos="6269"/>
                      </w:tabs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Stéphane Schwab</w:t>
                    </w:r>
                  </w:p>
                </w:tc>
              </w:sdtContent>
            </w:sdt>
            <w:tc>
              <w:tcPr>
                <w:tcW w:w="2263" w:type="dxa"/>
              </w:tcPr>
              <w:p w14:paraId="1E36395D" w14:textId="77777777" w:rsidR="00920673" w:rsidRPr="00920673" w:rsidRDefault="00920673" w:rsidP="00876DF2">
                <w:pPr>
                  <w:pStyle w:val="CDBPfad"/>
                  <w:tabs>
                    <w:tab w:val="left" w:pos="3600"/>
                    <w:tab w:val="left" w:pos="6269"/>
                  </w:tabs>
                  <w:rPr>
                    <w:lang w:val="fr-CH"/>
                  </w:rPr>
                </w:pPr>
                <w:r>
                  <w:rPr>
                    <w:noProof w:val="0"/>
                  </w:rPr>
                  <w:fldChar w:fldCharType="begin"/>
                </w:r>
                <w:r>
                  <w:instrText xml:space="preserve"> PAGE  </w:instrText>
                </w:r>
                <w:r>
                  <w:rPr>
                    <w:noProof w:val="0"/>
                  </w:rPr>
                  <w:fldChar w:fldCharType="separate"/>
                </w:r>
                <w:r w:rsidR="008D1CE0">
                  <w:t>12</w:t>
                </w:r>
                <w:r>
                  <w:fldChar w:fldCharType="end"/>
                </w:r>
              </w:p>
            </w:tc>
            <w:tc>
              <w:tcPr>
                <w:tcW w:w="3393" w:type="dxa"/>
              </w:tcPr>
              <w:p w14:paraId="2143612E" w14:textId="4C7856DA" w:rsidR="00876DF2" w:rsidRPr="00920673" w:rsidRDefault="00876DF2" w:rsidP="00876DF2">
                <w:pPr>
                  <w:pStyle w:val="CDBPfad"/>
                  <w:tabs>
                    <w:tab w:val="left" w:pos="3600"/>
                    <w:tab w:val="left" w:pos="6269"/>
                  </w:tabs>
                  <w:rPr>
                    <w:lang w:val="fr-CH"/>
                  </w:rPr>
                </w:pPr>
                <w:r>
                  <w:fldChar w:fldCharType="begin"/>
                </w:r>
                <w:r w:rsidRPr="00920673">
                  <w:rPr>
                    <w:lang w:val="fr-CH"/>
                  </w:rPr>
                  <w:instrText>FILENAME</w:instrText>
                </w:r>
                <w:r>
                  <w:fldChar w:fldCharType="separate"/>
                </w:r>
                <w:r w:rsidR="00B86A0E">
                  <w:rPr>
                    <w:lang w:val="fr-CH"/>
                  </w:rPr>
                  <w:t>4_CAND_Modele_du_rapport_du_TPI_2024_v1.4</w:t>
                </w:r>
                <w:r>
                  <w:fldChar w:fldCharType="end"/>
                </w:r>
                <w:r w:rsidR="005D7AE1" w:rsidRPr="00AF37CA">
                  <w:rPr>
                    <w:lang w:val="fr-CH"/>
                  </w:rPr>
                  <w:t>4</w:t>
                </w:r>
              </w:p>
              <w:p w14:paraId="30F3E4A0" w14:textId="1CC78EFB" w:rsidR="00920673" w:rsidRPr="00920673" w:rsidRDefault="00876DF2" w:rsidP="00876DF2">
                <w:pPr>
                  <w:pStyle w:val="CDBPfad"/>
                  <w:tabs>
                    <w:tab w:val="left" w:pos="3600"/>
                    <w:tab w:val="left" w:pos="6269"/>
                  </w:tabs>
                  <w:rPr>
                    <w:lang w:val="fr-CH"/>
                  </w:rPr>
                </w:pPr>
                <w:r>
                  <w:rPr>
                    <w:lang w:val="fr-CH"/>
                  </w:rPr>
                  <w:t>Sauvegardé</w:t>
                </w:r>
                <w:r w:rsidRPr="00920673">
                  <w:rPr>
                    <w:lang w:val="fr-CH"/>
                  </w:rPr>
                  <w:t xml:space="preserve"> le</w:t>
                </w:r>
                <w:r>
                  <w:rPr>
                    <w:lang w:val="fr-CH"/>
                  </w:rPr>
                  <w:t xml:space="preserve"> </w:t>
                </w:r>
                <w:r>
                  <w:rPr>
                    <w:lang w:val="fr-CH"/>
                  </w:rPr>
                  <w:fldChar w:fldCharType="begin"/>
                </w:r>
                <w:r>
                  <w:rPr>
                    <w:lang w:val="fr-CH"/>
                  </w:rPr>
                  <w:instrText xml:space="preserve"> SAVEDATE  \@ "dd.MM.yyyy HH:mm"  \* MERGEFORMAT </w:instrText>
                </w:r>
                <w:r>
                  <w:rPr>
                    <w:lang w:val="fr-CH"/>
                  </w:rPr>
                  <w:fldChar w:fldCharType="separate"/>
                </w:r>
                <w:r w:rsidR="008C7B7A">
                  <w:rPr>
                    <w:lang w:val="fr-CH"/>
                  </w:rPr>
                  <w:t>31.12.2023 12:16</w:t>
                </w:r>
                <w:r>
                  <w:rPr>
                    <w:lang w:val="fr-CH"/>
                  </w:rPr>
                  <w:fldChar w:fldCharType="end"/>
                </w:r>
              </w:p>
            </w:tc>
          </w:tr>
        </w:tbl>
        <w:p w14:paraId="0524950B" w14:textId="77777777" w:rsidR="00D26DE3" w:rsidRPr="00383EAE" w:rsidRDefault="00D26DE3">
          <w:pPr>
            <w:pStyle w:val="CDBPfad"/>
            <w:rPr>
              <w:lang w:val="fr-CH"/>
            </w:rPr>
          </w:pPr>
        </w:p>
      </w:tc>
    </w:tr>
  </w:tbl>
  <w:p w14:paraId="4598F8E6" w14:textId="77777777" w:rsidR="00D26DE3" w:rsidRPr="00383EAE" w:rsidRDefault="00D26DE3">
    <w:pPr>
      <w:pStyle w:val="CDBPlatzhalter"/>
      <w:rPr>
        <w:lang w:val="fr-CH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D26DE3" w:rsidRPr="00920673" w14:paraId="4F51309D" w14:textId="77777777">
      <w:trPr>
        <w:cantSplit/>
        <w:trHeight w:hRule="exact" w:val="540"/>
      </w:trPr>
      <w:tc>
        <w:tcPr>
          <w:tcW w:w="9215" w:type="dxa"/>
          <w:vAlign w:val="bottom"/>
        </w:tcPr>
        <w:tbl>
          <w:tblPr>
            <w:tblStyle w:val="Grilledutableau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402"/>
            <w:gridCol w:w="2263"/>
            <w:gridCol w:w="3393"/>
          </w:tblGrid>
          <w:tr w:rsidR="00920673" w:rsidRPr="00920673" w14:paraId="16B7FD72" w14:textId="77777777" w:rsidTr="00920673">
            <w:bookmarkStart w:id="77" w:name="tm_pfad" w:displacedByCustomXml="next"/>
            <w:bookmarkStart w:id="78" w:name="_Hlk112468646" w:displacedByCustomXml="next"/>
            <w:sdt>
              <w:sdtPr>
                <w:rPr>
                  <w:lang w:val="fr-CH"/>
                </w:rPr>
                <w:alias w:val="Auteur "/>
                <w:tag w:val=""/>
                <w:id w:val="891621281"/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tc>
                  <w:tcPr>
                    <w:tcW w:w="3402" w:type="dxa"/>
                  </w:tcPr>
                  <w:p w14:paraId="73B0770C" w14:textId="77777777" w:rsidR="00920673" w:rsidRPr="00920673" w:rsidRDefault="00920673" w:rsidP="00920673">
                    <w:pPr>
                      <w:pStyle w:val="CDBPfad"/>
                      <w:tabs>
                        <w:tab w:val="left" w:pos="3600"/>
                        <w:tab w:val="left" w:pos="6269"/>
                      </w:tabs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Stéphane Schwab</w:t>
                    </w:r>
                  </w:p>
                </w:tc>
              </w:sdtContent>
            </w:sdt>
            <w:tc>
              <w:tcPr>
                <w:tcW w:w="2263" w:type="dxa"/>
              </w:tcPr>
              <w:p w14:paraId="53D3EACA" w14:textId="77777777" w:rsidR="00920673" w:rsidRPr="00920673" w:rsidRDefault="00920673" w:rsidP="00876DF2">
                <w:pPr>
                  <w:pStyle w:val="CDBPfad"/>
                  <w:tabs>
                    <w:tab w:val="left" w:pos="3600"/>
                    <w:tab w:val="left" w:pos="6269"/>
                  </w:tabs>
                  <w:rPr>
                    <w:lang w:val="fr-CH"/>
                  </w:rPr>
                </w:pPr>
                <w:r>
                  <w:rPr>
                    <w:noProof w:val="0"/>
                  </w:rPr>
                  <w:fldChar w:fldCharType="begin"/>
                </w:r>
                <w:r>
                  <w:instrText xml:space="preserve"> PAGE  </w:instrText>
                </w:r>
                <w:r>
                  <w:rPr>
                    <w:noProof w:val="0"/>
                  </w:rPr>
                  <w:fldChar w:fldCharType="separate"/>
                </w:r>
                <w:r w:rsidR="008D1CE0">
                  <w:t>2</w:t>
                </w:r>
                <w:r>
                  <w:fldChar w:fldCharType="end"/>
                </w:r>
              </w:p>
            </w:tc>
            <w:tc>
              <w:tcPr>
                <w:tcW w:w="3393" w:type="dxa"/>
              </w:tcPr>
              <w:p w14:paraId="03E322B9" w14:textId="40601198" w:rsidR="00876DF2" w:rsidRPr="00920673" w:rsidRDefault="00876DF2" w:rsidP="00876DF2">
                <w:pPr>
                  <w:pStyle w:val="CDBPfad"/>
                  <w:tabs>
                    <w:tab w:val="left" w:pos="3600"/>
                    <w:tab w:val="left" w:pos="6269"/>
                  </w:tabs>
                  <w:rPr>
                    <w:lang w:val="fr-CH"/>
                  </w:rPr>
                </w:pPr>
                <w:r>
                  <w:fldChar w:fldCharType="begin"/>
                </w:r>
                <w:r w:rsidRPr="00920673">
                  <w:rPr>
                    <w:lang w:val="fr-CH"/>
                  </w:rPr>
                  <w:instrText>FILENAME</w:instrText>
                </w:r>
                <w:r>
                  <w:fldChar w:fldCharType="separate"/>
                </w:r>
                <w:r w:rsidR="0046270C">
                  <w:rPr>
                    <w:lang w:val="fr-CH"/>
                  </w:rPr>
                  <w:t>4_CAND_Modele_du_rapport_du_TPI_2020_v1.</w:t>
                </w:r>
                <w:r>
                  <w:fldChar w:fldCharType="end"/>
                </w:r>
                <w:r w:rsidR="00372D7B" w:rsidRPr="00AF37CA">
                  <w:rPr>
                    <w:lang w:val="fr-CH"/>
                  </w:rPr>
                  <w:t>4</w:t>
                </w:r>
              </w:p>
              <w:p w14:paraId="3BB7D6CB" w14:textId="5D713406" w:rsidR="00920673" w:rsidRPr="00920673" w:rsidRDefault="00876DF2" w:rsidP="00876DF2">
                <w:pPr>
                  <w:pStyle w:val="CDBPfad"/>
                  <w:tabs>
                    <w:tab w:val="left" w:pos="3600"/>
                    <w:tab w:val="left" w:pos="6269"/>
                  </w:tabs>
                  <w:rPr>
                    <w:lang w:val="fr-CH"/>
                  </w:rPr>
                </w:pPr>
                <w:r>
                  <w:rPr>
                    <w:lang w:val="fr-CH"/>
                  </w:rPr>
                  <w:t>Sauvegardé</w:t>
                </w:r>
                <w:r w:rsidRPr="00920673">
                  <w:rPr>
                    <w:lang w:val="fr-CH"/>
                  </w:rPr>
                  <w:t xml:space="preserve"> le</w:t>
                </w:r>
                <w:r>
                  <w:rPr>
                    <w:lang w:val="fr-CH"/>
                  </w:rPr>
                  <w:t xml:space="preserve"> </w:t>
                </w:r>
                <w:r>
                  <w:rPr>
                    <w:lang w:val="fr-CH"/>
                  </w:rPr>
                  <w:fldChar w:fldCharType="begin"/>
                </w:r>
                <w:r>
                  <w:rPr>
                    <w:lang w:val="fr-CH"/>
                  </w:rPr>
                  <w:instrText xml:space="preserve"> SAVEDATE  \@ "dd.MM.yyyy HH:mm"  \* MERGEFORMAT </w:instrText>
                </w:r>
                <w:r>
                  <w:rPr>
                    <w:lang w:val="fr-CH"/>
                  </w:rPr>
                  <w:fldChar w:fldCharType="separate"/>
                </w:r>
                <w:r w:rsidR="00B86A0E">
                  <w:rPr>
                    <w:lang w:val="fr-CH"/>
                  </w:rPr>
                  <w:t>12.01.2023 09:12</w:t>
                </w:r>
                <w:r>
                  <w:rPr>
                    <w:lang w:val="fr-CH"/>
                  </w:rPr>
                  <w:fldChar w:fldCharType="end"/>
                </w:r>
              </w:p>
            </w:tc>
          </w:tr>
        </w:tbl>
        <w:bookmarkEnd w:id="77"/>
        <w:p w14:paraId="2B82ADC5" w14:textId="77777777" w:rsidR="00D26DE3" w:rsidRPr="00920673" w:rsidRDefault="00920673" w:rsidP="00920673">
          <w:pPr>
            <w:pStyle w:val="CDBPfad"/>
            <w:tabs>
              <w:tab w:val="left" w:pos="3600"/>
              <w:tab w:val="left" w:pos="6269"/>
            </w:tabs>
            <w:rPr>
              <w:lang w:val="fr-CH"/>
            </w:rPr>
          </w:pPr>
          <w:r w:rsidRPr="00920673">
            <w:rPr>
              <w:lang w:val="fr-CH"/>
            </w:rPr>
            <w:tab/>
          </w:r>
          <w:r>
            <w:rPr>
              <w:lang w:val="fr-CH"/>
            </w:rPr>
            <w:tab/>
          </w:r>
        </w:p>
      </w:tc>
    </w:tr>
    <w:bookmarkEnd w:id="78"/>
  </w:tbl>
  <w:p w14:paraId="78C2CCE6" w14:textId="77777777" w:rsidR="00D26DE3" w:rsidRPr="00920673" w:rsidRDefault="00D26DE3">
    <w:pPr>
      <w:pStyle w:val="CDBPlatzhalter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EBD0" w14:textId="77777777" w:rsidR="00D81266" w:rsidRDefault="00D81266">
      <w:r>
        <w:separator/>
      </w:r>
    </w:p>
    <w:p w14:paraId="0FEE36A0" w14:textId="77777777" w:rsidR="00D81266" w:rsidRDefault="00D81266"/>
    <w:p w14:paraId="40B2441C" w14:textId="77777777" w:rsidR="00D81266" w:rsidRDefault="00D81266"/>
  </w:footnote>
  <w:footnote w:type="continuationSeparator" w:id="0">
    <w:p w14:paraId="1A073DB9" w14:textId="77777777" w:rsidR="00D81266" w:rsidRDefault="00D81266">
      <w:r>
        <w:continuationSeparator/>
      </w:r>
    </w:p>
    <w:p w14:paraId="22D7B155" w14:textId="77777777" w:rsidR="00D81266" w:rsidRDefault="00D81266"/>
    <w:p w14:paraId="47BADC86" w14:textId="77777777" w:rsidR="00D81266" w:rsidRDefault="00D812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E08B8" w14:textId="77777777" w:rsidR="00B86A0E" w:rsidRDefault="00B86A0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AFF65" w14:textId="77777777" w:rsidR="00B86A0E" w:rsidRDefault="00B86A0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3A91" w14:textId="77777777" w:rsidR="00B86A0E" w:rsidRDefault="00B86A0E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D26DE3" w:rsidRPr="00876DF2" w14:paraId="7EBAC3B7" w14:textId="77777777">
      <w:trPr>
        <w:cantSplit/>
        <w:trHeight w:hRule="exact" w:val="420"/>
      </w:trPr>
      <w:tc>
        <w:tcPr>
          <w:tcW w:w="9214" w:type="dxa"/>
        </w:tcPr>
        <w:p w14:paraId="13C4C4B3" w14:textId="4B44C874" w:rsidR="00D26DE3" w:rsidRPr="00876DF2" w:rsidRDefault="004D016D">
          <w:pPr>
            <w:pStyle w:val="CDBTitelFolgeseiten"/>
            <w:rPr>
              <w:lang w:val="fr-CH"/>
            </w:rPr>
          </w:pPr>
          <w:r w:rsidRPr="004D016D">
            <w:rPr>
              <w:b w:val="0"/>
              <w:spacing w:val="20"/>
              <w:sz w:val="28"/>
              <w:lang w:val="fr-CH" w:eastAsia="fr-CH"/>
            </w:rPr>
            <w:drawing>
              <wp:anchor distT="0" distB="0" distL="114300" distR="114300" simplePos="0" relativeHeight="251656192" behindDoc="0" locked="0" layoutInCell="1" allowOverlap="1" wp14:anchorId="190E1B01" wp14:editId="4D2EC6CF">
                <wp:simplePos x="0" y="0"/>
                <wp:positionH relativeFrom="column">
                  <wp:posOffset>3841115</wp:posOffset>
                </wp:positionH>
                <wp:positionV relativeFrom="paragraph">
                  <wp:posOffset>-412115</wp:posOffset>
                </wp:positionV>
                <wp:extent cx="1584963" cy="1062230"/>
                <wp:effectExtent l="0" t="0" r="0" b="0"/>
                <wp:wrapNone/>
                <wp:docPr id="58" name="Imag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ICT_BB_Freiburg_Fribourg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3" cy="1062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D016D">
            <w:rPr>
              <w:sz w:val="22"/>
              <w:lang w:val="fr-CH"/>
            </w:rPr>
            <w:t xml:space="preserve">ICT-FR : </w:t>
          </w:r>
          <w:r w:rsidRPr="004D016D">
            <w:rPr>
              <w:b w:val="0"/>
              <w:sz w:val="22"/>
              <w:lang w:val="fr-CH"/>
            </w:rPr>
            <w:t>TPI 20</w:t>
          </w:r>
          <w:r w:rsidR="006B0055">
            <w:rPr>
              <w:b w:val="0"/>
              <w:sz w:val="22"/>
              <w:lang w:val="fr-CH"/>
            </w:rPr>
            <w:t>2</w:t>
          </w:r>
          <w:r w:rsidR="00B86A0E">
            <w:rPr>
              <w:b w:val="0"/>
              <w:sz w:val="22"/>
              <w:lang w:val="fr-CH"/>
            </w:rPr>
            <w:t>4</w:t>
          </w:r>
        </w:p>
      </w:tc>
    </w:tr>
  </w:tbl>
  <w:p w14:paraId="5DF348A0" w14:textId="77777777" w:rsidR="00D26DE3" w:rsidRPr="00876DF2" w:rsidRDefault="00D26DE3">
    <w:pPr>
      <w:pStyle w:val="CDBPlatzhalter"/>
      <w:rPr>
        <w:lang w:val="fr-CH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79C1" w14:textId="289C65F2" w:rsidR="004D016D" w:rsidRPr="00876DF2" w:rsidRDefault="004D016D" w:rsidP="004D016D">
    <w:pPr>
      <w:pStyle w:val="CDBTitelFolgeseiten"/>
      <w:rPr>
        <w:lang w:val="fr-CH"/>
      </w:rPr>
    </w:pPr>
    <w:r w:rsidRPr="004D016D">
      <w:rPr>
        <w:b w:val="0"/>
        <w:spacing w:val="20"/>
        <w:sz w:val="28"/>
        <w:lang w:val="fr-CH" w:eastAsia="fr-CH"/>
      </w:rPr>
      <w:drawing>
        <wp:anchor distT="0" distB="0" distL="114300" distR="114300" simplePos="0" relativeHeight="251660288" behindDoc="0" locked="0" layoutInCell="1" allowOverlap="1" wp14:anchorId="49BB9AB4" wp14:editId="3D2AB8A4">
          <wp:simplePos x="0" y="0"/>
          <wp:positionH relativeFrom="column">
            <wp:posOffset>3841115</wp:posOffset>
          </wp:positionH>
          <wp:positionV relativeFrom="paragraph">
            <wp:posOffset>-412115</wp:posOffset>
          </wp:positionV>
          <wp:extent cx="1584963" cy="1062230"/>
          <wp:effectExtent l="0" t="0" r="0" b="0"/>
          <wp:wrapNone/>
          <wp:docPr id="60" name="Imag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ICT_BB_Freiburg_Fribour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4963" cy="10622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D016D">
      <w:rPr>
        <w:sz w:val="22"/>
        <w:lang w:val="fr-CH"/>
      </w:rPr>
      <w:t xml:space="preserve">ICT-FR : </w:t>
    </w:r>
    <w:r w:rsidRPr="004D016D">
      <w:rPr>
        <w:b w:val="0"/>
        <w:sz w:val="22"/>
        <w:lang w:val="fr-CH"/>
      </w:rPr>
      <w:t>TPI 20</w:t>
    </w:r>
    <w:r w:rsidR="006B0055">
      <w:rPr>
        <w:b w:val="0"/>
        <w:sz w:val="22"/>
        <w:lang w:val="fr-CH"/>
      </w:rPr>
      <w:t>2</w:t>
    </w:r>
    <w:r w:rsidR="00B86A0E">
      <w:rPr>
        <w:b w:val="0"/>
        <w:sz w:val="22"/>
        <w:lang w:val="fr-CH"/>
      </w:rPr>
      <w:t>4</w:t>
    </w:r>
  </w:p>
  <w:p w14:paraId="4B57A081" w14:textId="77777777" w:rsidR="00D26DE3" w:rsidRPr="00F71ED9" w:rsidRDefault="00D26DE3" w:rsidP="000D6544">
    <w:pPr>
      <w:pStyle w:val="En-tte"/>
      <w:tabs>
        <w:tab w:val="left" w:pos="555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1115A5"/>
    <w:multiLevelType w:val="hybridMultilevel"/>
    <w:tmpl w:val="17B4D47A"/>
    <w:lvl w:ilvl="0" w:tplc="FEF23C5C">
      <w:start w:val="1"/>
      <w:numFmt w:val="bullet"/>
      <w:pStyle w:val="Puce1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b w:val="0"/>
        <w:i w:val="0"/>
        <w:sz w:val="20"/>
        <w:szCs w:val="20"/>
      </w:rPr>
    </w:lvl>
    <w:lvl w:ilvl="1" w:tplc="C3BECF40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b w:val="0"/>
        <w:i w:val="0"/>
        <w:sz w:val="20"/>
        <w:szCs w:val="20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A109A"/>
    <w:multiLevelType w:val="multilevel"/>
    <w:tmpl w:val="227AEEE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lang w:val="fr-CH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AE62D5A"/>
    <w:multiLevelType w:val="hybridMultilevel"/>
    <w:tmpl w:val="8A9C11E4"/>
    <w:lvl w:ilvl="0" w:tplc="76228882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  <w:color w:val="auto"/>
      </w:rPr>
    </w:lvl>
    <w:lvl w:ilvl="1" w:tplc="48A2EA0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76422D"/>
    <w:multiLevelType w:val="multilevel"/>
    <w:tmpl w:val="14882C94"/>
    <w:lvl w:ilvl="0">
      <w:start w:val="1"/>
      <w:numFmt w:val="bullet"/>
      <w:pStyle w:val="BIT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E7920"/>
    <w:multiLevelType w:val="hybridMultilevel"/>
    <w:tmpl w:val="2FB0D508"/>
    <w:lvl w:ilvl="0" w:tplc="75C469FE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695BA8"/>
    <w:multiLevelType w:val="hybridMultilevel"/>
    <w:tmpl w:val="17DE13FA"/>
    <w:lvl w:ilvl="0" w:tplc="3DAC482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95ACA"/>
    <w:multiLevelType w:val="hybridMultilevel"/>
    <w:tmpl w:val="978A1B18"/>
    <w:lvl w:ilvl="0" w:tplc="C8BAFE2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0C4E5C"/>
    <w:multiLevelType w:val="hybridMultilevel"/>
    <w:tmpl w:val="C150CE9E"/>
    <w:lvl w:ilvl="0" w:tplc="0298C432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hint="default"/>
      </w:rPr>
    </w:lvl>
    <w:lvl w:ilvl="1" w:tplc="2B98C53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2ABD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16B5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DA98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8F60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A851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FE03F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A5457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620C2E"/>
    <w:multiLevelType w:val="hybridMultilevel"/>
    <w:tmpl w:val="6E647EC6"/>
    <w:lvl w:ilvl="0" w:tplc="75C469FE">
      <w:start w:val="1"/>
      <w:numFmt w:val="bullet"/>
      <w:pStyle w:val="BITTabel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9B3A9A"/>
    <w:multiLevelType w:val="hybridMultilevel"/>
    <w:tmpl w:val="102A645A"/>
    <w:lvl w:ilvl="0" w:tplc="026E9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801FE5"/>
    <w:multiLevelType w:val="multilevel"/>
    <w:tmpl w:val="8312BC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4F95E6F"/>
    <w:multiLevelType w:val="hybridMultilevel"/>
    <w:tmpl w:val="33A230B8"/>
    <w:lvl w:ilvl="0" w:tplc="F21237A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B06DF4"/>
    <w:multiLevelType w:val="multilevel"/>
    <w:tmpl w:val="8312BC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3851C6"/>
    <w:multiLevelType w:val="multilevel"/>
    <w:tmpl w:val="8312BC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622491328">
    <w:abstractNumId w:val="19"/>
  </w:num>
  <w:num w:numId="2" w16cid:durableId="1166171494">
    <w:abstractNumId w:val="15"/>
  </w:num>
  <w:num w:numId="3" w16cid:durableId="1177840494">
    <w:abstractNumId w:val="23"/>
  </w:num>
  <w:num w:numId="4" w16cid:durableId="676541397">
    <w:abstractNumId w:val="16"/>
  </w:num>
  <w:num w:numId="5" w16cid:durableId="460657600">
    <w:abstractNumId w:val="9"/>
  </w:num>
  <w:num w:numId="6" w16cid:durableId="1568304530">
    <w:abstractNumId w:val="7"/>
  </w:num>
  <w:num w:numId="7" w16cid:durableId="265112597">
    <w:abstractNumId w:val="6"/>
  </w:num>
  <w:num w:numId="8" w16cid:durableId="267202890">
    <w:abstractNumId w:val="5"/>
  </w:num>
  <w:num w:numId="9" w16cid:durableId="57560485">
    <w:abstractNumId w:val="4"/>
  </w:num>
  <w:num w:numId="10" w16cid:durableId="383650182">
    <w:abstractNumId w:val="8"/>
  </w:num>
  <w:num w:numId="11" w16cid:durableId="1358627311">
    <w:abstractNumId w:val="3"/>
  </w:num>
  <w:num w:numId="12" w16cid:durableId="1862696441">
    <w:abstractNumId w:val="2"/>
  </w:num>
  <w:num w:numId="13" w16cid:durableId="396243746">
    <w:abstractNumId w:val="1"/>
  </w:num>
  <w:num w:numId="14" w16cid:durableId="2076272472">
    <w:abstractNumId w:val="0"/>
  </w:num>
  <w:num w:numId="15" w16cid:durableId="726613796">
    <w:abstractNumId w:val="12"/>
  </w:num>
  <w:num w:numId="16" w16cid:durableId="1103064733">
    <w:abstractNumId w:val="11"/>
  </w:num>
  <w:num w:numId="17" w16cid:durableId="616833449">
    <w:abstractNumId w:val="18"/>
  </w:num>
  <w:num w:numId="18" w16cid:durableId="824708453">
    <w:abstractNumId w:val="11"/>
  </w:num>
  <w:num w:numId="19" w16cid:durableId="1994067886">
    <w:abstractNumId w:val="11"/>
  </w:num>
  <w:num w:numId="20" w16cid:durableId="936250571">
    <w:abstractNumId w:val="11"/>
  </w:num>
  <w:num w:numId="21" w16cid:durableId="1627076104">
    <w:abstractNumId w:val="11"/>
  </w:num>
  <w:num w:numId="22" w16cid:durableId="535045063">
    <w:abstractNumId w:val="11"/>
  </w:num>
  <w:num w:numId="23" w16cid:durableId="1913735410">
    <w:abstractNumId w:val="11"/>
  </w:num>
  <w:num w:numId="24" w16cid:durableId="256716847">
    <w:abstractNumId w:val="11"/>
  </w:num>
  <w:num w:numId="25" w16cid:durableId="107238867">
    <w:abstractNumId w:val="11"/>
  </w:num>
  <w:num w:numId="26" w16cid:durableId="1225338242">
    <w:abstractNumId w:val="11"/>
  </w:num>
  <w:num w:numId="27" w16cid:durableId="1520658188">
    <w:abstractNumId w:val="13"/>
  </w:num>
  <w:num w:numId="28" w16cid:durableId="1778862775">
    <w:abstractNumId w:val="14"/>
  </w:num>
  <w:num w:numId="29" w16cid:durableId="646981797">
    <w:abstractNumId w:val="17"/>
  </w:num>
  <w:num w:numId="30" w16cid:durableId="409079497">
    <w:abstractNumId w:val="21"/>
  </w:num>
  <w:num w:numId="31" w16cid:durableId="356783750">
    <w:abstractNumId w:val="11"/>
  </w:num>
  <w:num w:numId="32" w16cid:durableId="1295788963">
    <w:abstractNumId w:val="24"/>
  </w:num>
  <w:num w:numId="33" w16cid:durableId="645624870">
    <w:abstractNumId w:val="20"/>
  </w:num>
  <w:num w:numId="34" w16cid:durableId="21320492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2650682">
    <w:abstractNumId w:val="22"/>
  </w:num>
  <w:num w:numId="36" w16cid:durableId="35396567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70077536">
    <w:abstractNumId w:val="11"/>
  </w:num>
  <w:num w:numId="38" w16cid:durableId="1715108693">
    <w:abstractNumId w:val="11"/>
  </w:num>
  <w:num w:numId="39" w16cid:durableId="1608855542">
    <w:abstractNumId w:val="11"/>
  </w:num>
  <w:num w:numId="40" w16cid:durableId="51454000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&lt;"/>
    <w:docVar w:name="Amtkurz" w:val="橄峧꾸ॼ૬찔嶺"/>
    <w:docVar w:name="Autor" w:val="Ā"/>
    <w:docVar w:name="OrgEinheit" w:val="_x000a_aupttitel80760728\AppData\Local\Microsoft\Windows\Temporary Internet Files\Low\Content.IE5\7KPD8MGR\IPA_Doku-Ne"/>
  </w:docVars>
  <w:rsids>
    <w:rsidRoot w:val="00A94CCA"/>
    <w:rsid w:val="00030FFE"/>
    <w:rsid w:val="00037755"/>
    <w:rsid w:val="00053334"/>
    <w:rsid w:val="00056D9B"/>
    <w:rsid w:val="000671FB"/>
    <w:rsid w:val="00070FE6"/>
    <w:rsid w:val="000852F7"/>
    <w:rsid w:val="000A24C0"/>
    <w:rsid w:val="000A310F"/>
    <w:rsid w:val="000D22F7"/>
    <w:rsid w:val="000D23EC"/>
    <w:rsid w:val="000D29E4"/>
    <w:rsid w:val="000D6544"/>
    <w:rsid w:val="000F3062"/>
    <w:rsid w:val="00100702"/>
    <w:rsid w:val="001064BE"/>
    <w:rsid w:val="00110668"/>
    <w:rsid w:val="001206D9"/>
    <w:rsid w:val="001234C9"/>
    <w:rsid w:val="00123865"/>
    <w:rsid w:val="001251AA"/>
    <w:rsid w:val="00137C1A"/>
    <w:rsid w:val="001435B2"/>
    <w:rsid w:val="00156AE2"/>
    <w:rsid w:val="001631E3"/>
    <w:rsid w:val="00163645"/>
    <w:rsid w:val="0017692C"/>
    <w:rsid w:val="0019505A"/>
    <w:rsid w:val="001A351F"/>
    <w:rsid w:val="001D3C86"/>
    <w:rsid w:val="001E1F44"/>
    <w:rsid w:val="001E5CB2"/>
    <w:rsid w:val="00201B5E"/>
    <w:rsid w:val="0020277B"/>
    <w:rsid w:val="002053B3"/>
    <w:rsid w:val="00231209"/>
    <w:rsid w:val="00264CE9"/>
    <w:rsid w:val="00280FED"/>
    <w:rsid w:val="00293B4D"/>
    <w:rsid w:val="00295333"/>
    <w:rsid w:val="002967F4"/>
    <w:rsid w:val="002B0E65"/>
    <w:rsid w:val="002E4C98"/>
    <w:rsid w:val="002F3F3A"/>
    <w:rsid w:val="0030738A"/>
    <w:rsid w:val="003313C4"/>
    <w:rsid w:val="003443DE"/>
    <w:rsid w:val="00372D7B"/>
    <w:rsid w:val="003803D0"/>
    <w:rsid w:val="00383EAE"/>
    <w:rsid w:val="00391E8B"/>
    <w:rsid w:val="00393134"/>
    <w:rsid w:val="003A5C6E"/>
    <w:rsid w:val="003B633D"/>
    <w:rsid w:val="003B7894"/>
    <w:rsid w:val="003C48E2"/>
    <w:rsid w:val="003D0A00"/>
    <w:rsid w:val="003D3A37"/>
    <w:rsid w:val="003D7203"/>
    <w:rsid w:val="00402EE0"/>
    <w:rsid w:val="00412913"/>
    <w:rsid w:val="00417CCA"/>
    <w:rsid w:val="00427DC5"/>
    <w:rsid w:val="00441130"/>
    <w:rsid w:val="0046067A"/>
    <w:rsid w:val="0046270C"/>
    <w:rsid w:val="0046354D"/>
    <w:rsid w:val="00463857"/>
    <w:rsid w:val="00470BF5"/>
    <w:rsid w:val="004901E8"/>
    <w:rsid w:val="004A59DE"/>
    <w:rsid w:val="004B5991"/>
    <w:rsid w:val="004C1140"/>
    <w:rsid w:val="004D016D"/>
    <w:rsid w:val="004D2ED1"/>
    <w:rsid w:val="004E0159"/>
    <w:rsid w:val="004E7528"/>
    <w:rsid w:val="00504949"/>
    <w:rsid w:val="00534370"/>
    <w:rsid w:val="005479BD"/>
    <w:rsid w:val="005538EE"/>
    <w:rsid w:val="005577D4"/>
    <w:rsid w:val="00566B0D"/>
    <w:rsid w:val="00572351"/>
    <w:rsid w:val="005753D8"/>
    <w:rsid w:val="00575F64"/>
    <w:rsid w:val="00593B62"/>
    <w:rsid w:val="005A00CC"/>
    <w:rsid w:val="005A2AA1"/>
    <w:rsid w:val="005A73D2"/>
    <w:rsid w:val="005A77C1"/>
    <w:rsid w:val="005D1BED"/>
    <w:rsid w:val="005D4E65"/>
    <w:rsid w:val="005D5E12"/>
    <w:rsid w:val="005D64A1"/>
    <w:rsid w:val="005D7AE1"/>
    <w:rsid w:val="005E3F26"/>
    <w:rsid w:val="00600445"/>
    <w:rsid w:val="00600D19"/>
    <w:rsid w:val="00611EA6"/>
    <w:rsid w:val="00626507"/>
    <w:rsid w:val="00644BB8"/>
    <w:rsid w:val="006507A7"/>
    <w:rsid w:val="0065142F"/>
    <w:rsid w:val="006763C3"/>
    <w:rsid w:val="00694A79"/>
    <w:rsid w:val="006A77AF"/>
    <w:rsid w:val="006B0055"/>
    <w:rsid w:val="006C13E7"/>
    <w:rsid w:val="006C46C0"/>
    <w:rsid w:val="006D3129"/>
    <w:rsid w:val="006D795C"/>
    <w:rsid w:val="006E50E4"/>
    <w:rsid w:val="006F1A78"/>
    <w:rsid w:val="00705C5C"/>
    <w:rsid w:val="0073051A"/>
    <w:rsid w:val="00731293"/>
    <w:rsid w:val="007513DB"/>
    <w:rsid w:val="00754801"/>
    <w:rsid w:val="007563F1"/>
    <w:rsid w:val="00764EC6"/>
    <w:rsid w:val="0077027E"/>
    <w:rsid w:val="00774E5E"/>
    <w:rsid w:val="007814F0"/>
    <w:rsid w:val="007A10E5"/>
    <w:rsid w:val="007A1F29"/>
    <w:rsid w:val="007B3AD4"/>
    <w:rsid w:val="007B7946"/>
    <w:rsid w:val="007D0C36"/>
    <w:rsid w:val="007D41B6"/>
    <w:rsid w:val="007E7EEC"/>
    <w:rsid w:val="00811B10"/>
    <w:rsid w:val="0084367D"/>
    <w:rsid w:val="00854F41"/>
    <w:rsid w:val="00861BCA"/>
    <w:rsid w:val="0086406F"/>
    <w:rsid w:val="0087218D"/>
    <w:rsid w:val="00875846"/>
    <w:rsid w:val="00876DF2"/>
    <w:rsid w:val="00887343"/>
    <w:rsid w:val="008942D3"/>
    <w:rsid w:val="0089690A"/>
    <w:rsid w:val="008B7276"/>
    <w:rsid w:val="008C171D"/>
    <w:rsid w:val="008C7B7A"/>
    <w:rsid w:val="008D1CE0"/>
    <w:rsid w:val="008D6779"/>
    <w:rsid w:val="008E791F"/>
    <w:rsid w:val="008F1D69"/>
    <w:rsid w:val="008F4E06"/>
    <w:rsid w:val="008F7046"/>
    <w:rsid w:val="009005DB"/>
    <w:rsid w:val="00917D4F"/>
    <w:rsid w:val="00920673"/>
    <w:rsid w:val="00942576"/>
    <w:rsid w:val="0095220E"/>
    <w:rsid w:val="00956907"/>
    <w:rsid w:val="009710BE"/>
    <w:rsid w:val="0098769E"/>
    <w:rsid w:val="009A4DA7"/>
    <w:rsid w:val="009A51AC"/>
    <w:rsid w:val="009B0F10"/>
    <w:rsid w:val="009B6B82"/>
    <w:rsid w:val="009B7290"/>
    <w:rsid w:val="009C3BC8"/>
    <w:rsid w:val="009C7FC3"/>
    <w:rsid w:val="009D3243"/>
    <w:rsid w:val="00A14EC8"/>
    <w:rsid w:val="00A17EB4"/>
    <w:rsid w:val="00A230F8"/>
    <w:rsid w:val="00A42C0A"/>
    <w:rsid w:val="00A42F00"/>
    <w:rsid w:val="00A52485"/>
    <w:rsid w:val="00A62CE7"/>
    <w:rsid w:val="00A71C08"/>
    <w:rsid w:val="00A94CCA"/>
    <w:rsid w:val="00AA7BA0"/>
    <w:rsid w:val="00AE4B69"/>
    <w:rsid w:val="00AF2B49"/>
    <w:rsid w:val="00AF37CA"/>
    <w:rsid w:val="00AF4C43"/>
    <w:rsid w:val="00AF6CDF"/>
    <w:rsid w:val="00B0335D"/>
    <w:rsid w:val="00B036B8"/>
    <w:rsid w:val="00B10C36"/>
    <w:rsid w:val="00B1314D"/>
    <w:rsid w:val="00B15630"/>
    <w:rsid w:val="00B15643"/>
    <w:rsid w:val="00B16804"/>
    <w:rsid w:val="00B23196"/>
    <w:rsid w:val="00B457C0"/>
    <w:rsid w:val="00B56135"/>
    <w:rsid w:val="00B57AAB"/>
    <w:rsid w:val="00B634AF"/>
    <w:rsid w:val="00B646A3"/>
    <w:rsid w:val="00B7034D"/>
    <w:rsid w:val="00B84E46"/>
    <w:rsid w:val="00B86A0E"/>
    <w:rsid w:val="00BA0A24"/>
    <w:rsid w:val="00BA3D1B"/>
    <w:rsid w:val="00BB0541"/>
    <w:rsid w:val="00BC6E89"/>
    <w:rsid w:val="00BD21D7"/>
    <w:rsid w:val="00BD4B24"/>
    <w:rsid w:val="00BE37BB"/>
    <w:rsid w:val="00BF5CB8"/>
    <w:rsid w:val="00C226B4"/>
    <w:rsid w:val="00C22C9B"/>
    <w:rsid w:val="00C25522"/>
    <w:rsid w:val="00C326A7"/>
    <w:rsid w:val="00C35B2E"/>
    <w:rsid w:val="00C4163E"/>
    <w:rsid w:val="00C65584"/>
    <w:rsid w:val="00C66B30"/>
    <w:rsid w:val="00C74DBA"/>
    <w:rsid w:val="00C842B1"/>
    <w:rsid w:val="00CB7394"/>
    <w:rsid w:val="00CC187B"/>
    <w:rsid w:val="00CC3C16"/>
    <w:rsid w:val="00CD23FE"/>
    <w:rsid w:val="00CF4B6A"/>
    <w:rsid w:val="00D13730"/>
    <w:rsid w:val="00D22758"/>
    <w:rsid w:val="00D26DE3"/>
    <w:rsid w:val="00D26DE7"/>
    <w:rsid w:val="00D31577"/>
    <w:rsid w:val="00D344D9"/>
    <w:rsid w:val="00D35375"/>
    <w:rsid w:val="00D524B0"/>
    <w:rsid w:val="00D53FA2"/>
    <w:rsid w:val="00D54082"/>
    <w:rsid w:val="00D55D43"/>
    <w:rsid w:val="00D56C6E"/>
    <w:rsid w:val="00D6053F"/>
    <w:rsid w:val="00D61A86"/>
    <w:rsid w:val="00D646BC"/>
    <w:rsid w:val="00D74C27"/>
    <w:rsid w:val="00D81266"/>
    <w:rsid w:val="00D86A73"/>
    <w:rsid w:val="00D87A52"/>
    <w:rsid w:val="00D95AD9"/>
    <w:rsid w:val="00DB0D83"/>
    <w:rsid w:val="00DB4168"/>
    <w:rsid w:val="00DB5EC5"/>
    <w:rsid w:val="00DD4966"/>
    <w:rsid w:val="00DD4F20"/>
    <w:rsid w:val="00DE4984"/>
    <w:rsid w:val="00DF1382"/>
    <w:rsid w:val="00E005FF"/>
    <w:rsid w:val="00E063FB"/>
    <w:rsid w:val="00E10423"/>
    <w:rsid w:val="00E2588C"/>
    <w:rsid w:val="00E45934"/>
    <w:rsid w:val="00E6112C"/>
    <w:rsid w:val="00E670A2"/>
    <w:rsid w:val="00E7093C"/>
    <w:rsid w:val="00E921FF"/>
    <w:rsid w:val="00E946C1"/>
    <w:rsid w:val="00EA0E1E"/>
    <w:rsid w:val="00EC5269"/>
    <w:rsid w:val="00ED4F24"/>
    <w:rsid w:val="00EE2CAB"/>
    <w:rsid w:val="00EE402D"/>
    <w:rsid w:val="00EF35CB"/>
    <w:rsid w:val="00EF41BC"/>
    <w:rsid w:val="00EF785B"/>
    <w:rsid w:val="00F13FDF"/>
    <w:rsid w:val="00F148D3"/>
    <w:rsid w:val="00F350E6"/>
    <w:rsid w:val="00F45D0C"/>
    <w:rsid w:val="00F71ED9"/>
    <w:rsid w:val="00F76F1F"/>
    <w:rsid w:val="00F9264E"/>
    <w:rsid w:val="00FD07C9"/>
    <w:rsid w:val="00FD1E45"/>
    <w:rsid w:val="00FD3398"/>
    <w:rsid w:val="00FD3F1D"/>
    <w:rsid w:val="00FD6E31"/>
    <w:rsid w:val="00FE360D"/>
    <w:rsid w:val="00FE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AF8FDB3"/>
  <w15:docId w15:val="{8D7FE5D3-6571-439A-A9C8-9D0437133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4D9"/>
    <w:pPr>
      <w:spacing w:before="60" w:after="60"/>
    </w:pPr>
    <w:rPr>
      <w:rFonts w:ascii="Arial" w:hAnsi="Arial"/>
      <w:szCs w:val="24"/>
      <w:lang w:eastAsia="de-DE"/>
    </w:rPr>
  </w:style>
  <w:style w:type="paragraph" w:styleId="Titre1">
    <w:name w:val="heading 1"/>
    <w:basedOn w:val="Normal"/>
    <w:next w:val="BITTextkrper"/>
    <w:qFormat/>
    <w:rsid w:val="00123865"/>
    <w:pPr>
      <w:keepNext/>
      <w:pageBreakBefore/>
      <w:numPr>
        <w:numId w:val="18"/>
      </w:numPr>
      <w:tabs>
        <w:tab w:val="clear" w:pos="432"/>
        <w:tab w:val="left" w:pos="851"/>
      </w:tabs>
      <w:spacing w:before="520" w:after="260"/>
      <w:ind w:left="907" w:hanging="907"/>
      <w:outlineLvl w:val="0"/>
    </w:pPr>
    <w:rPr>
      <w:rFonts w:cs="Arial"/>
      <w:b/>
      <w:bCs/>
      <w:sz w:val="36"/>
      <w:lang w:val="de-DE"/>
    </w:rPr>
  </w:style>
  <w:style w:type="paragraph" w:styleId="Titre2">
    <w:name w:val="heading 2"/>
    <w:basedOn w:val="Normal"/>
    <w:next w:val="BITTextkrper"/>
    <w:qFormat/>
    <w:rsid w:val="00123865"/>
    <w:pPr>
      <w:keepNext/>
      <w:numPr>
        <w:ilvl w:val="1"/>
        <w:numId w:val="18"/>
      </w:numPr>
      <w:tabs>
        <w:tab w:val="left" w:pos="851"/>
      </w:tabs>
      <w:spacing w:before="520" w:after="260"/>
      <w:outlineLvl w:val="1"/>
    </w:pPr>
    <w:rPr>
      <w:b/>
      <w:bCs/>
      <w:sz w:val="28"/>
    </w:rPr>
  </w:style>
  <w:style w:type="paragraph" w:styleId="Titre3">
    <w:name w:val="heading 3"/>
    <w:basedOn w:val="Normal"/>
    <w:next w:val="BITTextkrper"/>
    <w:qFormat/>
    <w:rsid w:val="006F1A78"/>
    <w:pPr>
      <w:keepNext/>
      <w:numPr>
        <w:ilvl w:val="2"/>
        <w:numId w:val="18"/>
      </w:numPr>
      <w:spacing w:before="520" w:after="260"/>
      <w:outlineLvl w:val="2"/>
    </w:pPr>
    <w:rPr>
      <w:rFonts w:cs="Arial"/>
      <w:b/>
      <w:bCs/>
      <w:sz w:val="22"/>
    </w:rPr>
  </w:style>
  <w:style w:type="paragraph" w:styleId="Titre4">
    <w:name w:val="heading 4"/>
    <w:basedOn w:val="Normal"/>
    <w:next w:val="BITTextkrper"/>
    <w:qFormat/>
    <w:rsid w:val="006F1A78"/>
    <w:pPr>
      <w:keepNext/>
      <w:numPr>
        <w:ilvl w:val="3"/>
        <w:numId w:val="18"/>
      </w:numPr>
      <w:spacing w:before="240"/>
      <w:outlineLvl w:val="3"/>
    </w:pPr>
    <w:rPr>
      <w:b/>
      <w:bCs/>
      <w:sz w:val="22"/>
      <w:szCs w:val="28"/>
    </w:rPr>
  </w:style>
  <w:style w:type="paragraph" w:styleId="Titre5">
    <w:name w:val="heading 5"/>
    <w:basedOn w:val="Normal"/>
    <w:next w:val="BITTextkrper"/>
    <w:qFormat/>
    <w:rsid w:val="006F1A78"/>
    <w:pPr>
      <w:numPr>
        <w:ilvl w:val="4"/>
        <w:numId w:val="18"/>
      </w:numPr>
      <w:spacing w:before="240"/>
      <w:outlineLvl w:val="4"/>
    </w:pPr>
    <w:rPr>
      <w:b/>
      <w:bCs/>
      <w:i/>
      <w:iCs/>
      <w:sz w:val="22"/>
      <w:szCs w:val="26"/>
    </w:rPr>
  </w:style>
  <w:style w:type="paragraph" w:styleId="Titre6">
    <w:name w:val="heading 6"/>
    <w:basedOn w:val="Normal"/>
    <w:next w:val="Normal"/>
    <w:qFormat/>
    <w:rsid w:val="006F1A78"/>
    <w:pPr>
      <w:numPr>
        <w:ilvl w:val="5"/>
        <w:numId w:val="18"/>
      </w:numPr>
      <w:spacing w:before="24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6F1A78"/>
    <w:pPr>
      <w:numPr>
        <w:ilvl w:val="6"/>
        <w:numId w:val="18"/>
      </w:numPr>
      <w:spacing w:before="240"/>
      <w:outlineLvl w:val="6"/>
    </w:pPr>
    <w:rPr>
      <w:sz w:val="22"/>
    </w:rPr>
  </w:style>
  <w:style w:type="paragraph" w:styleId="Titre8">
    <w:name w:val="heading 8"/>
    <w:basedOn w:val="Normal"/>
    <w:next w:val="Normal"/>
    <w:qFormat/>
    <w:rsid w:val="006F1A78"/>
    <w:pPr>
      <w:numPr>
        <w:ilvl w:val="7"/>
        <w:numId w:val="18"/>
      </w:numPr>
      <w:spacing w:before="240"/>
      <w:outlineLvl w:val="7"/>
    </w:pPr>
    <w:rPr>
      <w:iCs/>
      <w:sz w:val="22"/>
    </w:rPr>
  </w:style>
  <w:style w:type="paragraph" w:styleId="Titre9">
    <w:name w:val="heading 9"/>
    <w:basedOn w:val="Normal"/>
    <w:next w:val="Normal"/>
    <w:qFormat/>
    <w:rsid w:val="006F1A78"/>
    <w:pPr>
      <w:numPr>
        <w:ilvl w:val="8"/>
        <w:numId w:val="18"/>
      </w:numPr>
      <w:spacing w:before="24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ITTextkrper">
    <w:name w:val="_BIT_Textkörper"/>
    <w:basedOn w:val="Normal"/>
    <w:rsid w:val="006F1A78"/>
    <w:pPr>
      <w:spacing w:after="260"/>
    </w:pPr>
    <w:rPr>
      <w:sz w:val="22"/>
    </w:rPr>
  </w:style>
  <w:style w:type="paragraph" w:styleId="En-tte">
    <w:name w:val="header"/>
    <w:basedOn w:val="Normal"/>
    <w:rsid w:val="006F1A78"/>
    <w:pPr>
      <w:suppressAutoHyphens/>
      <w:spacing w:line="200" w:lineRule="exact"/>
    </w:pPr>
    <w:rPr>
      <w:noProof/>
      <w:sz w:val="15"/>
      <w:lang w:eastAsia="de-CH"/>
    </w:rPr>
  </w:style>
  <w:style w:type="paragraph" w:styleId="Pieddepage">
    <w:name w:val="footer"/>
    <w:basedOn w:val="Normal"/>
    <w:rsid w:val="006F1A78"/>
    <w:pPr>
      <w:suppressAutoHyphens/>
      <w:spacing w:line="200" w:lineRule="exact"/>
    </w:pPr>
    <w:rPr>
      <w:noProof/>
      <w:sz w:val="15"/>
      <w:szCs w:val="15"/>
      <w:lang w:eastAsia="de-CH"/>
    </w:rPr>
  </w:style>
  <w:style w:type="paragraph" w:customStyle="1" w:styleId="CDBSeite">
    <w:name w:val="CDB_Seite"/>
    <w:basedOn w:val="Normal"/>
    <w:rsid w:val="006F1A78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CDBLogo">
    <w:name w:val="CDB_Logo"/>
    <w:rsid w:val="006F1A78"/>
    <w:rPr>
      <w:rFonts w:ascii="Arial" w:hAnsi="Arial"/>
      <w:noProof/>
      <w:sz w:val="15"/>
    </w:rPr>
  </w:style>
  <w:style w:type="paragraph" w:styleId="Titre">
    <w:name w:val="Title"/>
    <w:basedOn w:val="Normal"/>
    <w:next w:val="Normal"/>
    <w:qFormat/>
    <w:rsid w:val="006F1A78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styleId="Sous-titre">
    <w:name w:val="Subtitle"/>
    <w:basedOn w:val="Titre"/>
    <w:next w:val="Normal"/>
    <w:qFormat/>
    <w:rsid w:val="006F1A78"/>
    <w:pPr>
      <w:outlineLvl w:val="1"/>
    </w:pPr>
    <w:rPr>
      <w:b w:val="0"/>
      <w:szCs w:val="24"/>
    </w:rPr>
  </w:style>
  <w:style w:type="paragraph" w:customStyle="1" w:styleId="CDBPlatzhalter">
    <w:name w:val="CDB_Platzhalter"/>
    <w:basedOn w:val="Normal"/>
    <w:rsid w:val="006F1A78"/>
    <w:rPr>
      <w:sz w:val="2"/>
      <w:szCs w:val="2"/>
    </w:rPr>
  </w:style>
  <w:style w:type="paragraph" w:customStyle="1" w:styleId="CDBKopfDept">
    <w:name w:val="CDB_KopfDept"/>
    <w:basedOn w:val="Normal"/>
    <w:rsid w:val="006F1A78"/>
    <w:pPr>
      <w:suppressAutoHyphens/>
      <w:spacing w:after="100" w:line="200" w:lineRule="exact"/>
    </w:pPr>
    <w:rPr>
      <w:noProof/>
      <w:sz w:val="15"/>
    </w:rPr>
  </w:style>
  <w:style w:type="paragraph" w:customStyle="1" w:styleId="CDBKopfFett">
    <w:name w:val="CDB_KopfFett"/>
    <w:basedOn w:val="Normal"/>
    <w:rsid w:val="006F1A78"/>
    <w:pPr>
      <w:suppressAutoHyphens/>
      <w:spacing w:line="200" w:lineRule="exact"/>
    </w:pPr>
    <w:rPr>
      <w:b/>
      <w:noProof/>
      <w:sz w:val="15"/>
    </w:rPr>
  </w:style>
  <w:style w:type="paragraph" w:customStyle="1" w:styleId="CDBHierarchie">
    <w:name w:val="CDB_Hierarchie"/>
    <w:basedOn w:val="En-tte"/>
    <w:rsid w:val="006F1A78"/>
  </w:style>
  <w:style w:type="paragraph" w:styleId="TM4">
    <w:name w:val="toc 4"/>
    <w:basedOn w:val="Normal"/>
    <w:next w:val="Normal"/>
    <w:semiHidden/>
    <w:rsid w:val="006F1A78"/>
    <w:pPr>
      <w:tabs>
        <w:tab w:val="left" w:pos="1701"/>
        <w:tab w:val="right" w:leader="dot" w:pos="9072"/>
      </w:tabs>
    </w:pPr>
    <w:rPr>
      <w:noProof/>
      <w:sz w:val="22"/>
      <w:szCs w:val="22"/>
    </w:rPr>
  </w:style>
  <w:style w:type="paragraph" w:customStyle="1" w:styleId="CDBTitel">
    <w:name w:val="CDB_Titel"/>
    <w:basedOn w:val="Normal"/>
    <w:rsid w:val="00875846"/>
    <w:pPr>
      <w:spacing w:after="480"/>
    </w:pPr>
    <w:rPr>
      <w:b/>
      <w:sz w:val="44"/>
    </w:rPr>
  </w:style>
  <w:style w:type="paragraph" w:customStyle="1" w:styleId="CDBUntertitel">
    <w:name w:val="CDB_Untertitel"/>
    <w:basedOn w:val="Normal"/>
    <w:rsid w:val="006F1A78"/>
    <w:pPr>
      <w:spacing w:after="200" w:line="480" w:lineRule="exact"/>
    </w:pPr>
    <w:rPr>
      <w:sz w:val="42"/>
    </w:rPr>
  </w:style>
  <w:style w:type="paragraph" w:customStyle="1" w:styleId="CDBBerichtTitle">
    <w:name w:val="CDB_BerichtTitle"/>
    <w:basedOn w:val="Normal"/>
    <w:rsid w:val="006F1A78"/>
    <w:pPr>
      <w:spacing w:after="480" w:line="480" w:lineRule="exact"/>
    </w:pPr>
    <w:rPr>
      <w:b/>
      <w:sz w:val="42"/>
    </w:rPr>
  </w:style>
  <w:style w:type="paragraph" w:customStyle="1" w:styleId="CDBuLinie">
    <w:name w:val="CDB_uLinie"/>
    <w:basedOn w:val="Normal"/>
    <w:rsid w:val="006F1A78"/>
    <w:pPr>
      <w:pBdr>
        <w:bottom w:val="single" w:sz="4" w:space="1" w:color="auto"/>
      </w:pBdr>
      <w:spacing w:after="320"/>
      <w:ind w:left="28" w:right="28"/>
    </w:pPr>
    <w:rPr>
      <w:noProof/>
      <w:sz w:val="15"/>
      <w:szCs w:val="15"/>
    </w:rPr>
  </w:style>
  <w:style w:type="paragraph" w:customStyle="1" w:styleId="CDBTextkrper">
    <w:name w:val="CDB_Textkörper"/>
    <w:basedOn w:val="Normal"/>
    <w:rsid w:val="006F1A78"/>
    <w:pPr>
      <w:spacing w:after="260"/>
    </w:pPr>
    <w:rPr>
      <w:sz w:val="22"/>
    </w:rPr>
  </w:style>
  <w:style w:type="paragraph" w:customStyle="1" w:styleId="CDBTextkrperBoldChar">
    <w:name w:val="CDB_Textkörper Bold Char"/>
    <w:basedOn w:val="Normal"/>
    <w:rsid w:val="006F1A78"/>
    <w:rPr>
      <w:b/>
      <w:bCs/>
      <w:sz w:val="22"/>
    </w:rPr>
  </w:style>
  <w:style w:type="paragraph" w:customStyle="1" w:styleId="CDBDatum">
    <w:name w:val="CDB_Datum"/>
    <w:basedOn w:val="Normal"/>
    <w:rsid w:val="006F1A78"/>
  </w:style>
  <w:style w:type="paragraph" w:customStyle="1" w:styleId="CDBPfad">
    <w:name w:val="CDB_Pfad"/>
    <w:basedOn w:val="Normal"/>
    <w:rsid w:val="006F1A78"/>
    <w:pPr>
      <w:spacing w:line="160" w:lineRule="exact"/>
    </w:pPr>
    <w:rPr>
      <w:noProof/>
      <w:sz w:val="12"/>
      <w:szCs w:val="12"/>
    </w:rPr>
  </w:style>
  <w:style w:type="paragraph" w:customStyle="1" w:styleId="BITTabelle">
    <w:name w:val="_BIT_Tabelle"/>
    <w:basedOn w:val="Normal"/>
    <w:rsid w:val="006F1A78"/>
    <w:pPr>
      <w:tabs>
        <w:tab w:val="left" w:pos="709"/>
        <w:tab w:val="left" w:pos="1418"/>
        <w:tab w:val="left" w:pos="2126"/>
        <w:tab w:val="left" w:pos="2835"/>
        <w:tab w:val="left" w:pos="3544"/>
        <w:tab w:val="left" w:pos="4253"/>
      </w:tabs>
      <w:spacing w:before="40" w:after="40"/>
    </w:pPr>
    <w:rPr>
      <w:lang w:eastAsia="en-US"/>
    </w:rPr>
  </w:style>
  <w:style w:type="paragraph" w:styleId="TM1">
    <w:name w:val="toc 1"/>
    <w:basedOn w:val="Normal"/>
    <w:next w:val="Normal"/>
    <w:uiPriority w:val="39"/>
    <w:rsid w:val="006F1A78"/>
    <w:pPr>
      <w:tabs>
        <w:tab w:val="left" w:pos="851"/>
        <w:tab w:val="right" w:leader="dot" w:pos="9072"/>
      </w:tabs>
      <w:spacing w:before="120"/>
    </w:pPr>
    <w:rPr>
      <w:b/>
      <w:bCs/>
      <w:sz w:val="22"/>
    </w:rPr>
  </w:style>
  <w:style w:type="paragraph" w:styleId="TM2">
    <w:name w:val="toc 2"/>
    <w:basedOn w:val="Normal"/>
    <w:next w:val="Normal"/>
    <w:uiPriority w:val="39"/>
    <w:rsid w:val="006F1A78"/>
    <w:pPr>
      <w:tabs>
        <w:tab w:val="left" w:pos="1134"/>
        <w:tab w:val="right" w:leader="dot" w:pos="9072"/>
      </w:tabs>
    </w:pPr>
    <w:rPr>
      <w:noProof/>
      <w:sz w:val="22"/>
      <w:szCs w:val="28"/>
    </w:rPr>
  </w:style>
  <w:style w:type="paragraph" w:customStyle="1" w:styleId="BITZwischentitel">
    <w:name w:val="_BIT_Zwischentitel"/>
    <w:basedOn w:val="Normal"/>
    <w:next w:val="BITTextkrper"/>
    <w:rsid w:val="006F1A78"/>
    <w:pPr>
      <w:spacing w:before="120"/>
    </w:pPr>
    <w:rPr>
      <w:rFonts w:cs="Arial"/>
      <w:bCs/>
      <w:sz w:val="28"/>
    </w:rPr>
  </w:style>
  <w:style w:type="paragraph" w:customStyle="1" w:styleId="BITTabellentitel">
    <w:name w:val="_BIT_Tabellentitel"/>
    <w:basedOn w:val="BITTabelle"/>
    <w:next w:val="BITTabelle"/>
    <w:rsid w:val="006F1A78"/>
    <w:rPr>
      <w:b/>
      <w:bCs/>
    </w:rPr>
  </w:style>
  <w:style w:type="paragraph" w:styleId="TM3">
    <w:name w:val="toc 3"/>
    <w:basedOn w:val="Normal"/>
    <w:next w:val="Normal"/>
    <w:semiHidden/>
    <w:rsid w:val="006F1A78"/>
    <w:pPr>
      <w:tabs>
        <w:tab w:val="left" w:pos="1418"/>
        <w:tab w:val="right" w:leader="dot" w:pos="9072"/>
      </w:tabs>
    </w:pPr>
    <w:rPr>
      <w:noProof/>
      <w:sz w:val="22"/>
    </w:rPr>
  </w:style>
  <w:style w:type="character" w:styleId="Lienhypertexte">
    <w:name w:val="Hyperlink"/>
    <w:basedOn w:val="Policepardfaut"/>
    <w:uiPriority w:val="99"/>
    <w:rsid w:val="006F1A78"/>
    <w:rPr>
      <w:color w:val="0000FF"/>
      <w:u w:val="single"/>
    </w:rPr>
  </w:style>
  <w:style w:type="paragraph" w:styleId="Lgende">
    <w:name w:val="caption"/>
    <w:basedOn w:val="Normal"/>
    <w:next w:val="BITTextkrper"/>
    <w:qFormat/>
    <w:rsid w:val="006F1A78"/>
    <w:pPr>
      <w:spacing w:before="120" w:after="260"/>
    </w:pPr>
    <w:rPr>
      <w:b/>
      <w:bCs/>
    </w:rPr>
  </w:style>
  <w:style w:type="paragraph" w:customStyle="1" w:styleId="BITBullet1">
    <w:name w:val="_BIT_Bullet_1"/>
    <w:basedOn w:val="Normal"/>
    <w:rsid w:val="006F1A78"/>
    <w:pPr>
      <w:numPr>
        <w:numId w:val="27"/>
      </w:numPr>
      <w:spacing w:after="130"/>
    </w:pPr>
    <w:rPr>
      <w:rFonts w:cs="Arial"/>
      <w:sz w:val="22"/>
    </w:rPr>
  </w:style>
  <w:style w:type="paragraph" w:customStyle="1" w:styleId="BITBullet2">
    <w:name w:val="_BIT_Bullet_2"/>
    <w:basedOn w:val="Normal"/>
    <w:rsid w:val="006F1A78"/>
    <w:pPr>
      <w:tabs>
        <w:tab w:val="left" w:pos="357"/>
        <w:tab w:val="num" w:pos="717"/>
      </w:tabs>
      <w:spacing w:after="130"/>
      <w:ind w:left="714" w:hanging="357"/>
    </w:pPr>
    <w:rPr>
      <w:sz w:val="22"/>
    </w:rPr>
  </w:style>
  <w:style w:type="character" w:customStyle="1" w:styleId="BITTextkrperfettChar">
    <w:name w:val="_BIT_Textkörper_fett Char"/>
    <w:basedOn w:val="Policepardfaut"/>
    <w:rsid w:val="006F1A78"/>
    <w:rPr>
      <w:rFonts w:ascii="Arial" w:hAnsi="Arial"/>
      <w:b/>
      <w:sz w:val="22"/>
      <w:szCs w:val="24"/>
      <w:lang w:val="de-CH" w:eastAsia="de-DE" w:bidi="ar-SA"/>
    </w:rPr>
  </w:style>
  <w:style w:type="character" w:customStyle="1" w:styleId="BITTextkrperkursivChar">
    <w:name w:val="_BIT_Textkörper_kursiv Char"/>
    <w:basedOn w:val="Policepardfaut"/>
    <w:rsid w:val="006F1A78"/>
    <w:rPr>
      <w:rFonts w:ascii="Arial" w:hAnsi="Arial"/>
      <w:i/>
      <w:sz w:val="22"/>
      <w:szCs w:val="24"/>
      <w:lang w:val="de-CH" w:eastAsia="de-DE" w:bidi="ar-SA"/>
    </w:rPr>
  </w:style>
  <w:style w:type="paragraph" w:customStyle="1" w:styleId="BITTabelleBullet">
    <w:name w:val="_BIT_Tabelle_Bullet"/>
    <w:basedOn w:val="Normal"/>
    <w:rsid w:val="006F1A78"/>
    <w:pPr>
      <w:numPr>
        <w:numId w:val="17"/>
      </w:numPr>
      <w:tabs>
        <w:tab w:val="clear" w:pos="720"/>
        <w:tab w:val="left" w:pos="357"/>
      </w:tabs>
      <w:spacing w:before="40" w:after="40"/>
      <w:ind w:left="357" w:hanging="357"/>
    </w:pPr>
  </w:style>
  <w:style w:type="paragraph" w:customStyle="1" w:styleId="CDBTitelFolgeseiten">
    <w:name w:val="CDB_TitelFolgeseiten"/>
    <w:basedOn w:val="CDBKopfFett"/>
    <w:rsid w:val="006F1A78"/>
    <w:rPr>
      <w:sz w:val="20"/>
    </w:rPr>
  </w:style>
  <w:style w:type="paragraph" w:customStyle="1" w:styleId="CDBAutor">
    <w:name w:val="CDB_Autor"/>
    <w:basedOn w:val="Normal"/>
    <w:rsid w:val="006F1A78"/>
    <w:pPr>
      <w:tabs>
        <w:tab w:val="left" w:pos="4253"/>
      </w:tabs>
    </w:pPr>
    <w:rPr>
      <w:b/>
      <w:bCs/>
      <w:sz w:val="22"/>
    </w:rPr>
  </w:style>
  <w:style w:type="paragraph" w:styleId="TM5">
    <w:name w:val="toc 5"/>
    <w:basedOn w:val="Normal"/>
    <w:next w:val="Normal"/>
    <w:autoRedefine/>
    <w:semiHidden/>
    <w:rsid w:val="006F1A78"/>
    <w:pPr>
      <w:ind w:left="800"/>
    </w:pPr>
  </w:style>
  <w:style w:type="paragraph" w:styleId="TM6">
    <w:name w:val="toc 6"/>
    <w:basedOn w:val="Normal"/>
    <w:next w:val="Normal"/>
    <w:autoRedefine/>
    <w:semiHidden/>
    <w:rsid w:val="006F1A78"/>
    <w:pPr>
      <w:ind w:left="1000"/>
    </w:pPr>
  </w:style>
  <w:style w:type="paragraph" w:styleId="TM7">
    <w:name w:val="toc 7"/>
    <w:basedOn w:val="Normal"/>
    <w:next w:val="Normal"/>
    <w:autoRedefine/>
    <w:semiHidden/>
    <w:rsid w:val="006F1A78"/>
    <w:pPr>
      <w:ind w:left="1200"/>
    </w:pPr>
  </w:style>
  <w:style w:type="paragraph" w:styleId="TM8">
    <w:name w:val="toc 8"/>
    <w:basedOn w:val="Normal"/>
    <w:next w:val="Normal"/>
    <w:autoRedefine/>
    <w:semiHidden/>
    <w:rsid w:val="006F1A78"/>
    <w:pPr>
      <w:ind w:left="1400"/>
    </w:pPr>
  </w:style>
  <w:style w:type="paragraph" w:styleId="TM9">
    <w:name w:val="toc 9"/>
    <w:basedOn w:val="Normal"/>
    <w:next w:val="Normal"/>
    <w:autoRedefine/>
    <w:semiHidden/>
    <w:rsid w:val="006F1A78"/>
    <w:pPr>
      <w:ind w:left="1600"/>
    </w:pPr>
  </w:style>
  <w:style w:type="paragraph" w:customStyle="1" w:styleId="BITStatus">
    <w:name w:val="_BIT_Status"/>
    <w:basedOn w:val="Normal"/>
    <w:rsid w:val="006F1A78"/>
    <w:pPr>
      <w:tabs>
        <w:tab w:val="left" w:pos="2835"/>
        <w:tab w:val="left" w:pos="5103"/>
        <w:tab w:val="left" w:pos="7371"/>
      </w:tabs>
    </w:pPr>
    <w:rPr>
      <w:sz w:val="22"/>
    </w:rPr>
  </w:style>
  <w:style w:type="paragraph" w:customStyle="1" w:styleId="BITProjektidentifikation">
    <w:name w:val="_BIT_Projektidentifikation"/>
    <w:basedOn w:val="Normal"/>
    <w:rsid w:val="006F1A78"/>
    <w:pPr>
      <w:tabs>
        <w:tab w:val="left" w:pos="2835"/>
      </w:tabs>
      <w:spacing w:before="120"/>
    </w:pPr>
    <w:rPr>
      <w:rFonts w:cs="Arial"/>
      <w:b/>
      <w:bCs/>
      <w:sz w:val="22"/>
    </w:rPr>
  </w:style>
  <w:style w:type="paragraph" w:customStyle="1" w:styleId="Logo">
    <w:name w:val="Logo"/>
    <w:rsid w:val="00D344D9"/>
    <w:rPr>
      <w:rFonts w:ascii="Arial" w:hAnsi="Arial"/>
      <w:noProof/>
      <w:sz w:val="15"/>
    </w:rPr>
  </w:style>
  <w:style w:type="paragraph" w:customStyle="1" w:styleId="Tabelleninhalt">
    <w:name w:val="Tabelleninhalt"/>
    <w:basedOn w:val="Normal"/>
    <w:rsid w:val="00D344D9"/>
    <w:pPr>
      <w:keepLines/>
    </w:pPr>
    <w:rPr>
      <w:rFonts w:cs="Arial"/>
      <w:szCs w:val="20"/>
    </w:rPr>
  </w:style>
  <w:style w:type="character" w:customStyle="1" w:styleId="Hinweistext">
    <w:name w:val="Hinweistext"/>
    <w:basedOn w:val="Policepardfaut"/>
    <w:rsid w:val="00D344D9"/>
    <w:rPr>
      <w:rFonts w:ascii="Arial" w:hAnsi="Arial" w:cs="Arial"/>
      <w:i/>
      <w:vanish/>
      <w:color w:val="0000FF"/>
      <w:sz w:val="20"/>
      <w:szCs w:val="20"/>
    </w:rPr>
  </w:style>
  <w:style w:type="paragraph" w:customStyle="1" w:styleId="HinweisAnwendung">
    <w:name w:val="Hinweis Anwendung"/>
    <w:basedOn w:val="Normal"/>
    <w:rsid w:val="00D344D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9" w:color="auto"/>
      </w:pBdr>
    </w:pPr>
    <w:rPr>
      <w:rFonts w:cs="Arial"/>
      <w:b/>
      <w:color w:val="FF0000"/>
      <w:sz w:val="24"/>
    </w:rPr>
  </w:style>
  <w:style w:type="paragraph" w:customStyle="1" w:styleId="TitelohneNummer">
    <w:name w:val="Titel ohne Nummer"/>
    <w:basedOn w:val="Titre"/>
    <w:next w:val="BITTextkrper"/>
    <w:rsid w:val="005479BD"/>
    <w:pPr>
      <w:pageBreakBefore/>
      <w:spacing w:before="600"/>
    </w:pPr>
    <w:rPr>
      <w:sz w:val="52"/>
      <w:szCs w:val="42"/>
    </w:rPr>
  </w:style>
  <w:style w:type="paragraph" w:customStyle="1" w:styleId="Verzeichnisberschrift">
    <w:name w:val="Verzeichnisüberschrift"/>
    <w:basedOn w:val="Normal"/>
    <w:rsid w:val="00875846"/>
    <w:pPr>
      <w:tabs>
        <w:tab w:val="num" w:pos="720"/>
      </w:tabs>
      <w:spacing w:before="240" w:after="120"/>
      <w:ind w:left="431" w:hanging="431"/>
    </w:pPr>
    <w:rPr>
      <w:b/>
      <w:sz w:val="36"/>
    </w:rPr>
  </w:style>
  <w:style w:type="paragraph" w:customStyle="1" w:styleId="Verzeichnisberschrift2">
    <w:name w:val="Verzeichnisüberschrift 2"/>
    <w:basedOn w:val="Normal"/>
    <w:next w:val="BITTextkrper"/>
    <w:link w:val="Verzeichnisberschrift2Char"/>
    <w:rsid w:val="00875846"/>
    <w:pPr>
      <w:numPr>
        <w:ilvl w:val="1"/>
      </w:numPr>
      <w:tabs>
        <w:tab w:val="num" w:pos="720"/>
      </w:tabs>
      <w:spacing w:before="360" w:after="120"/>
      <w:ind w:left="576" w:hanging="576"/>
    </w:pPr>
    <w:rPr>
      <w:b/>
      <w:sz w:val="28"/>
    </w:rPr>
  </w:style>
  <w:style w:type="character" w:customStyle="1" w:styleId="Verzeichnisberschrift2Char">
    <w:name w:val="Verzeichnisüberschrift 2 Char"/>
    <w:basedOn w:val="Policepardfaut"/>
    <w:link w:val="Verzeichnisberschrift2"/>
    <w:rsid w:val="008E791F"/>
    <w:rPr>
      <w:rFonts w:ascii="Arial" w:hAnsi="Arial"/>
      <w:b/>
      <w:sz w:val="28"/>
      <w:szCs w:val="24"/>
      <w:lang w:val="de-CH" w:eastAsia="de-DE" w:bidi="ar-SA"/>
    </w:rPr>
  </w:style>
  <w:style w:type="table" w:styleId="Grilledutableau">
    <w:name w:val="Table Grid"/>
    <w:basedOn w:val="TableauNormal"/>
    <w:rsid w:val="00391E8B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83EA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3EAE"/>
    <w:rPr>
      <w:rFonts w:ascii="Tahoma" w:hAnsi="Tahoma" w:cs="Tahoma"/>
      <w:sz w:val="16"/>
      <w:szCs w:val="16"/>
      <w:lang w:eastAsia="de-DE"/>
    </w:rPr>
  </w:style>
  <w:style w:type="paragraph" w:customStyle="1" w:styleId="Puce1">
    <w:name w:val="Puce 1"/>
    <w:basedOn w:val="Normal"/>
    <w:link w:val="Puce1Car"/>
    <w:rsid w:val="00030FFE"/>
    <w:pPr>
      <w:numPr>
        <w:numId w:val="40"/>
      </w:numPr>
      <w:spacing w:before="0"/>
    </w:pPr>
    <w:rPr>
      <w:rFonts w:cs="Arial"/>
      <w:sz w:val="22"/>
      <w:szCs w:val="22"/>
      <w:lang w:val="fr-FR" w:eastAsia="en-US"/>
    </w:rPr>
  </w:style>
  <w:style w:type="character" w:customStyle="1" w:styleId="Puce1Car">
    <w:name w:val="Puce 1 Car"/>
    <w:basedOn w:val="Policepardfaut"/>
    <w:link w:val="Puce1"/>
    <w:rsid w:val="00030FFE"/>
    <w:rPr>
      <w:rFonts w:ascii="Arial" w:hAnsi="Arial" w:cs="Arial"/>
      <w:sz w:val="22"/>
      <w:szCs w:val="22"/>
      <w:lang w:val="fr-FR" w:eastAsia="en-US"/>
    </w:rPr>
  </w:style>
  <w:style w:type="character" w:styleId="Textedelespacerserv">
    <w:name w:val="Placeholder Text"/>
    <w:basedOn w:val="Policepardfaut"/>
    <w:uiPriority w:val="99"/>
    <w:semiHidden/>
    <w:rsid w:val="00920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80760728\AppData\Local\Microsoft\Windows\Temporary%20Internet%20Files\Low\Content.IE5\7KPD8MGR\IPA_Doku-New%5b1%5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E60C6E5CC8A4262814AA29F49850A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A0F4D91-3645-41C6-A279-294DB2F2D68C}"/>
      </w:docPartPr>
      <w:docPartBody>
        <w:p w:rsidR="00A419DC" w:rsidRDefault="00540217" w:rsidP="00540217">
          <w:pPr>
            <w:pStyle w:val="6E60C6E5CC8A4262814AA29F49850A7E"/>
          </w:pPr>
          <w:r w:rsidRPr="00EF7F31">
            <w:rPr>
              <w:rStyle w:val="Textedelespacerserv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217"/>
    <w:rsid w:val="00186045"/>
    <w:rsid w:val="00307334"/>
    <w:rsid w:val="00540217"/>
    <w:rsid w:val="00A419DC"/>
    <w:rsid w:val="00CE2A4B"/>
    <w:rsid w:val="00F8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17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40217"/>
    <w:rPr>
      <w:color w:val="808080"/>
    </w:rPr>
  </w:style>
  <w:style w:type="paragraph" w:customStyle="1" w:styleId="6E60C6E5CC8A4262814AA29F49850A7E">
    <w:name w:val="6E60C6E5CC8A4262814AA29F49850A7E"/>
    <w:rsid w:val="005402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E9B96-CE69-4CAD-8279-54FE09697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IPA_Doku-New[1]</Template>
  <TotalTime>5</TotalTime>
  <Pages>14</Pages>
  <Words>454</Words>
  <Characters>6668</Characters>
  <Application>Microsoft Office Word</Application>
  <DocSecurity>0</DocSecurity>
  <Lines>55</Lines>
  <Paragraphs>14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Documentation du TPI 2010</vt:lpstr>
      <vt:lpstr>Documentation du TPI 2010</vt:lpstr>
      <vt:lpstr>IPA-Dokumentation</vt:lpstr>
    </vt:vector>
  </TitlesOfParts>
  <Manager>&lt;SH&gt;</Manager>
  <Company>&lt;Numero de projet&gt;</Company>
  <LinksUpToDate>false</LinksUpToDate>
  <CharactersWithSpaces>7108</CharactersWithSpaces>
  <SharedDoc>false</SharedDoc>
  <HLinks>
    <vt:vector size="390" baseType="variant">
      <vt:variant>
        <vt:i4>1703997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_Toc244499246</vt:lpwstr>
      </vt:variant>
      <vt:variant>
        <vt:i4>1703997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_Toc244499245</vt:lpwstr>
      </vt:variant>
      <vt:variant>
        <vt:i4>1703997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_Toc244499244</vt:lpwstr>
      </vt:variant>
      <vt:variant>
        <vt:i4>1703997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_Toc244499243</vt:lpwstr>
      </vt:variant>
      <vt:variant>
        <vt:i4>1703997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_Toc244499242</vt:lpwstr>
      </vt:variant>
      <vt:variant>
        <vt:i4>1703997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_Toc244499241</vt:lpwstr>
      </vt:variant>
      <vt:variant>
        <vt:i4>1703997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_Toc244499240</vt:lpwstr>
      </vt:variant>
      <vt:variant>
        <vt:i4>1900605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_Toc244499239</vt:lpwstr>
      </vt:variant>
      <vt:variant>
        <vt:i4>1900605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_Toc244499238</vt:lpwstr>
      </vt:variant>
      <vt:variant>
        <vt:i4>1900605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_Toc244499237</vt:lpwstr>
      </vt:variant>
      <vt:variant>
        <vt:i4>1900605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_Toc244499236</vt:lpwstr>
      </vt:variant>
      <vt:variant>
        <vt:i4>1900605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_Toc244499235</vt:lpwstr>
      </vt:variant>
      <vt:variant>
        <vt:i4>1900605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_Toc244499234</vt:lpwstr>
      </vt:variant>
      <vt:variant>
        <vt:i4>1900605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_Toc244499233</vt:lpwstr>
      </vt:variant>
      <vt:variant>
        <vt:i4>1900605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_Toc244499232</vt:lpwstr>
      </vt:variant>
      <vt:variant>
        <vt:i4>1900605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_Toc244499231</vt:lpwstr>
      </vt:variant>
      <vt:variant>
        <vt:i4>1900605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_Toc244499230</vt:lpwstr>
      </vt:variant>
      <vt:variant>
        <vt:i4>1835069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_Toc244499229</vt:lpwstr>
      </vt:variant>
      <vt:variant>
        <vt:i4>1835069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_Toc244499228</vt:lpwstr>
      </vt:variant>
      <vt:variant>
        <vt:i4>1835069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_Toc244499227</vt:lpwstr>
      </vt:variant>
      <vt:variant>
        <vt:i4>1835069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_Toc244499226</vt:lpwstr>
      </vt:variant>
      <vt:variant>
        <vt:i4>1835069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_Toc244499225</vt:lpwstr>
      </vt:variant>
      <vt:variant>
        <vt:i4>1835069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_Toc244499224</vt:lpwstr>
      </vt:variant>
      <vt:variant>
        <vt:i4>1835069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_Toc244499223</vt:lpwstr>
      </vt:variant>
      <vt:variant>
        <vt:i4>1835069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_Toc244499222</vt:lpwstr>
      </vt:variant>
      <vt:variant>
        <vt:i4>1835069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_Toc244499221</vt:lpwstr>
      </vt:variant>
      <vt:variant>
        <vt:i4>1835069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_Toc244499220</vt:lpwstr>
      </vt:variant>
      <vt:variant>
        <vt:i4>2031677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_Toc244499219</vt:lpwstr>
      </vt:variant>
      <vt:variant>
        <vt:i4>2031677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_Toc244499218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_Toc244499217</vt:lpwstr>
      </vt:variant>
      <vt:variant>
        <vt:i4>2031677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_Toc244499216</vt:lpwstr>
      </vt:variant>
      <vt:variant>
        <vt:i4>2031677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_Toc244499215</vt:lpwstr>
      </vt:variant>
      <vt:variant>
        <vt:i4>2031677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_Toc244499214</vt:lpwstr>
      </vt:variant>
      <vt:variant>
        <vt:i4>2031677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_Toc244499213</vt:lpwstr>
      </vt:variant>
      <vt:variant>
        <vt:i4>2031677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_Toc244499212</vt:lpwstr>
      </vt:variant>
      <vt:variant>
        <vt:i4>2031677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_Toc244499211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_Toc244499210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_Toc244499209</vt:lpwstr>
      </vt:variant>
      <vt:variant>
        <vt:i4>1966141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_Toc244499208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_Toc244499207</vt:lpwstr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_Toc244499206</vt:lpwstr>
      </vt:variant>
      <vt:variant>
        <vt:i4>1966141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_Toc244499205</vt:lpwstr>
      </vt:variant>
      <vt:variant>
        <vt:i4>1966141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_Toc244499204</vt:lpwstr>
      </vt:variant>
      <vt:variant>
        <vt:i4>1966141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_Toc244499203</vt:lpwstr>
      </vt:variant>
      <vt:variant>
        <vt:i4>1966141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_Toc244499202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_Toc244499201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_Toc244499200</vt:lpwstr>
      </vt:variant>
      <vt:variant>
        <vt:i4>1507390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_Toc244499199</vt:lpwstr>
      </vt:variant>
      <vt:variant>
        <vt:i4>1507390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_Toc244499198</vt:lpwstr>
      </vt:variant>
      <vt:variant>
        <vt:i4>1507390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_Toc244499197</vt:lpwstr>
      </vt:variant>
      <vt:variant>
        <vt:i4>1507390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_Toc244499196</vt:lpwstr>
      </vt:variant>
      <vt:variant>
        <vt:i4>1507390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_Toc244499195</vt:lpwstr>
      </vt:variant>
      <vt:variant>
        <vt:i4>1507390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_Toc244499194</vt:lpwstr>
      </vt:variant>
      <vt:variant>
        <vt:i4>1507390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_Toc244499193</vt:lpwstr>
      </vt:variant>
      <vt:variant>
        <vt:i4>1507390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_Toc244499192</vt:lpwstr>
      </vt:variant>
      <vt:variant>
        <vt:i4>1507390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_Toc244499191</vt:lpwstr>
      </vt:variant>
      <vt:variant>
        <vt:i4>1507390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_Toc244499190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_Toc244499189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_Toc244499188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_Toc244499187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_Toc244499186</vt:lpwstr>
      </vt:variant>
      <vt:variant>
        <vt:i4>1441854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_Toc244499185</vt:lpwstr>
      </vt:variant>
      <vt:variant>
        <vt:i4>1441854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_Toc244499184</vt:lpwstr>
      </vt:variant>
      <vt:variant>
        <vt:i4>1441854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_Toc244499183</vt:lpwstr>
      </vt:variant>
      <vt:variant>
        <vt:i4>1441854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_Toc244499182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du TPI 2010</dc:title>
  <dc:subject>&lt;Nom du projet&gt;</dc:subject>
  <dc:creator>Stéphane Schwab</dc:creator>
  <cp:keywords>&lt;Date de remise&gt;</cp:keywords>
  <dc:description>&lt;Client&gt;</dc:description>
  <cp:lastModifiedBy>Stéphane Schwab</cp:lastModifiedBy>
  <cp:revision>7</cp:revision>
  <cp:lastPrinted>2006-08-23T13:41:00Z</cp:lastPrinted>
  <dcterms:created xsi:type="dcterms:W3CDTF">2021-01-02T16:49:00Z</dcterms:created>
  <dcterms:modified xsi:type="dcterms:W3CDTF">2023-12-31T11:16:00Z</dcterms:modified>
  <cp:category>&lt;X0.1&gt;</cp:category>
</cp:coreProperties>
</file>