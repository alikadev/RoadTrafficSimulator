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6E5B0C"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CE0DB6" w14:paraId="2E5B1810" w14:textId="77777777" w:rsidTr="0020622F">
              <w:tc>
                <w:tcPr>
                  <w:tcW w:w="6658" w:type="dxa"/>
                  <w:shd w:val="clear" w:color="auto" w:fill="auto"/>
                  <w:vAlign w:val="center"/>
                </w:tcPr>
                <w:p w14:paraId="5ECB89CD" w14:textId="77777777" w:rsidR="000D6544" w:rsidRPr="000D6544" w:rsidRDefault="000D6544" w:rsidP="0020622F">
                  <w:pPr>
                    <w:rPr>
                      <w:rFonts w:cs="Arial"/>
                      <w:b/>
                      <w:sz w:val="28"/>
                    </w:rPr>
                  </w:pPr>
                  <w:r w:rsidRPr="000D6544">
                    <w:rPr>
                      <w:rFonts w:cs="Arial"/>
                      <w:b/>
                      <w:sz w:val="28"/>
                    </w:rPr>
                    <w:t>Informaticien/-ne CFC</w:t>
                  </w:r>
                </w:p>
                <w:p w14:paraId="4172591C" w14:textId="061A0B4E" w:rsidR="000D6544" w:rsidRPr="000D6544" w:rsidRDefault="000D6544" w:rsidP="0020622F">
                  <w:pPr>
                    <w:rPr>
                      <w:rFonts w:cs="Arial"/>
                      <w:sz w:val="22"/>
                    </w:rPr>
                  </w:pPr>
                  <w:r w:rsidRPr="000D6544">
                    <w:rPr>
                      <w:rFonts w:cs="Arial"/>
                      <w:sz w:val="22"/>
                    </w:rPr>
                    <w:t>Travail pratique individuel 20</w:t>
                  </w:r>
                  <w:r w:rsidR="004A59DE">
                    <w:rPr>
                      <w:rFonts w:cs="Arial"/>
                      <w:sz w:val="22"/>
                    </w:rPr>
                    <w:t>2</w:t>
                  </w:r>
                  <w:r w:rsidR="00B86A0E">
                    <w:rPr>
                      <w:rFonts w:cs="Arial"/>
                      <w:sz w:val="22"/>
                    </w:rPr>
                    <w:t>4</w:t>
                  </w:r>
                  <w:r w:rsidRPr="000D6544">
                    <w:rPr>
                      <w:rFonts w:cs="Arial"/>
                      <w:sz w:val="22"/>
                    </w:rPr>
                    <w:t xml:space="preserve"> (TPI)</w:t>
                  </w:r>
                </w:p>
              </w:tc>
              <w:tc>
                <w:tcPr>
                  <w:tcW w:w="3677" w:type="dxa"/>
                  <w:shd w:val="clear" w:color="auto" w:fill="auto"/>
                  <w:vAlign w:val="center"/>
                </w:tcPr>
                <w:p w14:paraId="5AD166A1" w14:textId="77777777" w:rsidR="000D6544" w:rsidRPr="00CE0DB6" w:rsidRDefault="000D6544" w:rsidP="0020622F">
                  <w:pPr>
                    <w:jc w:val="right"/>
                    <w:rPr>
                      <w:b/>
                      <w:spacing w:val="20"/>
                      <w:sz w:val="26"/>
                      <w:lang w:val="de-DE"/>
                    </w:rPr>
                  </w:pPr>
                  <w:r>
                    <w:rPr>
                      <w:b/>
                      <w:noProof/>
                      <w:spacing w:val="20"/>
                      <w:sz w:val="26"/>
                      <w:lang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6E5B0C" w:rsidRDefault="000D6544" w:rsidP="0020622F">
            <w:pPr>
              <w:rPr>
                <w:lang w:val="de-DE"/>
              </w:rPr>
            </w:pPr>
          </w:p>
        </w:tc>
      </w:tr>
      <w:tr w:rsidR="00917D4F"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Default="00917D4F" w:rsidP="008B48B3">
            <w:pPr>
              <w:ind w:right="67"/>
              <w:rPr>
                <w:b/>
                <w:spacing w:val="20"/>
                <w:sz w:val="26"/>
                <w:lang w:val="de-DE"/>
              </w:rPr>
            </w:pPr>
          </w:p>
        </w:tc>
      </w:tr>
    </w:tbl>
    <w:p w14:paraId="7101A703" w14:textId="12D006ED" w:rsidR="00917D4F" w:rsidRPr="00917D4F" w:rsidRDefault="000D22F7" w:rsidP="00917D4F">
      <w:pPr>
        <w:pStyle w:val="Caption"/>
        <w:rPr>
          <w:bCs w:val="0"/>
          <w:sz w:val="24"/>
        </w:rPr>
      </w:pPr>
      <w:r>
        <w:rPr>
          <w:bCs w:val="0"/>
          <w:noProof/>
          <w:sz w:val="24"/>
          <w:lang w:eastAsia="fr-CH"/>
        </w:rPr>
        <mc:AlternateContent>
          <mc:Choice Requires="wps">
            <w:drawing>
              <wp:anchor distT="0" distB="0" distL="114300" distR="114300" simplePos="0" relativeHeight="251660288" behindDoc="0" locked="0" layoutInCell="0" allowOverlap="1" wp14:anchorId="5CED4B80" wp14:editId="1676423F">
                <wp:simplePos x="0" y="0"/>
                <wp:positionH relativeFrom="column">
                  <wp:posOffset>5126355</wp:posOffset>
                </wp:positionH>
                <wp:positionV relativeFrom="paragraph">
                  <wp:posOffset>128905</wp:posOffset>
                </wp:positionV>
                <wp:extent cx="1298575" cy="459105"/>
                <wp:effectExtent l="12700" t="8255" r="12700" b="889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59105"/>
                        </a:xfrm>
                        <a:prstGeom prst="rect">
                          <a:avLst/>
                        </a:prstGeom>
                        <a:solidFill>
                          <a:srgbClr val="FFFFFF"/>
                        </a:solidFill>
                        <a:ln w="9525">
                          <a:solidFill>
                            <a:srgbClr val="FF0000"/>
                          </a:solidFill>
                          <a:miter lim="800000"/>
                          <a:headEnd/>
                          <a:tailEnd/>
                        </a:ln>
                      </wps:spPr>
                      <wps:txbx>
                        <w:txbxContent>
                          <w:p w14:paraId="1181C1D6" w14:textId="77777777" w:rsidR="00917D4F" w:rsidRDefault="00917D4F" w:rsidP="00917D4F">
                            <w:pPr>
                              <w:rPr>
                                <w:color w:val="FF0000"/>
                                <w:vertAlign w:val="superscript"/>
                              </w:rPr>
                            </w:pPr>
                            <w:r>
                              <w:rPr>
                                <w:color w:val="FF0000"/>
                              </w:rPr>
                              <w:t>Candidat N</w:t>
                            </w:r>
                            <w:r>
                              <w:rPr>
                                <w:color w:val="FF0000"/>
                                <w:vertAlign w:val="superscript"/>
                              </w:rPr>
                              <w:t>o</w:t>
                            </w:r>
                          </w:p>
                          <w:p w14:paraId="39F5E13F" w14:textId="77777777" w:rsidR="00917D4F" w:rsidRPr="00660299" w:rsidRDefault="00917D4F" w:rsidP="00917D4F">
                            <w:pPr>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margin-left:403.65pt;margin-top:10.15pt;width:102.2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" o:allowincell="f" strokecolor="red">
                <v:textbox>
                  <w:txbxContent>
                    <w:p w14:paraId="1181C1D6" w14:textId="77777777" w:rsidR="00917D4F" w:rsidRDefault="00917D4F" w:rsidP="00917D4F">
                      <w:pPr>
                        <w:rPr>
                          <w:color w:val="FF0000"/>
                          <w:vertAlign w:val="superscript"/>
                        </w:rPr>
                      </w:pPr>
                      <w:r>
                        <w:rPr>
                          <w:color w:val="FF0000"/>
                        </w:rPr>
                        <w:t>Candidat N</w:t>
                      </w:r>
                      <w:r>
                        <w:rPr>
                          <w:color w:val="FF0000"/>
                          <w:vertAlign w:val="superscript"/>
                        </w:rPr>
                        <w:t>o</w:t>
                      </w:r>
                    </w:p>
                    <w:p w14:paraId="39F5E13F" w14:textId="77777777" w:rsidR="00917D4F" w:rsidRPr="00660299" w:rsidRDefault="00917D4F" w:rsidP="00917D4F">
                      <w:pPr>
                        <w:jc w:val="center"/>
                        <w:rPr>
                          <w:b/>
                          <w:sz w:val="24"/>
                        </w:rPr>
                      </w:pPr>
                    </w:p>
                  </w:txbxContent>
                </v:textbox>
              </v:shape>
            </w:pict>
          </mc:Fallback>
        </mc:AlternateContent>
      </w:r>
      <w:r w:rsidR="00917D4F" w:rsidRPr="00917D4F">
        <w:rPr>
          <w:bCs w:val="0"/>
          <w:sz w:val="24"/>
        </w:rPr>
        <w:t>Modèle de rapport v1.</w:t>
      </w:r>
      <w:r w:rsidR="00504949">
        <w:rPr>
          <w:bCs w:val="0"/>
          <w:sz w:val="24"/>
        </w:rPr>
        <w:t>4</w:t>
      </w:r>
    </w:p>
    <w:p w14:paraId="28CEF1B3" w14:textId="77777777" w:rsidR="00917D4F" w:rsidRPr="00917D4F" w:rsidRDefault="00917D4F" w:rsidP="00917D4F">
      <w:pPr>
        <w:rPr>
          <w:b/>
          <w:sz w:val="24"/>
        </w:rPr>
      </w:pPr>
      <w:r w:rsidRPr="00917D4F">
        <w:rPr>
          <w:sz w:val="24"/>
        </w:rPr>
        <w:t xml:space="preserve">Nom du candidat : </w:t>
      </w:r>
      <w:r w:rsidR="00920673">
        <w:rPr>
          <w:sz w:val="24"/>
        </w:rPr>
        <w:t>Prénom Nom</w:t>
      </w:r>
      <w:r w:rsidR="008F1D69">
        <w:rPr>
          <w:sz w:val="24"/>
        </w:rPr>
        <w:t xml:space="preserve"> </w:t>
      </w:r>
    </w:p>
    <w:p w14:paraId="261B2244" w14:textId="77777777" w:rsidR="00917D4F" w:rsidRDefault="00917D4F" w:rsidP="00917D4F">
      <w:pPr>
        <w:rPr>
          <w:rFonts w:cs="Arial"/>
        </w:rPr>
      </w:pPr>
    </w:p>
    <w:p w14:paraId="79FE540E" w14:textId="77777777" w:rsidR="00917D4F" w:rsidRPr="00917D4F" w:rsidRDefault="00917D4F" w:rsidP="00917D4F">
      <w:pPr>
        <w:rPr>
          <w:rFonts w:cs="Arial"/>
        </w:rPr>
      </w:pPr>
    </w:p>
    <w:p w14:paraId="2CEB969F" w14:textId="10CC4789" w:rsidR="00917D4F" w:rsidRPr="000D22F7" w:rsidRDefault="00917D4F" w:rsidP="00917D4F">
      <w:pPr>
        <w:rPr>
          <w:rFonts w:cs="Arial"/>
          <w:color w:val="000000" w:themeColor="text1"/>
          <w:sz w:val="28"/>
        </w:rPr>
      </w:pPr>
      <w:r w:rsidRPr="000D22F7">
        <w:rPr>
          <w:rFonts w:cs="Arial"/>
          <w:color w:val="000000" w:themeColor="text1"/>
          <w:sz w:val="28"/>
          <w:highlight w:val="yellow"/>
        </w:rPr>
        <w:t xml:space="preserve">Attention : Dernier délai de remise du rapport </w:t>
      </w:r>
      <w:r w:rsidR="0065142F">
        <w:rPr>
          <w:rFonts w:cs="Arial"/>
          <w:color w:val="000000" w:themeColor="text1"/>
          <w:sz w:val="28"/>
          <w:highlight w:val="yellow"/>
        </w:rPr>
        <w:t xml:space="preserve">durant la réalisation du TPI </w:t>
      </w:r>
      <w:r w:rsidR="0065142F" w:rsidRPr="000D22F7">
        <w:rPr>
          <w:rFonts w:cs="Arial"/>
          <w:color w:val="000000" w:themeColor="text1"/>
          <w:sz w:val="28"/>
          <w:highlight w:val="yellow"/>
        </w:rPr>
        <w:t xml:space="preserve">le </w:t>
      </w:r>
      <w:r w:rsidR="0065142F">
        <w:rPr>
          <w:rFonts w:cs="Arial"/>
          <w:color w:val="000000" w:themeColor="text1"/>
          <w:sz w:val="28"/>
          <w:highlight w:val="yellow"/>
        </w:rPr>
        <w:t>1</w:t>
      </w:r>
      <w:r w:rsidR="00504949">
        <w:rPr>
          <w:rFonts w:cs="Arial"/>
          <w:color w:val="000000" w:themeColor="text1"/>
          <w:sz w:val="28"/>
          <w:highlight w:val="yellow"/>
        </w:rPr>
        <w:t>8</w:t>
      </w:r>
      <w:r w:rsidR="0065142F" w:rsidRPr="000D22F7">
        <w:rPr>
          <w:rFonts w:cs="Arial"/>
          <w:color w:val="000000" w:themeColor="text1"/>
          <w:sz w:val="28"/>
          <w:highlight w:val="yellow"/>
        </w:rPr>
        <w:t>.</w:t>
      </w:r>
      <w:r w:rsidR="0065142F">
        <w:rPr>
          <w:rFonts w:cs="Arial"/>
          <w:color w:val="000000" w:themeColor="text1"/>
          <w:sz w:val="28"/>
          <w:highlight w:val="yellow"/>
        </w:rPr>
        <w:t>0</w:t>
      </w:r>
      <w:r w:rsidR="0065142F" w:rsidRPr="000D22F7">
        <w:rPr>
          <w:rFonts w:cs="Arial"/>
          <w:color w:val="000000" w:themeColor="text1"/>
          <w:sz w:val="28"/>
          <w:highlight w:val="yellow"/>
        </w:rPr>
        <w:t>6.20</w:t>
      </w:r>
      <w:r w:rsidR="009A4DA7">
        <w:rPr>
          <w:rFonts w:cs="Arial"/>
          <w:color w:val="000000" w:themeColor="text1"/>
          <w:sz w:val="28"/>
          <w:highlight w:val="yellow"/>
        </w:rPr>
        <w:t>2</w:t>
      </w:r>
      <w:r w:rsidR="00504949">
        <w:rPr>
          <w:rFonts w:cs="Arial"/>
          <w:color w:val="000000" w:themeColor="text1"/>
          <w:sz w:val="28"/>
          <w:highlight w:val="yellow"/>
        </w:rPr>
        <w:t>1</w:t>
      </w:r>
      <w:r w:rsidR="0065142F" w:rsidRPr="000D22F7">
        <w:rPr>
          <w:rFonts w:cs="Arial"/>
          <w:color w:val="000000" w:themeColor="text1"/>
          <w:sz w:val="28"/>
          <w:highlight w:val="yellow"/>
        </w:rPr>
        <w:t xml:space="preserve"> à 17h00 </w:t>
      </w:r>
      <w:r w:rsidR="0065142F">
        <w:rPr>
          <w:rFonts w:cs="Arial"/>
          <w:color w:val="000000" w:themeColor="text1"/>
          <w:sz w:val="28"/>
          <w:highlight w:val="yellow"/>
        </w:rPr>
        <w:t>hormis</w:t>
      </w:r>
      <w:r w:rsidR="000D22F7" w:rsidRPr="000D22F7">
        <w:rPr>
          <w:rFonts w:cs="Arial"/>
          <w:color w:val="000000" w:themeColor="text1"/>
          <w:sz w:val="28"/>
          <w:highlight w:val="yellow"/>
        </w:rPr>
        <w:t xml:space="preserve"> la présentation (ce texte </w:t>
      </w:r>
      <w:r w:rsidR="000D6544">
        <w:rPr>
          <w:rFonts w:cs="Arial"/>
          <w:color w:val="000000" w:themeColor="text1"/>
          <w:sz w:val="28"/>
          <w:highlight w:val="yellow"/>
        </w:rPr>
        <w:t>doit</w:t>
      </w:r>
      <w:r w:rsidR="000D22F7" w:rsidRPr="000D22F7">
        <w:rPr>
          <w:rFonts w:cs="Arial"/>
          <w:color w:val="000000" w:themeColor="text1"/>
          <w:sz w:val="28"/>
          <w:highlight w:val="yellow"/>
        </w:rPr>
        <w:t xml:space="preserve"> être effacé).</w:t>
      </w:r>
    </w:p>
    <w:p w14:paraId="64FE1D36" w14:textId="77777777" w:rsidR="00917D4F" w:rsidRPr="00917D4F" w:rsidRDefault="00917D4F" w:rsidP="00917D4F">
      <w:pPr>
        <w:rPr>
          <w:rFonts w:cs="Arial"/>
        </w:rPr>
      </w:pPr>
    </w:p>
    <w:p w14:paraId="03B39D74" w14:textId="77777777" w:rsidR="00917D4F" w:rsidRPr="00917D4F" w:rsidRDefault="00917D4F" w:rsidP="00917D4F">
      <w:pPr>
        <w:rPr>
          <w:rFonts w:cs="Arial"/>
        </w:rPr>
      </w:pPr>
    </w:p>
    <w:p w14:paraId="1CAC0FC8" w14:textId="77777777" w:rsidR="00917D4F" w:rsidRPr="004E0159" w:rsidRDefault="00917D4F" w:rsidP="00917D4F">
      <w:pPr>
        <w:jc w:val="center"/>
        <w:rPr>
          <w:rFonts w:cs="Arial"/>
          <w:b/>
          <w:sz w:val="36"/>
        </w:rPr>
      </w:pPr>
      <w:r w:rsidRPr="004E0159">
        <w:rPr>
          <w:rFonts w:cs="Arial"/>
          <w:b/>
          <w:sz w:val="36"/>
        </w:rPr>
        <w:t>« Titre »</w:t>
      </w:r>
    </w:p>
    <w:p w14:paraId="0FE63EAE" w14:textId="77777777" w:rsidR="00917D4F" w:rsidRPr="004E0159" w:rsidRDefault="00917D4F" w:rsidP="00917D4F">
      <w:pPr>
        <w:jc w:val="center"/>
        <w:rPr>
          <w:rFonts w:cs="Arial"/>
          <w:sz w:val="32"/>
        </w:rPr>
      </w:pPr>
    </w:p>
    <w:p w14:paraId="0EFF5695" w14:textId="77777777" w:rsidR="00917D4F" w:rsidRPr="004E0159" w:rsidRDefault="00917D4F" w:rsidP="00917D4F">
      <w:pPr>
        <w:jc w:val="center"/>
        <w:rPr>
          <w:rFonts w:cs="Arial"/>
          <w:sz w:val="32"/>
        </w:rPr>
      </w:pPr>
    </w:p>
    <w:p w14:paraId="74A93C89" w14:textId="77777777" w:rsidR="00917D4F" w:rsidRPr="004E0159" w:rsidRDefault="00917D4F" w:rsidP="00917D4F">
      <w:pPr>
        <w:jc w:val="center"/>
        <w:rPr>
          <w:rFonts w:cs="Arial"/>
          <w:sz w:val="32"/>
        </w:rPr>
      </w:pPr>
    </w:p>
    <w:p w14:paraId="1B844CA2" w14:textId="77777777" w:rsidR="00917D4F" w:rsidRPr="004E0159" w:rsidRDefault="00917D4F" w:rsidP="00917D4F">
      <w:pPr>
        <w:jc w:val="center"/>
        <w:rPr>
          <w:rFonts w:cs="Arial"/>
          <w:sz w:val="32"/>
        </w:rPr>
      </w:pPr>
    </w:p>
    <w:p w14:paraId="3D7C95E1" w14:textId="77777777" w:rsidR="00917D4F" w:rsidRPr="004E0159" w:rsidRDefault="00917D4F" w:rsidP="00917D4F">
      <w:pPr>
        <w:jc w:val="center"/>
        <w:rPr>
          <w:rFonts w:cs="Arial"/>
          <w:sz w:val="32"/>
        </w:rPr>
      </w:pPr>
    </w:p>
    <w:p w14:paraId="6F8EA6F6" w14:textId="77777777" w:rsidR="00917D4F" w:rsidRPr="004E0159" w:rsidRDefault="00917D4F" w:rsidP="00917D4F">
      <w:pPr>
        <w:jc w:val="center"/>
        <w:rPr>
          <w:rFonts w:cs="Arial"/>
          <w:sz w:val="32"/>
        </w:rPr>
      </w:pPr>
    </w:p>
    <w:p w14:paraId="4EA81D7B" w14:textId="77777777" w:rsidR="00917D4F" w:rsidRPr="00917D4F" w:rsidRDefault="00917D4F" w:rsidP="00917D4F">
      <w:pPr>
        <w:pStyle w:val="Heading3"/>
        <w:numPr>
          <w:ilvl w:val="0"/>
          <w:numId w:val="0"/>
        </w:numPr>
        <w:ind w:left="720" w:hanging="720"/>
      </w:pPr>
      <w:r w:rsidRPr="00917D4F">
        <w:t>Sommaire</w:t>
      </w:r>
    </w:p>
    <w:p w14:paraId="227FEA1A" w14:textId="77777777" w:rsidR="00917D4F" w:rsidRPr="00917D4F" w:rsidRDefault="00917D4F" w:rsidP="00917D4F">
      <w:pPr>
        <w:rPr>
          <w:rFonts w:cs="Arial"/>
        </w:rPr>
      </w:pPr>
    </w:p>
    <w:p w14:paraId="1CE24B52" w14:textId="09107DEB" w:rsidR="00B70C09" w:rsidRDefault="00917D4F">
      <w:pPr>
        <w:pStyle w:val="TOC1"/>
        <w:rPr>
          <w:rFonts w:asciiTheme="minorHAnsi" w:eastAsiaTheme="minorEastAsia" w:hAnsiTheme="minorHAnsi" w:cstheme="minorBidi"/>
          <w:b w:val="0"/>
          <w:bCs w:val="0"/>
          <w:noProof/>
          <w:kern w:val="2"/>
          <w:sz w:val="24"/>
          <w:lang w:val="en-CH" w:eastAsia="en-GB"/>
          <w14:ligatures w14:val="standardContextual"/>
        </w:rPr>
      </w:pPr>
      <w:r w:rsidRPr="00744C61">
        <w:fldChar w:fldCharType="begin"/>
      </w:r>
      <w:r w:rsidRPr="00917D4F">
        <w:instrText xml:space="preserve"> TOC \o "1-2" </w:instrText>
      </w:r>
      <w:r w:rsidRPr="00744C61">
        <w:fldChar w:fldCharType="separate"/>
      </w:r>
      <w:r w:rsidR="00B70C09" w:rsidRPr="00545C1D">
        <w:rPr>
          <w:noProof/>
        </w:rPr>
        <w:t>1</w:t>
      </w:r>
      <w:r w:rsidR="00B70C09">
        <w:rPr>
          <w:rFonts w:asciiTheme="minorHAnsi" w:eastAsiaTheme="minorEastAsia" w:hAnsiTheme="minorHAnsi" w:cstheme="minorBidi"/>
          <w:b w:val="0"/>
          <w:bCs w:val="0"/>
          <w:noProof/>
          <w:kern w:val="2"/>
          <w:sz w:val="24"/>
          <w:lang w:val="en-CH" w:eastAsia="en-GB"/>
          <w14:ligatures w14:val="standardContextual"/>
        </w:rPr>
        <w:tab/>
      </w:r>
      <w:r w:rsidR="00B70C09" w:rsidRPr="00545C1D">
        <w:rPr>
          <w:noProof/>
        </w:rPr>
        <w:t>Test technologique</w:t>
      </w:r>
      <w:r w:rsidR="00B70C09">
        <w:rPr>
          <w:noProof/>
        </w:rPr>
        <w:tab/>
      </w:r>
      <w:r w:rsidR="00B70C09">
        <w:rPr>
          <w:noProof/>
        </w:rPr>
        <w:fldChar w:fldCharType="begin"/>
      </w:r>
      <w:r w:rsidR="00B70C09">
        <w:rPr>
          <w:noProof/>
        </w:rPr>
        <w:instrText xml:space="preserve"> PAGEREF _Toc166745191 \h </w:instrText>
      </w:r>
      <w:r w:rsidR="00B70C09">
        <w:rPr>
          <w:noProof/>
        </w:rPr>
      </w:r>
      <w:r w:rsidR="00B70C09">
        <w:rPr>
          <w:noProof/>
        </w:rPr>
        <w:fldChar w:fldCharType="separate"/>
      </w:r>
      <w:r w:rsidR="00B70C09">
        <w:rPr>
          <w:noProof/>
        </w:rPr>
        <w:t>2</w:t>
      </w:r>
      <w:r w:rsidR="00B70C09">
        <w:rPr>
          <w:noProof/>
        </w:rPr>
        <w:fldChar w:fldCharType="end"/>
      </w:r>
    </w:p>
    <w:p w14:paraId="307056A4" w14:textId="17B19616" w:rsidR="00B70C09" w:rsidRDefault="00B70C09">
      <w:pPr>
        <w:pStyle w:val="TOC2"/>
        <w:rPr>
          <w:rFonts w:asciiTheme="minorHAnsi" w:eastAsiaTheme="minorEastAsia" w:hAnsiTheme="minorHAnsi" w:cstheme="minorBidi"/>
          <w:kern w:val="2"/>
          <w:sz w:val="24"/>
          <w:szCs w:val="24"/>
          <w:lang w:val="en-CH" w:eastAsia="en-GB"/>
          <w14:ligatures w14:val="standardContextual"/>
        </w:rPr>
      </w:pPr>
      <w:r>
        <w:t>1.1</w:t>
      </w:r>
      <w:r>
        <w:rPr>
          <w:rFonts w:asciiTheme="minorHAnsi" w:eastAsiaTheme="minorEastAsia" w:hAnsiTheme="minorHAnsi" w:cstheme="minorBidi"/>
          <w:kern w:val="2"/>
          <w:sz w:val="24"/>
          <w:szCs w:val="24"/>
          <w:lang w:val="en-CH" w:eastAsia="en-GB"/>
          <w14:ligatures w14:val="standardContextual"/>
        </w:rPr>
        <w:tab/>
      </w:r>
      <w:r>
        <w:t>Mise en place d’un projet JavaFX</w:t>
      </w:r>
      <w:r>
        <w:tab/>
      </w:r>
      <w:r>
        <w:fldChar w:fldCharType="begin"/>
      </w:r>
      <w:r>
        <w:instrText xml:space="preserve"> PAGEREF _Toc166745192 \h </w:instrText>
      </w:r>
      <w:r>
        <w:fldChar w:fldCharType="separate"/>
      </w:r>
      <w:r>
        <w:t>2</w:t>
      </w:r>
      <w:r>
        <w:fldChar w:fldCharType="end"/>
      </w:r>
    </w:p>
    <w:p w14:paraId="60B8A0DA" w14:textId="5E6F852F" w:rsidR="00B70C09" w:rsidRDefault="00B70C09">
      <w:pPr>
        <w:pStyle w:val="TOC2"/>
        <w:rPr>
          <w:rFonts w:asciiTheme="minorHAnsi" w:eastAsiaTheme="minorEastAsia" w:hAnsiTheme="minorHAnsi" w:cstheme="minorBidi"/>
          <w:kern w:val="2"/>
          <w:sz w:val="24"/>
          <w:szCs w:val="24"/>
          <w:lang w:val="en-CH" w:eastAsia="en-GB"/>
          <w14:ligatures w14:val="standardContextual"/>
        </w:rPr>
      </w:pPr>
      <w:r>
        <w:t>1.2</w:t>
      </w:r>
      <w:r>
        <w:rPr>
          <w:rFonts w:asciiTheme="minorHAnsi" w:eastAsiaTheme="minorEastAsia" w:hAnsiTheme="minorHAnsi" w:cstheme="minorBidi"/>
          <w:kern w:val="2"/>
          <w:sz w:val="24"/>
          <w:szCs w:val="24"/>
          <w:lang w:val="en-CH" w:eastAsia="en-GB"/>
          <w14:ligatures w14:val="standardContextual"/>
        </w:rPr>
        <w:tab/>
      </w:r>
      <w:r>
        <w:t>Structure du projet</w:t>
      </w:r>
      <w:r>
        <w:tab/>
      </w:r>
      <w:r>
        <w:fldChar w:fldCharType="begin"/>
      </w:r>
      <w:r>
        <w:instrText xml:space="preserve"> PAGEREF _Toc166745193 \h </w:instrText>
      </w:r>
      <w:r>
        <w:fldChar w:fldCharType="separate"/>
      </w:r>
      <w:r>
        <w:t>2</w:t>
      </w:r>
      <w:r>
        <w:fldChar w:fldCharType="end"/>
      </w:r>
    </w:p>
    <w:p w14:paraId="25FFABC8" w14:textId="68D709EC" w:rsidR="00B70C09" w:rsidRDefault="00B70C09">
      <w:pPr>
        <w:pStyle w:val="TOC2"/>
        <w:rPr>
          <w:rFonts w:asciiTheme="minorHAnsi" w:eastAsiaTheme="minorEastAsia" w:hAnsiTheme="minorHAnsi" w:cstheme="minorBidi"/>
          <w:kern w:val="2"/>
          <w:sz w:val="24"/>
          <w:szCs w:val="24"/>
          <w:lang w:val="en-CH" w:eastAsia="en-GB"/>
          <w14:ligatures w14:val="standardContextual"/>
        </w:rPr>
      </w:pPr>
      <w:r>
        <w:t>1.3</w:t>
      </w:r>
      <w:r>
        <w:rPr>
          <w:rFonts w:asciiTheme="minorHAnsi" w:eastAsiaTheme="minorEastAsia" w:hAnsiTheme="minorHAnsi" w:cstheme="minorBidi"/>
          <w:kern w:val="2"/>
          <w:sz w:val="24"/>
          <w:szCs w:val="24"/>
          <w:lang w:val="en-CH" w:eastAsia="en-GB"/>
          <w14:ligatures w14:val="standardContextual"/>
        </w:rPr>
        <w:tab/>
      </w:r>
      <w:r>
        <w:t>Cahier des charges / exigences du système</w:t>
      </w:r>
      <w:r>
        <w:tab/>
      </w:r>
      <w:r>
        <w:fldChar w:fldCharType="begin"/>
      </w:r>
      <w:r>
        <w:instrText xml:space="preserve"> PAGEREF _Toc166745194 \h </w:instrText>
      </w:r>
      <w:r>
        <w:fldChar w:fldCharType="separate"/>
      </w:r>
      <w:r>
        <w:t>2</w:t>
      </w:r>
      <w:r>
        <w:fldChar w:fldCharType="end"/>
      </w:r>
    </w:p>
    <w:p w14:paraId="5C6DD04D" w14:textId="14EB35D3" w:rsidR="00B70C09" w:rsidRDefault="00B70C09">
      <w:pPr>
        <w:pStyle w:val="TOC2"/>
        <w:rPr>
          <w:rFonts w:asciiTheme="minorHAnsi" w:eastAsiaTheme="minorEastAsia" w:hAnsiTheme="minorHAnsi" w:cstheme="minorBidi"/>
          <w:kern w:val="2"/>
          <w:sz w:val="24"/>
          <w:szCs w:val="24"/>
          <w:lang w:val="en-CH" w:eastAsia="en-GB"/>
          <w14:ligatures w14:val="standardContextual"/>
        </w:rPr>
      </w:pPr>
      <w:r>
        <w:t>1.4</w:t>
      </w:r>
      <w:r>
        <w:rPr>
          <w:rFonts w:asciiTheme="minorHAnsi" w:eastAsiaTheme="minorEastAsia" w:hAnsiTheme="minorHAnsi" w:cstheme="minorBidi"/>
          <w:kern w:val="2"/>
          <w:sz w:val="24"/>
          <w:szCs w:val="24"/>
          <w:lang w:val="en-CH" w:eastAsia="en-GB"/>
          <w14:ligatures w14:val="standardContextual"/>
        </w:rPr>
        <w:tab/>
      </w:r>
      <w:r>
        <w:t>Organisation du projet</w:t>
      </w:r>
      <w:r>
        <w:tab/>
      </w:r>
      <w:r>
        <w:fldChar w:fldCharType="begin"/>
      </w:r>
      <w:r>
        <w:instrText xml:space="preserve"> PAGEREF _Toc166745195 \h </w:instrText>
      </w:r>
      <w:r>
        <w:fldChar w:fldCharType="separate"/>
      </w:r>
      <w:r>
        <w:t>3</w:t>
      </w:r>
      <w:r>
        <w:fldChar w:fldCharType="end"/>
      </w:r>
    </w:p>
    <w:p w14:paraId="16FD8FDE" w14:textId="7BDD0019" w:rsidR="00920673" w:rsidRDefault="00917D4F" w:rsidP="00917D4F">
      <w:pPr>
        <w:tabs>
          <w:tab w:val="right" w:leader="dot" w:pos="9072"/>
        </w:tabs>
        <w:rPr>
          <w:rFonts w:cs="Arial"/>
          <w:sz w:val="22"/>
          <w:szCs w:val="22"/>
        </w:rPr>
      </w:pPr>
      <w:r w:rsidRPr="00744C61">
        <w:rPr>
          <w:rFonts w:cs="Arial"/>
          <w:sz w:val="22"/>
          <w:szCs w:val="22"/>
        </w:rPr>
        <w:fldChar w:fldCharType="end"/>
      </w:r>
    </w:p>
    <w:p w14:paraId="1884EE46" w14:textId="77777777" w:rsidR="00876DF2" w:rsidRPr="00876DF2" w:rsidRDefault="00876DF2" w:rsidP="00876DF2">
      <w:pPr>
        <w:rPr>
          <w:rFonts w:cs="Arial"/>
          <w:sz w:val="22"/>
          <w:szCs w:val="22"/>
        </w:rPr>
      </w:pPr>
    </w:p>
    <w:p w14:paraId="2567E599" w14:textId="109D8A98" w:rsidR="00B15643" w:rsidRDefault="000D22F7" w:rsidP="00504949">
      <w:pPr>
        <w:rPr>
          <w:rStyle w:val="Hinweistext"/>
          <w:sz w:val="22"/>
          <w:szCs w:val="22"/>
        </w:rPr>
      </w:pPr>
      <w:bookmarkStart w:id="0" w:name="_Toc250790969"/>
      <w:r>
        <w:rPr>
          <w:rStyle w:val="Hinweistext"/>
          <w:sz w:val="22"/>
          <w:szCs w:val="22"/>
        </w:rPr>
        <w:t xml:space="preserve">Le </w:t>
      </w:r>
      <w:r w:rsidR="00504949" w:rsidRPr="00504949">
        <w:rPr>
          <w:rStyle w:val="Hinweistext"/>
          <w:sz w:val="22"/>
          <w:szCs w:val="22"/>
        </w:rPr>
        <w:t>Résumé du rapport du TPI</w:t>
      </w:r>
      <w:r w:rsidR="00504949">
        <w:rPr>
          <w:rStyle w:val="Hinweistext"/>
          <w:sz w:val="22"/>
          <w:szCs w:val="22"/>
        </w:rPr>
        <w:t xml:space="preserve"> </w:t>
      </w:r>
      <w:r>
        <w:rPr>
          <w:rStyle w:val="Hinweistext"/>
          <w:sz w:val="22"/>
          <w:szCs w:val="22"/>
        </w:rPr>
        <w:t>est une présentation conceptuelle du travail effectué et du résultat attendu d’au maximum une page A4 qui permettent au lecteur une rapide compréhension du rapport de travail.</w:t>
      </w:r>
      <w:r w:rsidR="00504949" w:rsidRPr="00504949">
        <w:rPr>
          <w:rStyle w:val="Hinweistext"/>
          <w:sz w:val="22"/>
          <w:szCs w:val="22"/>
        </w:rPr>
        <w:t xml:space="preserve">. Il contient trois paragraphes : Situation de départ, mise en </w:t>
      </w:r>
      <w:r w:rsidR="00B15643" w:rsidRPr="00504949">
        <w:rPr>
          <w:rStyle w:val="Hinweistext"/>
          <w:sz w:val="22"/>
          <w:szCs w:val="22"/>
        </w:rPr>
        <w:t>œuvre, résultats</w:t>
      </w:r>
      <w:r w:rsidR="00504949" w:rsidRPr="00504949">
        <w:rPr>
          <w:rStyle w:val="Hinweistext"/>
          <w:sz w:val="22"/>
          <w:szCs w:val="22"/>
        </w:rPr>
        <w:t>.</w:t>
      </w:r>
      <w:r w:rsidR="00504949">
        <w:rPr>
          <w:rStyle w:val="Hinweistext"/>
          <w:sz w:val="22"/>
          <w:szCs w:val="22"/>
        </w:rPr>
        <w:t xml:space="preserve"> </w:t>
      </w:r>
    </w:p>
    <w:p w14:paraId="320ED221" w14:textId="2C04C71A" w:rsidR="000D22F7" w:rsidRPr="00D26DE3" w:rsidRDefault="00504949" w:rsidP="00504949">
      <w:pPr>
        <w:rPr>
          <w:rStyle w:val="Hinweistext"/>
          <w:sz w:val="22"/>
          <w:szCs w:val="22"/>
        </w:rPr>
      </w:pPr>
      <w:bookmarkStart w:id="1" w:name="_Hlk60501749"/>
      <w:r>
        <w:rPr>
          <w:rStyle w:val="Hinweistext"/>
          <w:sz w:val="22"/>
          <w:szCs w:val="22"/>
        </w:rPr>
        <w:t>Pour plus de détails, veuillez vous référez au Manuel ICT</w:t>
      </w:r>
      <w:r w:rsidR="00B15643">
        <w:rPr>
          <w:rStyle w:val="Hinweistext"/>
          <w:sz w:val="22"/>
          <w:szCs w:val="22"/>
        </w:rPr>
        <w:t xml:space="preserve"> - p</w:t>
      </w:r>
      <w:r w:rsidR="00B15643" w:rsidRPr="00B15643">
        <w:rPr>
          <w:rStyle w:val="Hinweistext"/>
          <w:sz w:val="22"/>
          <w:szCs w:val="22"/>
        </w:rPr>
        <w:t>artie B</w:t>
      </w:r>
      <w:r w:rsidR="00B15643">
        <w:rPr>
          <w:rStyle w:val="Hinweistext"/>
          <w:sz w:val="22"/>
          <w:szCs w:val="22"/>
        </w:rPr>
        <w:t xml:space="preserve"> : </w:t>
      </w:r>
      <w:r w:rsidR="00B15643" w:rsidRPr="00B15643">
        <w:rPr>
          <w:rStyle w:val="Hinweistext"/>
          <w:sz w:val="22"/>
          <w:szCs w:val="22"/>
        </w:rPr>
        <w:t>Documentation</w:t>
      </w:r>
      <w:r w:rsidR="00B15643">
        <w:rPr>
          <w:rStyle w:val="Hinweistext"/>
          <w:sz w:val="22"/>
          <w:szCs w:val="22"/>
        </w:rPr>
        <w:t xml:space="preserve"> / </w:t>
      </w:r>
      <w:r w:rsidR="00B15643" w:rsidRPr="00B15643">
        <w:rPr>
          <w:rStyle w:val="Hinweistext"/>
          <w:sz w:val="22"/>
          <w:szCs w:val="22"/>
        </w:rPr>
        <w:t>rapport du TPI</w:t>
      </w:r>
      <w:r w:rsidR="00B15643">
        <w:rPr>
          <w:rStyle w:val="Hinweistext"/>
          <w:sz w:val="22"/>
          <w:szCs w:val="22"/>
        </w:rPr>
        <w:t xml:space="preserve"> -</w:t>
      </w:r>
      <w:r>
        <w:rPr>
          <w:rStyle w:val="Hinweistext"/>
          <w:sz w:val="22"/>
          <w:szCs w:val="22"/>
        </w:rPr>
        <w:t xml:space="preserve"> Question 14 </w:t>
      </w:r>
      <w:r w:rsidR="00B15643">
        <w:rPr>
          <w:rStyle w:val="Hinweistext"/>
          <w:sz w:val="22"/>
          <w:szCs w:val="22"/>
        </w:rPr>
        <w:t>-</w:t>
      </w:r>
      <w:r>
        <w:rPr>
          <w:rStyle w:val="Hinweistext"/>
          <w:sz w:val="22"/>
          <w:szCs w:val="22"/>
        </w:rPr>
        <w:t xml:space="preserve"> page 81</w:t>
      </w:r>
      <w:bookmarkEnd w:id="1"/>
      <w:r>
        <w:rPr>
          <w:rStyle w:val="Hinweistext"/>
          <w:sz w:val="22"/>
          <w:szCs w:val="22"/>
        </w:rPr>
        <w:t>.</w:t>
      </w:r>
    </w:p>
    <w:p w14:paraId="7DA01D04" w14:textId="77777777" w:rsidR="000D22F7" w:rsidRPr="00D26DE3" w:rsidRDefault="000D22F7" w:rsidP="000D22F7">
      <w:pPr>
        <w:pStyle w:val="BITTextkrper"/>
        <w:rPr>
          <w:szCs w:val="22"/>
        </w:rPr>
      </w:pPr>
    </w:p>
    <w:bookmarkEnd w:id="0"/>
    <w:p w14:paraId="7036E9FA" w14:textId="1286AB80" w:rsidR="005479BD" w:rsidRDefault="00452191" w:rsidP="00D61A86">
      <w:pPr>
        <w:pStyle w:val="Heading1"/>
        <w:numPr>
          <w:ilvl w:val="0"/>
          <w:numId w:val="36"/>
        </w:numPr>
        <w:rPr>
          <w:lang w:val="fr-CH"/>
        </w:rPr>
      </w:pPr>
      <w:r>
        <w:rPr>
          <w:lang w:val="fr-CH"/>
        </w:rPr>
        <w:lastRenderedPageBreak/>
        <w:t>Travaux préparatoires</w:t>
      </w:r>
    </w:p>
    <w:p w14:paraId="062B16ED" w14:textId="4334B841" w:rsidR="00452191" w:rsidRDefault="00452191" w:rsidP="00452191">
      <w:pPr>
        <w:pStyle w:val="Heading2"/>
      </w:pPr>
      <w:r>
        <w:t>Installation de l’environnement</w:t>
      </w:r>
    </w:p>
    <w:p w14:paraId="7599A2A5" w14:textId="37330707" w:rsidR="00452191" w:rsidRDefault="00452191" w:rsidP="00452191">
      <w:pPr>
        <w:pStyle w:val="Heading3"/>
      </w:pPr>
      <w:r>
        <w:t>Git</w:t>
      </w:r>
    </w:p>
    <w:p w14:paraId="715926BB" w14:textId="3F13B1A6" w:rsidR="00452191" w:rsidRDefault="00452191" w:rsidP="00452191">
      <w:pPr>
        <w:pStyle w:val="BITTextkrper"/>
      </w:pPr>
      <w:r>
        <w:t xml:space="preserve">Pour installer Git, allez sur le site web </w:t>
      </w:r>
      <w:hyperlink r:id="rId9" w:history="1">
        <w:r w:rsidRPr="00452191">
          <w:rPr>
            <w:rStyle w:val="Hyperlink"/>
          </w:rPr>
          <w:t>git-</w:t>
        </w:r>
        <w:proofErr w:type="spellStart"/>
        <w:r w:rsidRPr="00452191">
          <w:rPr>
            <w:rStyle w:val="Hyperlink"/>
          </w:rPr>
          <w:t>scm</w:t>
        </w:r>
        <w:proofErr w:type="spellEnd"/>
      </w:hyperlink>
      <w:r>
        <w:t xml:space="preserve"> et installer la version voulue.</w:t>
      </w:r>
    </w:p>
    <w:p w14:paraId="2D5E2C75" w14:textId="516686DF" w:rsidR="00452191" w:rsidRPr="00452191" w:rsidRDefault="00452191" w:rsidP="00452191">
      <w:pPr>
        <w:pStyle w:val="BITTextkrper"/>
      </w:pPr>
      <w:r>
        <w:t>TODO : Mise en place du compte GitHub</w:t>
      </w:r>
    </w:p>
    <w:p w14:paraId="708C63D1" w14:textId="1204C9C2" w:rsidR="00452191" w:rsidRDefault="00452191" w:rsidP="00452191">
      <w:pPr>
        <w:pStyle w:val="Heading3"/>
      </w:pPr>
      <w:r>
        <w:t>MySQL</w:t>
      </w:r>
    </w:p>
    <w:p w14:paraId="1C486DFE" w14:textId="74EC86C6" w:rsidR="00452191" w:rsidRDefault="00452191" w:rsidP="00452191">
      <w:pPr>
        <w:pStyle w:val="BITTextkrper"/>
      </w:pPr>
      <w:r>
        <w:t>TODO : Installation de MySQL ?</w:t>
      </w:r>
    </w:p>
    <w:p w14:paraId="26FC6968" w14:textId="641437E6" w:rsidR="00452191" w:rsidRDefault="00452191" w:rsidP="00452191">
      <w:pPr>
        <w:pStyle w:val="Heading3"/>
      </w:pPr>
      <w:r>
        <w:t>Préparation et test de l’hébergement</w:t>
      </w:r>
    </w:p>
    <w:p w14:paraId="36D18FAF" w14:textId="560D151F" w:rsidR="00452191" w:rsidRDefault="00452191" w:rsidP="00452191">
      <w:pPr>
        <w:pStyle w:val="BITTextkrper"/>
      </w:pPr>
      <w:r>
        <w:t xml:space="preserve">TODO : Test et </w:t>
      </w:r>
      <w:proofErr w:type="spellStart"/>
      <w:r>
        <w:t>prep</w:t>
      </w:r>
      <w:proofErr w:type="spellEnd"/>
      <w:r>
        <w:t xml:space="preserve"> de l’hébergement</w:t>
      </w:r>
    </w:p>
    <w:p w14:paraId="428A642B" w14:textId="77777777" w:rsidR="00743000" w:rsidRDefault="00743000" w:rsidP="00743000">
      <w:pPr>
        <w:pStyle w:val="Heading3"/>
      </w:pPr>
      <w:bookmarkStart w:id="2" w:name="_Toc166745192"/>
      <w:r>
        <w:t>Mise en place d’un projet JavaFX</w:t>
      </w:r>
      <w:bookmarkEnd w:id="2"/>
    </w:p>
    <w:p w14:paraId="52319A11" w14:textId="77777777" w:rsidR="00743000" w:rsidRDefault="00743000" w:rsidP="00743000">
      <w:pPr>
        <w:pStyle w:val="BITTextkrper"/>
      </w:pPr>
      <w:r>
        <w:t xml:space="preserve">Pour ce projet, NetBeans va être utilisé comme IDE. Vous pouvez installer NetBeans depuis le </w:t>
      </w:r>
      <w:hyperlink r:id="rId10" w:history="1">
        <w:r w:rsidRPr="00F36723">
          <w:rPr>
            <w:rStyle w:val="Hyperlink"/>
          </w:rPr>
          <w:t>site web officiel</w:t>
        </w:r>
      </w:hyperlink>
      <w:r>
        <w:t xml:space="preserve">. </w:t>
      </w:r>
    </w:p>
    <w:p w14:paraId="53F04CD9" w14:textId="77777777" w:rsidR="00743000" w:rsidRDefault="00743000" w:rsidP="00743000">
      <w:pPr>
        <w:pStyle w:val="BITTextkrper"/>
      </w:pPr>
      <w:r>
        <w:t>Ensuite, pour créer un projet JavaFX, Allez dans « File &gt; New Projet… » Et créer un projet « Java with Maven &gt; FXML JavaFX Maven Archetype (Gluon) ».  Maven va installer automatiquement JavaFX et mettre en place un projet de base. Vous pouvez ensuite lancer l’application et tout devrait fonctionner.</w:t>
      </w:r>
    </w:p>
    <w:p w14:paraId="44C11665" w14:textId="77777777" w:rsidR="00743000" w:rsidRDefault="00743000" w:rsidP="00743000">
      <w:pPr>
        <w:pStyle w:val="BITTextkrper"/>
      </w:pPr>
      <w:r>
        <w:t xml:space="preserve">La raison pour laquelle nous allons utiliser Maven est car l’installation de JavaFX sera faite automatiquement. Additionnement, beaucoup plus de documentation est écrite sur les projets Maven JavaFX que Ant. Notez que l’architecture arm64 n’est pas supportée par Maven - JavaFX. JavaFX n’a pas un bon support de cette architecture et NetBeans causera de nombreuses difficultés durant la mise en place de l’application. </w:t>
      </w:r>
      <w:r w:rsidRPr="00D26DE3">
        <w:rPr>
          <w:rStyle w:val="Hinweistext"/>
          <w:sz w:val="22"/>
          <w:szCs w:val="22"/>
        </w:rPr>
        <w:t>Qu</w:t>
      </w:r>
      <w:r>
        <w:rPr>
          <w:rStyle w:val="Hinweistext"/>
          <w:sz w:val="22"/>
          <w:szCs w:val="22"/>
        </w:rPr>
        <w:t>elle est la situation actuelle ? Vous pouvez éventuellement illustrer le processus</w:t>
      </w:r>
      <w:r w:rsidRPr="00D26DE3">
        <w:rPr>
          <w:rStyle w:val="Hinweistext"/>
          <w:sz w:val="22"/>
          <w:szCs w:val="22"/>
        </w:rPr>
        <w:t>.</w:t>
      </w:r>
    </w:p>
    <w:p w14:paraId="2DE2C1ED" w14:textId="0E836578" w:rsidR="00743000" w:rsidRPr="00452191" w:rsidRDefault="00743000" w:rsidP="00452191">
      <w:pPr>
        <w:pStyle w:val="BITTextkrper"/>
      </w:pPr>
      <w:r>
        <w:t xml:space="preserve">Vous pouvez aussi remarquer que Maven ajoute 1 fichier important : « module-info.java ». Ce fichier défini le module (l’application) et ses exports, imports, etc… </w:t>
      </w:r>
    </w:p>
    <w:p w14:paraId="2D4AFF51" w14:textId="70ABA07C" w:rsidR="00452191" w:rsidRPr="00452191" w:rsidRDefault="00452191" w:rsidP="00452191">
      <w:pPr>
        <w:pStyle w:val="Heading2"/>
      </w:pPr>
      <w:r>
        <w:t>Test technologique</w:t>
      </w:r>
    </w:p>
    <w:p w14:paraId="276D0FD3" w14:textId="5DBC4B37" w:rsidR="004048CB" w:rsidRDefault="004048CB" w:rsidP="004048CB">
      <w:pPr>
        <w:pStyle w:val="BITTextkrper"/>
      </w:pPr>
      <w:r>
        <w:t>Le test technologique qui va être implémenté a pour but de tester la communication entre le Thread Java et le Thread JavaFX. Voici la liste des technologies qui vont être tester :</w:t>
      </w:r>
    </w:p>
    <w:p w14:paraId="29B0BB78" w14:textId="43EC6414" w:rsidR="004048CB" w:rsidRDefault="004048CB" w:rsidP="004048CB">
      <w:pPr>
        <w:pStyle w:val="BITTextkrper"/>
        <w:numPr>
          <w:ilvl w:val="0"/>
          <w:numId w:val="41"/>
        </w:numPr>
      </w:pPr>
      <w:r>
        <w:t>Échange de données entre le Thread JavaFX et le Main Thread</w:t>
      </w:r>
    </w:p>
    <w:p w14:paraId="42D5BB31" w14:textId="45D4F9AD" w:rsidR="004048CB" w:rsidRDefault="004048CB" w:rsidP="004048CB">
      <w:pPr>
        <w:pStyle w:val="BITTextkrper"/>
        <w:numPr>
          <w:ilvl w:val="0"/>
          <w:numId w:val="41"/>
        </w:numPr>
      </w:pPr>
      <w:r>
        <w:t xml:space="preserve">Expérimentation de </w:t>
      </w:r>
      <w:r w:rsidRPr="004048CB">
        <w:t>Platform.runLater</w:t>
      </w:r>
    </w:p>
    <w:p w14:paraId="404C544C" w14:textId="167B3DCA" w:rsidR="004048CB" w:rsidRDefault="004048CB" w:rsidP="004048CB">
      <w:pPr>
        <w:pStyle w:val="BITTextkrper"/>
        <w:numPr>
          <w:ilvl w:val="0"/>
          <w:numId w:val="41"/>
        </w:numPr>
      </w:pPr>
      <w:r>
        <w:lastRenderedPageBreak/>
        <w:t>Expérimentation de Binding</w:t>
      </w:r>
    </w:p>
    <w:p w14:paraId="1751C3B4" w14:textId="10FE1CFE" w:rsidR="004048CB" w:rsidRDefault="004048CB" w:rsidP="004048CB">
      <w:pPr>
        <w:pStyle w:val="BITTextkrper"/>
        <w:numPr>
          <w:ilvl w:val="0"/>
          <w:numId w:val="41"/>
        </w:numPr>
      </w:pPr>
      <w:r>
        <w:t>Expérimentation de Task</w:t>
      </w:r>
    </w:p>
    <w:p w14:paraId="264A12E2" w14:textId="2986CC74" w:rsidR="00875E32" w:rsidRPr="004048CB" w:rsidRDefault="00875E32" w:rsidP="00875E32">
      <w:pPr>
        <w:pStyle w:val="BITTextkrper"/>
      </w:pPr>
      <w:r>
        <w:t xml:space="preserve">Le choix de </w:t>
      </w:r>
      <w:r w:rsidR="00743000">
        <w:t>sa technologie</w:t>
      </w:r>
      <w:r>
        <w:t xml:space="preserve"> n’a pas été fait au </w:t>
      </w:r>
      <w:r w:rsidR="00743000">
        <w:t>hasard</w:t>
      </w:r>
      <w:r>
        <w:t xml:space="preserve">. La communication entre le « backend (Worker) » et le « frontend (JavaFX) » est une </w:t>
      </w:r>
      <w:r w:rsidR="00743000">
        <w:t>des parties</w:t>
      </w:r>
      <w:r>
        <w:t xml:space="preserve"> les plus complexe de ce projet.</w:t>
      </w:r>
    </w:p>
    <w:p w14:paraId="2B168DD7" w14:textId="22ECF177" w:rsidR="005479BD" w:rsidRDefault="00875E32" w:rsidP="00452191">
      <w:pPr>
        <w:pStyle w:val="Heading3"/>
      </w:pPr>
      <w:bookmarkStart w:id="3" w:name="_Toc166745193"/>
      <w:r>
        <w:t>Structure</w:t>
      </w:r>
      <w:bookmarkEnd w:id="3"/>
    </w:p>
    <w:p w14:paraId="029C5051" w14:textId="10C9C67A" w:rsidR="00310F3D" w:rsidRDefault="0099122C" w:rsidP="00B70C09">
      <w:pPr>
        <w:pStyle w:val="BITTextkrper"/>
      </w:pPr>
      <w:r>
        <w:rPr>
          <w:noProof/>
        </w:rPr>
        <w:drawing>
          <wp:anchor distT="0" distB="0" distL="114300" distR="114300" simplePos="0" relativeHeight="251661312" behindDoc="0" locked="0" layoutInCell="1" allowOverlap="1" wp14:anchorId="4EA41FE0" wp14:editId="44779084">
            <wp:simplePos x="0" y="0"/>
            <wp:positionH relativeFrom="column">
              <wp:posOffset>4395470</wp:posOffset>
            </wp:positionH>
            <wp:positionV relativeFrom="paragraph">
              <wp:posOffset>114005</wp:posOffset>
            </wp:positionV>
            <wp:extent cx="1388110" cy="1738630"/>
            <wp:effectExtent l="0" t="0" r="0" b="1270"/>
            <wp:wrapSquare wrapText="bothSides"/>
            <wp:docPr id="10725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58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88110" cy="1738630"/>
                    </a:xfrm>
                    <a:prstGeom prst="rect">
                      <a:avLst/>
                    </a:prstGeom>
                  </pic:spPr>
                </pic:pic>
              </a:graphicData>
            </a:graphic>
            <wp14:sizeRelH relativeFrom="page">
              <wp14:pctWidth>0</wp14:pctWidth>
            </wp14:sizeRelH>
            <wp14:sizeRelV relativeFrom="page">
              <wp14:pctHeight>0</wp14:pctHeight>
            </wp14:sizeRelV>
          </wp:anchor>
        </w:drawing>
      </w:r>
      <w:r w:rsidR="00875E32">
        <w:t xml:space="preserve">Le projet est </w:t>
      </w:r>
      <w:r w:rsidR="00B70C09">
        <w:t>n</w:t>
      </w:r>
      <w:r w:rsidR="00875E32">
        <w:t xml:space="preserve">ommé </w:t>
      </w:r>
      <w:r w:rsidR="00875E32" w:rsidRPr="003E63FE">
        <w:rPr>
          <w:rStyle w:val="TXTCodeChars"/>
        </w:rPr>
        <w:t>JavaFX-TT</w:t>
      </w:r>
      <w:r w:rsidR="00875E32">
        <w:t xml:space="preserve"> et sera une application </w:t>
      </w:r>
      <w:r w:rsidR="00310F3D">
        <w:t>MVC (Model/Worker – View – Controller)</w:t>
      </w:r>
      <w:r w:rsidR="00B70C09">
        <w:t xml:space="preserve"> simple</w:t>
      </w:r>
      <w:r w:rsidR="00310F3D">
        <w:t xml:space="preserve">. </w:t>
      </w:r>
    </w:p>
    <w:p w14:paraId="1F6F98A8" w14:textId="4C39770A" w:rsidR="005479BD" w:rsidRDefault="00310F3D" w:rsidP="00B70C09">
      <w:pPr>
        <w:pStyle w:val="BITTextkrper"/>
      </w:pPr>
      <w:r>
        <w:t xml:space="preserve">Les Views sont dans le </w:t>
      </w:r>
      <w:r w:rsidRPr="003E63FE">
        <w:rPr>
          <w:rStyle w:val="TXTCodeChars"/>
        </w:rPr>
        <w:t>src/main/ressources/app/views</w:t>
      </w:r>
      <w:r>
        <w:t xml:space="preserve"> au format FXML. Leur location n’est pas aléatoire, « src/main/ressources » est le dosser depuis lequel les ressources de l’application sont copié avec Maven. Vu que les FXML ne sont pas compiler, ce sont des ressources.  </w:t>
      </w:r>
    </w:p>
    <w:p w14:paraId="5C0890E8" w14:textId="5620A391" w:rsidR="0099122C" w:rsidRDefault="0099122C" w:rsidP="0099122C">
      <w:pPr>
        <w:pStyle w:val="BITTextkrper"/>
      </w:pPr>
      <w:r>
        <w:rPr>
          <w:noProof/>
        </w:rPr>
        <mc:AlternateContent>
          <mc:Choice Requires="wps">
            <w:drawing>
              <wp:anchor distT="0" distB="0" distL="114300" distR="114300" simplePos="0" relativeHeight="251663360" behindDoc="0" locked="0" layoutInCell="1" allowOverlap="1" wp14:anchorId="6C9118B5" wp14:editId="568A4024">
                <wp:simplePos x="0" y="0"/>
                <wp:positionH relativeFrom="column">
                  <wp:posOffset>4391660</wp:posOffset>
                </wp:positionH>
                <wp:positionV relativeFrom="paragraph">
                  <wp:posOffset>379730</wp:posOffset>
                </wp:positionV>
                <wp:extent cx="1388110" cy="259715"/>
                <wp:effectExtent l="0" t="0" r="0" b="0"/>
                <wp:wrapSquare wrapText="bothSides"/>
                <wp:docPr id="342821974" name="Text Box 1"/>
                <wp:cNvGraphicFramePr/>
                <a:graphic xmlns:a="http://schemas.openxmlformats.org/drawingml/2006/main">
                  <a:graphicData uri="http://schemas.microsoft.com/office/word/2010/wordprocessingShape">
                    <wps:wsp>
                      <wps:cNvSpPr txBox="1"/>
                      <wps:spPr>
                        <a:xfrm>
                          <a:off x="0" y="0"/>
                          <a:ext cx="1388110" cy="259715"/>
                        </a:xfrm>
                        <a:prstGeom prst="rect">
                          <a:avLst/>
                        </a:prstGeom>
                        <a:solidFill>
                          <a:prstClr val="white"/>
                        </a:solidFill>
                        <a:ln>
                          <a:noFill/>
                        </a:ln>
                      </wps:spPr>
                      <wps:txbx>
                        <w:txbxContent>
                          <w:p w14:paraId="248A748F" w14:textId="58F84430" w:rsidR="0099122C" w:rsidRPr="00773C5F" w:rsidRDefault="0099122C" w:rsidP="0099122C">
                            <w:pPr>
                              <w:pStyle w:val="Caption"/>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9118B5" id="Text Box 1" o:spid="_x0000_s1027" type="#_x0000_t202" style="position:absolute;margin-left:345.8pt;margin-top:29.9pt;width:109.3pt;height:2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" stroked="f">
                <v:textbox inset="0,0,0,0">
                  <w:txbxContent>
                    <w:p w14:paraId="248A748F" w14:textId="58F84430" w:rsidR="0099122C" w:rsidRPr="00773C5F" w:rsidRDefault="0099122C" w:rsidP="0099122C">
                      <w:pPr>
                        <w:pStyle w:val="Caption"/>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00310F3D">
        <w:t xml:space="preserve">Le contrôleur se trouve dans « app/controller » et </w:t>
      </w:r>
      <w:r>
        <w:t xml:space="preserve">le </w:t>
      </w:r>
      <w:r w:rsidR="002F4D88">
        <w:t>Worker</w:t>
      </w:r>
      <w:r>
        <w:t xml:space="preserve"> se trouve dans « app/workers ».</w:t>
      </w:r>
    </w:p>
    <w:p w14:paraId="118B909D" w14:textId="5AB5DBA7" w:rsidR="0099122C" w:rsidRDefault="0099122C" w:rsidP="0099122C">
      <w:pPr>
        <w:pStyle w:val="BITTextkrper"/>
      </w:pPr>
      <w:r>
        <w:t xml:space="preserve">(Figure 1 : </w:t>
      </w:r>
      <w:r w:rsidR="006818FA">
        <w:t>le</w:t>
      </w:r>
      <w:r w:rsidR="000431E0">
        <w:t xml:space="preserve"> projet sur NetBeans)</w:t>
      </w:r>
    </w:p>
    <w:p w14:paraId="31002520" w14:textId="460815A2" w:rsidR="00552F54" w:rsidRDefault="002F4D88" w:rsidP="00452191">
      <w:pPr>
        <w:pStyle w:val="Heading3"/>
      </w:pPr>
      <w:r>
        <w:t>Fonctionnement</w:t>
      </w:r>
    </w:p>
    <w:p w14:paraId="42FEC27F" w14:textId="77777777" w:rsidR="002F4D88" w:rsidRDefault="00C62223" w:rsidP="00C62223">
      <w:pPr>
        <w:pStyle w:val="BITTextkrper"/>
      </w:pPr>
      <w:r>
        <w:t xml:space="preserve">Quand vous lancez l’application, vous allez voir un champ texte qui est lié à la « value » du label. Une fois que vous appuyez sur « Fetch data », </w:t>
      </w:r>
      <w:r w:rsidR="002F4D88">
        <w:t xml:space="preserve">le « value » affiche « Fetching data… » pendant 1 seconde et va charger des valeurs dans le tableau à droite. </w:t>
      </w:r>
    </w:p>
    <w:p w14:paraId="334C0892" w14:textId="7E69A053" w:rsidR="00C62223" w:rsidRDefault="002F4D88" w:rsidP="00C62223">
      <w:pPr>
        <w:pStyle w:val="BITTextkrper"/>
      </w:pPr>
      <w:r>
        <w:t>Ce test n’est pas très utile mais permet de bien tester le fonctionnement des différentes technologies utile pour le projet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62223" w14:paraId="7DF44B0E" w14:textId="77777777" w:rsidTr="00C62223">
        <w:tc>
          <w:tcPr>
            <w:tcW w:w="4530" w:type="dxa"/>
          </w:tcPr>
          <w:p w14:paraId="4FD391A0" w14:textId="77777777" w:rsidR="00C62223" w:rsidRDefault="00C62223" w:rsidP="00C62223">
            <w:pPr>
              <w:pStyle w:val="BITTextkrper"/>
            </w:pPr>
            <w:r>
              <w:rPr>
                <w:noProof/>
              </w:rPr>
              <w:drawing>
                <wp:inline distT="0" distB="0" distL="0" distR="0" wp14:anchorId="4F5CF188" wp14:editId="54529952">
                  <wp:extent cx="2543448" cy="1993036"/>
                  <wp:effectExtent l="0" t="0" r="0" b="1270"/>
                  <wp:docPr id="7788046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04654"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1514" cy="2038536"/>
                          </a:xfrm>
                          <a:prstGeom prst="rect">
                            <a:avLst/>
                          </a:prstGeom>
                        </pic:spPr>
                      </pic:pic>
                    </a:graphicData>
                  </a:graphic>
                </wp:inline>
              </w:drawing>
            </w:r>
          </w:p>
        </w:tc>
        <w:tc>
          <w:tcPr>
            <w:tcW w:w="4531" w:type="dxa"/>
          </w:tcPr>
          <w:p w14:paraId="028686F6" w14:textId="4CF8858B" w:rsidR="00C62223" w:rsidRDefault="00C62223" w:rsidP="00C62223">
            <w:pPr>
              <w:pStyle w:val="BITTextkrper"/>
            </w:pPr>
            <w:r>
              <w:rPr>
                <w:noProof/>
              </w:rPr>
              <w:drawing>
                <wp:inline distT="0" distB="0" distL="0" distR="0" wp14:anchorId="7527FD89" wp14:editId="32286FB7">
                  <wp:extent cx="2519534" cy="1989018"/>
                  <wp:effectExtent l="0" t="0" r="0" b="5080"/>
                  <wp:docPr id="920194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462"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9750" cy="2020766"/>
                          </a:xfrm>
                          <a:prstGeom prst="rect">
                            <a:avLst/>
                          </a:prstGeom>
                        </pic:spPr>
                      </pic:pic>
                    </a:graphicData>
                  </a:graphic>
                </wp:inline>
              </w:drawing>
            </w:r>
          </w:p>
        </w:tc>
      </w:tr>
    </w:tbl>
    <w:p w14:paraId="18DFE7D2" w14:textId="77777777" w:rsidR="00C62223" w:rsidRPr="00C62223" w:rsidRDefault="00C62223" w:rsidP="00C62223">
      <w:pPr>
        <w:pStyle w:val="BITTextkrper"/>
      </w:pPr>
    </w:p>
    <w:p w14:paraId="42BA5C55" w14:textId="3A226260" w:rsidR="00552F54" w:rsidRPr="00552F54" w:rsidRDefault="00552F54" w:rsidP="00552F54">
      <w:pPr>
        <w:pStyle w:val="BITTextkrper"/>
      </w:pPr>
    </w:p>
    <w:p w14:paraId="6DBEF733" w14:textId="032DA114" w:rsidR="002F4D88" w:rsidRDefault="002F4D88" w:rsidP="00452191">
      <w:pPr>
        <w:pStyle w:val="Heading3"/>
      </w:pPr>
      <w:r>
        <w:lastRenderedPageBreak/>
        <w:t>Détails d’implémentation</w:t>
      </w:r>
    </w:p>
    <w:p w14:paraId="01A1C17E" w14:textId="0462D0C5" w:rsidR="00743000" w:rsidRDefault="00743000" w:rsidP="00743000">
      <w:pPr>
        <w:pStyle w:val="BITTextkrper"/>
      </w:pPr>
      <w:r>
        <w:t xml:space="preserve">Je ne vais pas écrire </w:t>
      </w:r>
      <w:r w:rsidR="003E63FE">
        <w:t>tout le code</w:t>
      </w:r>
      <w:r>
        <w:t xml:space="preserve"> de l’application ci-dessous mais uniquement les parties intéressantes.</w:t>
      </w:r>
    </w:p>
    <w:p w14:paraId="71865255" w14:textId="77777777" w:rsidR="00743000" w:rsidRPr="003629B9" w:rsidRDefault="00743000" w:rsidP="003629B9">
      <w:pPr>
        <w:pStyle w:val="BITCodeBlock"/>
      </w:pPr>
      <w:r w:rsidRPr="003629B9">
        <w:t>/**</w:t>
      </w:r>
    </w:p>
    <w:p w14:paraId="491177DF" w14:textId="77777777" w:rsidR="00743000" w:rsidRPr="003629B9" w:rsidRDefault="00743000" w:rsidP="003629B9">
      <w:pPr>
        <w:pStyle w:val="BITCodeBlock"/>
      </w:pPr>
      <w:r w:rsidRPr="003629B9">
        <w:t xml:space="preserve"> * Update the </w:t>
      </w:r>
      <w:proofErr w:type="spellStart"/>
      <w:r w:rsidRPr="003629B9">
        <w:t>list</w:t>
      </w:r>
      <w:proofErr w:type="spellEnd"/>
      <w:r w:rsidRPr="003629B9">
        <w:t xml:space="preserve"> content</w:t>
      </w:r>
    </w:p>
    <w:p w14:paraId="3E307C8E" w14:textId="77777777" w:rsidR="00743000" w:rsidRPr="003629B9" w:rsidRDefault="00743000" w:rsidP="003629B9">
      <w:pPr>
        <w:pStyle w:val="BITCodeBlock"/>
      </w:pPr>
      <w:r w:rsidRPr="003629B9">
        <w:t xml:space="preserve"> * @param values The </w:t>
      </w:r>
      <w:proofErr w:type="spellStart"/>
      <w:r w:rsidRPr="003629B9">
        <w:t>list</w:t>
      </w:r>
      <w:proofErr w:type="spellEnd"/>
      <w:r w:rsidRPr="003629B9">
        <w:t xml:space="preserve"> of values to put in the </w:t>
      </w:r>
      <w:proofErr w:type="spellStart"/>
      <w:r w:rsidRPr="003629B9">
        <w:t>list</w:t>
      </w:r>
      <w:proofErr w:type="spellEnd"/>
    </w:p>
    <w:p w14:paraId="6527258E" w14:textId="77777777" w:rsidR="00743000" w:rsidRPr="003629B9" w:rsidRDefault="00743000" w:rsidP="003629B9">
      <w:pPr>
        <w:pStyle w:val="BITCodeBlock"/>
      </w:pPr>
      <w:r w:rsidRPr="003629B9">
        <w:t xml:space="preserve"> */</w:t>
      </w:r>
    </w:p>
    <w:p w14:paraId="29D8ADDA" w14:textId="77777777" w:rsidR="00743000" w:rsidRPr="003629B9" w:rsidRDefault="00743000" w:rsidP="003629B9">
      <w:pPr>
        <w:pStyle w:val="BITCodeBlock"/>
      </w:pPr>
      <w:r w:rsidRPr="003629B9">
        <w:t xml:space="preserve">public </w:t>
      </w:r>
      <w:proofErr w:type="spellStart"/>
      <w:r w:rsidRPr="003629B9">
        <w:t>void</w:t>
      </w:r>
      <w:proofErr w:type="spellEnd"/>
      <w:r w:rsidRPr="003629B9">
        <w:t xml:space="preserve"> </w:t>
      </w:r>
      <w:proofErr w:type="spellStart"/>
      <w:r w:rsidRPr="003629B9">
        <w:t>updateList</w:t>
      </w:r>
      <w:proofErr w:type="spellEnd"/>
      <w:r w:rsidRPr="003629B9">
        <w:t>(List&lt;String&gt; values) {</w:t>
      </w:r>
    </w:p>
    <w:p w14:paraId="789241EF" w14:textId="77777777" w:rsidR="00743000" w:rsidRPr="003629B9" w:rsidRDefault="00743000" w:rsidP="003629B9">
      <w:pPr>
        <w:pStyle w:val="BITCodeBlock"/>
      </w:pPr>
      <w:r w:rsidRPr="003629B9">
        <w:t xml:space="preserve">    // Use of Platform.runLater </w:t>
      </w:r>
      <w:proofErr w:type="spellStart"/>
      <w:r w:rsidRPr="003629B9">
        <w:t>because</w:t>
      </w:r>
      <w:proofErr w:type="spellEnd"/>
      <w:r w:rsidRPr="003629B9">
        <w:t xml:space="preserve"> </w:t>
      </w:r>
      <w:proofErr w:type="spellStart"/>
      <w:r w:rsidRPr="003629B9">
        <w:t>it</w:t>
      </w:r>
      <w:proofErr w:type="spellEnd"/>
      <w:r w:rsidRPr="003629B9">
        <w:t xml:space="preserve"> </w:t>
      </w:r>
      <w:proofErr w:type="spellStart"/>
      <w:r w:rsidRPr="003629B9">
        <w:t>will</w:t>
      </w:r>
      <w:proofErr w:type="spellEnd"/>
      <w:r w:rsidRPr="003629B9">
        <w:t xml:space="preserve"> </w:t>
      </w:r>
      <w:proofErr w:type="spellStart"/>
      <w:r w:rsidRPr="003629B9">
        <w:t>be</w:t>
      </w:r>
      <w:proofErr w:type="spellEnd"/>
      <w:r w:rsidRPr="003629B9">
        <w:t xml:space="preserve"> </w:t>
      </w:r>
      <w:proofErr w:type="spellStart"/>
      <w:r w:rsidRPr="003629B9">
        <w:t>called</w:t>
      </w:r>
      <w:proofErr w:type="spellEnd"/>
      <w:r w:rsidRPr="003629B9">
        <w:t xml:space="preserve"> by an </w:t>
      </w:r>
      <w:proofErr w:type="spellStart"/>
      <w:r w:rsidRPr="003629B9">
        <w:t>external</w:t>
      </w:r>
      <w:proofErr w:type="spellEnd"/>
      <w:r w:rsidRPr="003629B9">
        <w:t xml:space="preserve"> thread.</w:t>
      </w:r>
    </w:p>
    <w:p w14:paraId="1DF86171" w14:textId="77777777" w:rsidR="00743000" w:rsidRPr="003629B9" w:rsidRDefault="00743000" w:rsidP="003629B9">
      <w:pPr>
        <w:pStyle w:val="BITCodeBlock"/>
      </w:pPr>
      <w:r w:rsidRPr="003629B9">
        <w:t xml:space="preserve">    Platform.runLater(() -&gt; </w:t>
      </w:r>
      <w:proofErr w:type="spellStart"/>
      <w:r w:rsidRPr="003629B9">
        <w:t>listTask.getItems</w:t>
      </w:r>
      <w:proofErr w:type="spellEnd"/>
      <w:r w:rsidRPr="003629B9">
        <w:t>().</w:t>
      </w:r>
      <w:proofErr w:type="spellStart"/>
      <w:r w:rsidRPr="003629B9">
        <w:t>setAll</w:t>
      </w:r>
      <w:proofErr w:type="spellEnd"/>
      <w:r w:rsidRPr="003629B9">
        <w:t>(values));</w:t>
      </w:r>
    </w:p>
    <w:p w14:paraId="441395B6" w14:textId="5CBEEA04" w:rsidR="00743000" w:rsidRPr="003629B9" w:rsidRDefault="00743000" w:rsidP="003629B9">
      <w:pPr>
        <w:pStyle w:val="BITCodeBlock"/>
      </w:pPr>
      <w:r w:rsidRPr="003629B9">
        <w:t>}</w:t>
      </w:r>
    </w:p>
    <w:p w14:paraId="131AE233" w14:textId="082945FD" w:rsidR="00743000" w:rsidRDefault="003629B9" w:rsidP="00743000">
      <w:pPr>
        <w:pStyle w:val="BITTextkrper"/>
      </w:pPr>
      <w:r>
        <w:t xml:space="preserve">Lors de la mise à jour de la liste de l’application, l’utilisation du </w:t>
      </w:r>
      <w:r w:rsidR="003E63FE" w:rsidRPr="003E63FE">
        <w:rPr>
          <w:rStyle w:val="TXTCodeChars"/>
        </w:rPr>
        <w:t>P</w:t>
      </w:r>
      <w:r w:rsidRPr="003E63FE">
        <w:rPr>
          <w:rStyle w:val="TXTCodeChars"/>
        </w:rPr>
        <w:t>latform.runLater</w:t>
      </w:r>
      <w:r>
        <w:t xml:space="preserve"> permet à un second thread de modifier le contenu de la liste. Sans ce </w:t>
      </w:r>
      <w:r w:rsidRPr="003E63FE">
        <w:rPr>
          <w:rStyle w:val="TXTCodeChars"/>
        </w:rPr>
        <w:t>Platform.runLater</w:t>
      </w:r>
      <w:r>
        <w:t xml:space="preserve">, la mise à jour de la liste pourrai créer un </w:t>
      </w:r>
      <w:proofErr w:type="spellStart"/>
      <w:r w:rsidRPr="003E63FE">
        <w:rPr>
          <w:rStyle w:val="TXTCodeChars"/>
        </w:rPr>
        <w:t>java.lang.IllegalStateException</w:t>
      </w:r>
      <w:proofErr w:type="spellEnd"/>
      <w:r>
        <w:t>. Cette erreur n’apparait pas à chaque clique mais arrivera au bout d’un moment.</w:t>
      </w:r>
    </w:p>
    <w:p w14:paraId="3FE46F82" w14:textId="77777777" w:rsidR="00861668" w:rsidRDefault="00861668" w:rsidP="00743000">
      <w:pPr>
        <w:pStyle w:val="BITTextkrper"/>
      </w:pPr>
    </w:p>
    <w:p w14:paraId="60DB0991" w14:textId="77777777" w:rsidR="003629B9" w:rsidRDefault="003629B9" w:rsidP="003629B9">
      <w:pPr>
        <w:pStyle w:val="BITCodeBlock"/>
      </w:pPr>
      <w:r>
        <w:t>/**</w:t>
      </w:r>
    </w:p>
    <w:p w14:paraId="4E0AF563" w14:textId="77777777" w:rsidR="003629B9" w:rsidRDefault="003629B9" w:rsidP="003629B9">
      <w:pPr>
        <w:pStyle w:val="BITCodeBlock"/>
      </w:pPr>
      <w:r>
        <w:t xml:space="preserve"> * </w:t>
      </w:r>
      <w:proofErr w:type="spellStart"/>
      <w:r>
        <w:t>Bind</w:t>
      </w:r>
      <w:proofErr w:type="spellEnd"/>
      <w:r>
        <w:t xml:space="preserve"> the label to the input and enable the </w:t>
      </w:r>
      <w:proofErr w:type="spellStart"/>
      <w:r>
        <w:t>buttonRunTask</w:t>
      </w:r>
      <w:proofErr w:type="spellEnd"/>
      <w:r>
        <w:t>.</w:t>
      </w:r>
    </w:p>
    <w:p w14:paraId="1574BE85" w14:textId="77777777" w:rsidR="003629B9" w:rsidRDefault="003629B9" w:rsidP="003629B9">
      <w:pPr>
        <w:pStyle w:val="BITCodeBlock"/>
      </w:pPr>
      <w:r>
        <w:t xml:space="preserve"> */</w:t>
      </w:r>
    </w:p>
    <w:p w14:paraId="3ABDA8D7" w14:textId="77777777" w:rsidR="003629B9" w:rsidRDefault="003629B9" w:rsidP="003629B9">
      <w:pPr>
        <w:pStyle w:val="BITCodeBlock"/>
      </w:pPr>
      <w:proofErr w:type="spellStart"/>
      <w:r>
        <w:t>private</w:t>
      </w:r>
      <w:proofErr w:type="spellEnd"/>
      <w:r>
        <w:t xml:space="preserve"> </w:t>
      </w:r>
      <w:proofErr w:type="spellStart"/>
      <w:r>
        <w:t>void</w:t>
      </w:r>
      <w:proofErr w:type="spellEnd"/>
      <w:r>
        <w:t xml:space="preserve"> </w:t>
      </w:r>
      <w:proofErr w:type="spellStart"/>
      <w:r>
        <w:t>bindLabelToInputText</w:t>
      </w:r>
      <w:proofErr w:type="spellEnd"/>
      <w:r>
        <w:t>() {</w:t>
      </w:r>
    </w:p>
    <w:p w14:paraId="1903269C" w14:textId="77777777" w:rsidR="003629B9" w:rsidRDefault="003629B9" w:rsidP="003629B9">
      <w:pPr>
        <w:pStyle w:val="BITCodeBlock"/>
      </w:pPr>
      <w:r>
        <w:t xml:space="preserve">    </w:t>
      </w:r>
      <w:proofErr w:type="spellStart"/>
      <w:r>
        <w:t>label.textProperty</w:t>
      </w:r>
      <w:proofErr w:type="spellEnd"/>
      <w:r>
        <w:t>().</w:t>
      </w:r>
      <w:proofErr w:type="spellStart"/>
      <w:r>
        <w:t>bind</w:t>
      </w:r>
      <w:proofErr w:type="spellEnd"/>
      <w:r>
        <w:t>(</w:t>
      </w:r>
      <w:proofErr w:type="spellStart"/>
      <w:r>
        <w:t>textLabel.textProperty</w:t>
      </w:r>
      <w:proofErr w:type="spellEnd"/>
      <w:r>
        <w:t>());</w:t>
      </w:r>
    </w:p>
    <w:p w14:paraId="28ECF4BB" w14:textId="77777777" w:rsidR="003629B9" w:rsidRDefault="003629B9" w:rsidP="003629B9">
      <w:pPr>
        <w:pStyle w:val="BITCodeBlock"/>
      </w:pPr>
      <w:r>
        <w:t xml:space="preserve">    </w:t>
      </w:r>
      <w:proofErr w:type="spellStart"/>
      <w:r>
        <w:t>buttonRunTask.setDisable</w:t>
      </w:r>
      <w:proofErr w:type="spellEnd"/>
      <w:r>
        <w:t>(false);</w:t>
      </w:r>
    </w:p>
    <w:p w14:paraId="25757D68" w14:textId="77777777" w:rsidR="003629B9" w:rsidRDefault="003629B9" w:rsidP="003629B9">
      <w:pPr>
        <w:pStyle w:val="BITCodeBlock"/>
      </w:pPr>
      <w:r>
        <w:t>}</w:t>
      </w:r>
    </w:p>
    <w:p w14:paraId="2758BF99" w14:textId="77777777" w:rsidR="003629B9" w:rsidRDefault="003629B9" w:rsidP="003629B9">
      <w:pPr>
        <w:pStyle w:val="BITCodeBlock"/>
      </w:pPr>
    </w:p>
    <w:p w14:paraId="12BB08A2" w14:textId="77777777" w:rsidR="003629B9" w:rsidRDefault="003629B9" w:rsidP="003629B9">
      <w:pPr>
        <w:pStyle w:val="BITCodeBlock"/>
      </w:pPr>
      <w:r>
        <w:t>/**</w:t>
      </w:r>
    </w:p>
    <w:p w14:paraId="2C46DD3C" w14:textId="77777777" w:rsidR="003629B9" w:rsidRDefault="003629B9" w:rsidP="003629B9">
      <w:pPr>
        <w:pStyle w:val="BITCodeBlock"/>
      </w:pPr>
      <w:r>
        <w:t xml:space="preserve"> * </w:t>
      </w:r>
      <w:proofErr w:type="spellStart"/>
      <w:r>
        <w:t>Unbind</w:t>
      </w:r>
      <w:proofErr w:type="spellEnd"/>
      <w:r>
        <w:t xml:space="preserve"> the label </w:t>
      </w:r>
      <w:proofErr w:type="spellStart"/>
      <w:r>
        <w:t>from</w:t>
      </w:r>
      <w:proofErr w:type="spellEnd"/>
      <w:r>
        <w:t xml:space="preserve"> the input and </w:t>
      </w:r>
      <w:proofErr w:type="spellStart"/>
      <w:r>
        <w:t>disable</w:t>
      </w:r>
      <w:proofErr w:type="spellEnd"/>
      <w:r>
        <w:t xml:space="preserve"> the </w:t>
      </w:r>
      <w:proofErr w:type="spellStart"/>
      <w:r>
        <w:t>buttonRunTask</w:t>
      </w:r>
      <w:proofErr w:type="spellEnd"/>
      <w:r>
        <w:t>.</w:t>
      </w:r>
    </w:p>
    <w:p w14:paraId="35A20AFC" w14:textId="77777777" w:rsidR="003629B9" w:rsidRDefault="003629B9" w:rsidP="003629B9">
      <w:pPr>
        <w:pStyle w:val="BITCodeBlock"/>
      </w:pPr>
      <w:r>
        <w:t xml:space="preserve"> */</w:t>
      </w:r>
    </w:p>
    <w:p w14:paraId="248C2444" w14:textId="77777777" w:rsidR="003629B9" w:rsidRDefault="003629B9" w:rsidP="003629B9">
      <w:pPr>
        <w:pStyle w:val="BITCodeBlock"/>
      </w:pPr>
      <w:proofErr w:type="spellStart"/>
      <w:r>
        <w:t>private</w:t>
      </w:r>
      <w:proofErr w:type="spellEnd"/>
      <w:r>
        <w:t xml:space="preserve"> </w:t>
      </w:r>
      <w:proofErr w:type="spellStart"/>
      <w:r>
        <w:t>void</w:t>
      </w:r>
      <w:proofErr w:type="spellEnd"/>
      <w:r>
        <w:t xml:space="preserve"> </w:t>
      </w:r>
      <w:proofErr w:type="spellStart"/>
      <w:r>
        <w:t>unbindLabelToInputText</w:t>
      </w:r>
      <w:proofErr w:type="spellEnd"/>
      <w:r>
        <w:t>() {</w:t>
      </w:r>
    </w:p>
    <w:p w14:paraId="2F57F974" w14:textId="77777777" w:rsidR="003629B9" w:rsidRDefault="003629B9" w:rsidP="003629B9">
      <w:pPr>
        <w:pStyle w:val="BITCodeBlock"/>
      </w:pPr>
      <w:r>
        <w:t xml:space="preserve">    </w:t>
      </w:r>
      <w:proofErr w:type="spellStart"/>
      <w:r>
        <w:t>label.textProperty</w:t>
      </w:r>
      <w:proofErr w:type="spellEnd"/>
      <w:r>
        <w:t>().</w:t>
      </w:r>
      <w:proofErr w:type="spellStart"/>
      <w:r>
        <w:t>unbind</w:t>
      </w:r>
      <w:proofErr w:type="spellEnd"/>
      <w:r>
        <w:t>();</w:t>
      </w:r>
    </w:p>
    <w:p w14:paraId="5D09AC2F" w14:textId="77777777" w:rsidR="003629B9" w:rsidRDefault="003629B9" w:rsidP="003629B9">
      <w:pPr>
        <w:pStyle w:val="BITCodeBlock"/>
      </w:pPr>
      <w:r>
        <w:t xml:space="preserve">    </w:t>
      </w:r>
      <w:proofErr w:type="spellStart"/>
      <w:r>
        <w:t>buttonRunTask.setDisable</w:t>
      </w:r>
      <w:proofErr w:type="spellEnd"/>
      <w:r>
        <w:t>(</w:t>
      </w:r>
      <w:proofErr w:type="spellStart"/>
      <w:r>
        <w:t>true</w:t>
      </w:r>
      <w:proofErr w:type="spellEnd"/>
      <w:r>
        <w:t>);</w:t>
      </w:r>
    </w:p>
    <w:p w14:paraId="6DCC4C4D" w14:textId="571F6722" w:rsidR="003629B9" w:rsidRDefault="003629B9" w:rsidP="003629B9">
      <w:pPr>
        <w:pStyle w:val="BITCodeBlock"/>
      </w:pPr>
      <w:r>
        <w:t>}</w:t>
      </w:r>
    </w:p>
    <w:p w14:paraId="555C39C0" w14:textId="128D1E75" w:rsidR="003629B9" w:rsidRDefault="003629B9" w:rsidP="00743000">
      <w:pPr>
        <w:pStyle w:val="BITTextkrper"/>
      </w:pPr>
      <w:r>
        <w:t>Ces 2 fonctions créer/retire le lien entre le texte du label « value » avec le champ texte (</w:t>
      </w:r>
      <w:proofErr w:type="spellStart"/>
      <w:r w:rsidRPr="003E63FE">
        <w:rPr>
          <w:rStyle w:val="TXTCodeChars"/>
        </w:rPr>
        <w:t>textLabel</w:t>
      </w:r>
      <w:proofErr w:type="spellEnd"/>
      <w:r>
        <w:t>). Sans cette fonctionnalisée, un autre moyen serai d’utiliser un callback ce qui serai beaucoup moins efficient et dure à gérer.</w:t>
      </w:r>
    </w:p>
    <w:p w14:paraId="3FC6B8C2" w14:textId="77777777" w:rsidR="00861668" w:rsidRDefault="00861668" w:rsidP="00743000">
      <w:pPr>
        <w:pStyle w:val="BITTextkrper"/>
      </w:pPr>
    </w:p>
    <w:p w14:paraId="29DA02C8" w14:textId="77777777" w:rsidR="003629B9" w:rsidRDefault="003629B9" w:rsidP="003629B9">
      <w:pPr>
        <w:pStyle w:val="BITCodeBlock"/>
      </w:pPr>
      <w:r>
        <w:t xml:space="preserve">// </w:t>
      </w:r>
      <w:proofErr w:type="spellStart"/>
      <w:r>
        <w:t>Create</w:t>
      </w:r>
      <w:proofErr w:type="spellEnd"/>
      <w:r>
        <w:t xml:space="preserve"> a </w:t>
      </w:r>
      <w:proofErr w:type="spellStart"/>
      <w:r>
        <w:t>task</w:t>
      </w:r>
      <w:proofErr w:type="spellEnd"/>
      <w:r>
        <w:t xml:space="preserve"> to set the new string value</w:t>
      </w:r>
    </w:p>
    <w:p w14:paraId="2BA97724" w14:textId="77777777" w:rsidR="003629B9" w:rsidRDefault="003629B9" w:rsidP="003629B9">
      <w:pPr>
        <w:pStyle w:val="BITCodeBlock"/>
      </w:pPr>
      <w:r>
        <w:t>Task&lt;</w:t>
      </w:r>
      <w:proofErr w:type="spellStart"/>
      <w:r>
        <w:t>Void</w:t>
      </w:r>
      <w:proofErr w:type="spellEnd"/>
      <w:r>
        <w:t xml:space="preserve">&gt; </w:t>
      </w:r>
      <w:proofErr w:type="spellStart"/>
      <w:r>
        <w:t>fetchTask</w:t>
      </w:r>
      <w:proofErr w:type="spellEnd"/>
      <w:r>
        <w:t xml:space="preserve"> = new Task() {</w:t>
      </w:r>
    </w:p>
    <w:p w14:paraId="1F4C7AAB" w14:textId="77777777" w:rsidR="003629B9" w:rsidRDefault="003629B9" w:rsidP="003629B9">
      <w:pPr>
        <w:pStyle w:val="BITCodeBlock"/>
      </w:pPr>
      <w:r>
        <w:t xml:space="preserve">    @Override</w:t>
      </w:r>
    </w:p>
    <w:p w14:paraId="540ABCC0" w14:textId="77777777" w:rsidR="003629B9" w:rsidRDefault="003629B9" w:rsidP="003629B9">
      <w:pPr>
        <w:pStyle w:val="BITCodeBlock"/>
      </w:pPr>
      <w:r>
        <w:t xml:space="preserve">    </w:t>
      </w:r>
      <w:proofErr w:type="spellStart"/>
      <w:r>
        <w:t>protected</w:t>
      </w:r>
      <w:proofErr w:type="spellEnd"/>
      <w:r>
        <w:t xml:space="preserve"> </w:t>
      </w:r>
      <w:proofErr w:type="spellStart"/>
      <w:r>
        <w:t>Void</w:t>
      </w:r>
      <w:proofErr w:type="spellEnd"/>
      <w:r>
        <w:t xml:space="preserve"> call() </w:t>
      </w:r>
      <w:proofErr w:type="spellStart"/>
      <w:r>
        <w:t>throws</w:t>
      </w:r>
      <w:proofErr w:type="spellEnd"/>
      <w:r>
        <w:t xml:space="preserve"> Exception {</w:t>
      </w:r>
    </w:p>
    <w:p w14:paraId="3AF7E84B" w14:textId="77777777" w:rsidR="003629B9" w:rsidRDefault="003629B9" w:rsidP="003629B9">
      <w:pPr>
        <w:pStyle w:val="BITCodeBlock"/>
      </w:pPr>
      <w:r>
        <w:t xml:space="preserve">        // </w:t>
      </w:r>
      <w:proofErr w:type="spellStart"/>
      <w:r>
        <w:t>Simulate</w:t>
      </w:r>
      <w:proofErr w:type="spellEnd"/>
      <w:r>
        <w:t xml:space="preserve"> a long </w:t>
      </w:r>
      <w:proofErr w:type="spellStart"/>
      <w:r>
        <w:t>operation</w:t>
      </w:r>
      <w:proofErr w:type="spellEnd"/>
      <w:r>
        <w:t xml:space="preserve"> (1 second)</w:t>
      </w:r>
    </w:p>
    <w:p w14:paraId="53975737" w14:textId="77777777" w:rsidR="003629B9" w:rsidRDefault="003629B9" w:rsidP="003629B9">
      <w:pPr>
        <w:pStyle w:val="BITCodeBlock"/>
      </w:pPr>
      <w:r>
        <w:t xml:space="preserve">        </w:t>
      </w:r>
      <w:proofErr w:type="spellStart"/>
      <w:r>
        <w:t>wrk.fetchData</w:t>
      </w:r>
      <w:proofErr w:type="spellEnd"/>
      <w:r>
        <w:t>();</w:t>
      </w:r>
    </w:p>
    <w:p w14:paraId="6FF9CE3E" w14:textId="77777777" w:rsidR="003629B9" w:rsidRDefault="003629B9" w:rsidP="003629B9">
      <w:pPr>
        <w:pStyle w:val="BITCodeBlock"/>
      </w:pPr>
      <w:r>
        <w:t xml:space="preserve">        return </w:t>
      </w:r>
      <w:proofErr w:type="spellStart"/>
      <w:r>
        <w:t>null</w:t>
      </w:r>
      <w:proofErr w:type="spellEnd"/>
      <w:r>
        <w:t>;</w:t>
      </w:r>
    </w:p>
    <w:p w14:paraId="5D6A04A0" w14:textId="77777777" w:rsidR="003629B9" w:rsidRDefault="003629B9" w:rsidP="003629B9">
      <w:pPr>
        <w:pStyle w:val="BITCodeBlock"/>
      </w:pPr>
      <w:r>
        <w:t xml:space="preserve">    }</w:t>
      </w:r>
    </w:p>
    <w:p w14:paraId="474061BD" w14:textId="77777777" w:rsidR="003629B9" w:rsidRDefault="003629B9" w:rsidP="003629B9">
      <w:pPr>
        <w:pStyle w:val="BITCodeBlock"/>
      </w:pPr>
      <w:r>
        <w:t>};</w:t>
      </w:r>
    </w:p>
    <w:p w14:paraId="0BF273EB" w14:textId="77777777" w:rsidR="003629B9" w:rsidRDefault="003629B9" w:rsidP="003629B9">
      <w:pPr>
        <w:pStyle w:val="BITCodeBlock"/>
      </w:pPr>
    </w:p>
    <w:p w14:paraId="6F55B331" w14:textId="77777777" w:rsidR="003629B9" w:rsidRDefault="003629B9" w:rsidP="003629B9">
      <w:pPr>
        <w:pStyle w:val="BITCodeBlock"/>
      </w:pPr>
      <w:r>
        <w:t xml:space="preserve">// On </w:t>
      </w:r>
      <w:proofErr w:type="spellStart"/>
      <w:r>
        <w:t>task</w:t>
      </w:r>
      <w:proofErr w:type="spellEnd"/>
      <w:r>
        <w:t xml:space="preserve"> </w:t>
      </w:r>
      <w:proofErr w:type="spellStart"/>
      <w:r>
        <w:t>success</w:t>
      </w:r>
      <w:proofErr w:type="spellEnd"/>
      <w:r>
        <w:t xml:space="preserve">, </w:t>
      </w:r>
      <w:proofErr w:type="spellStart"/>
      <w:r>
        <w:t>rebind</w:t>
      </w:r>
      <w:proofErr w:type="spellEnd"/>
      <w:r>
        <w:t xml:space="preserve"> the </w:t>
      </w:r>
      <w:proofErr w:type="spellStart"/>
      <w:r>
        <w:t>text</w:t>
      </w:r>
      <w:proofErr w:type="spellEnd"/>
    </w:p>
    <w:p w14:paraId="45C8612D" w14:textId="77777777" w:rsidR="003629B9" w:rsidRDefault="003629B9" w:rsidP="003629B9">
      <w:pPr>
        <w:pStyle w:val="BITCodeBlock"/>
      </w:pPr>
      <w:proofErr w:type="spellStart"/>
      <w:r>
        <w:t>fetchTask.setOnSucceeded</w:t>
      </w:r>
      <w:proofErr w:type="spellEnd"/>
      <w:r>
        <w:t>((</w:t>
      </w:r>
      <w:proofErr w:type="spellStart"/>
      <w:r>
        <w:t>WorkerStateEvent</w:t>
      </w:r>
      <w:proofErr w:type="spellEnd"/>
      <w:r>
        <w:t xml:space="preserve"> e) -&gt; {</w:t>
      </w:r>
    </w:p>
    <w:p w14:paraId="3344D749" w14:textId="77777777" w:rsidR="003629B9" w:rsidRDefault="003629B9" w:rsidP="003629B9">
      <w:pPr>
        <w:pStyle w:val="BITCodeBlock"/>
      </w:pPr>
      <w:r>
        <w:t xml:space="preserve">    </w:t>
      </w:r>
      <w:proofErr w:type="spellStart"/>
      <w:r>
        <w:t>bindLabelToInputText</w:t>
      </w:r>
      <w:proofErr w:type="spellEnd"/>
      <w:r>
        <w:t>();</w:t>
      </w:r>
    </w:p>
    <w:p w14:paraId="7303E07C" w14:textId="77777777" w:rsidR="003629B9" w:rsidRDefault="003629B9" w:rsidP="003629B9">
      <w:pPr>
        <w:pStyle w:val="BITCodeBlock"/>
      </w:pPr>
      <w:r>
        <w:t>});</w:t>
      </w:r>
    </w:p>
    <w:p w14:paraId="76C7F47F" w14:textId="77777777" w:rsidR="003629B9" w:rsidRDefault="003629B9" w:rsidP="003629B9">
      <w:pPr>
        <w:pStyle w:val="BITCodeBlock"/>
      </w:pPr>
    </w:p>
    <w:p w14:paraId="6FFBAB4A" w14:textId="77777777" w:rsidR="003629B9" w:rsidRDefault="003629B9" w:rsidP="003629B9">
      <w:pPr>
        <w:pStyle w:val="BITCodeBlock"/>
      </w:pPr>
      <w:r>
        <w:t xml:space="preserve">// Start the </w:t>
      </w:r>
      <w:proofErr w:type="spellStart"/>
      <w:r>
        <w:t>task</w:t>
      </w:r>
      <w:proofErr w:type="spellEnd"/>
    </w:p>
    <w:p w14:paraId="13587211" w14:textId="24E7192A" w:rsidR="003629B9" w:rsidRDefault="003629B9" w:rsidP="003629B9">
      <w:pPr>
        <w:pStyle w:val="BITCodeBlock"/>
      </w:pPr>
      <w:r>
        <w:t>new Thread(</w:t>
      </w:r>
      <w:proofErr w:type="spellStart"/>
      <w:r>
        <w:t>fetchTask</w:t>
      </w:r>
      <w:proofErr w:type="spellEnd"/>
      <w:r>
        <w:t>).start();</w:t>
      </w:r>
    </w:p>
    <w:p w14:paraId="3E79F3C5" w14:textId="0ABAA29E" w:rsidR="003629B9" w:rsidRPr="00743000" w:rsidRDefault="003629B9" w:rsidP="00743000">
      <w:pPr>
        <w:pStyle w:val="BITTextkrper"/>
      </w:pPr>
      <w:r>
        <w:t>La création d’une tâche (</w:t>
      </w:r>
      <w:r w:rsidRPr="00861668">
        <w:rPr>
          <w:rStyle w:val="TXTCodeChars"/>
        </w:rPr>
        <w:t>Task</w:t>
      </w:r>
      <w:r>
        <w:t>) dans ce cas permet d’ajouter des callbacks pour l’</w:t>
      </w:r>
      <w:r w:rsidR="00861668">
        <w:t>exécution</w:t>
      </w:r>
      <w:r>
        <w:t xml:space="preserve"> de la tâche. Ici, après que le </w:t>
      </w:r>
      <w:r w:rsidR="00861668">
        <w:t>Worker</w:t>
      </w:r>
      <w:r>
        <w:t xml:space="preserve"> </w:t>
      </w:r>
      <w:r w:rsidR="00861668">
        <w:t>à récupérer les données, le texte est lié au champ de texte. Comme vous pouvez le voir, la tâche est lancée via la création et exécution d’un nouveau thread.</w:t>
      </w:r>
    </w:p>
    <w:p w14:paraId="7A53988D" w14:textId="3D2FCC57" w:rsidR="00F60743" w:rsidRDefault="00F60743" w:rsidP="00452191">
      <w:pPr>
        <w:pStyle w:val="Heading3"/>
      </w:pPr>
      <w:r>
        <w:t>Récapitulatifs</w:t>
      </w:r>
    </w:p>
    <w:p w14:paraId="27A299E5" w14:textId="5B7148FD" w:rsidR="00861668" w:rsidRDefault="00861668" w:rsidP="00861668">
      <w:pPr>
        <w:pStyle w:val="BITTabelleBullet"/>
      </w:pPr>
      <w:r w:rsidRPr="00861668">
        <w:rPr>
          <w:rStyle w:val="TXTCodeChars"/>
        </w:rPr>
        <w:t>Platform.runLater</w:t>
      </w:r>
      <w:r>
        <w:t xml:space="preserve"> permet d’</w:t>
      </w:r>
      <w:r w:rsidR="003E63FE">
        <w:t>interagir</w:t>
      </w:r>
      <w:r>
        <w:t xml:space="preserve"> avec le thread JavaFX.</w:t>
      </w:r>
    </w:p>
    <w:p w14:paraId="614746D3" w14:textId="50258D8F" w:rsidR="00861668" w:rsidRDefault="00861668" w:rsidP="00861668">
      <w:pPr>
        <w:pStyle w:val="BITTabelleBullet"/>
      </w:pPr>
      <w:r>
        <w:t xml:space="preserve">Les </w:t>
      </w:r>
      <w:r w:rsidRPr="00861668">
        <w:rPr>
          <w:rStyle w:val="TXTCodeChars"/>
        </w:rPr>
        <w:t>Bindings</w:t>
      </w:r>
      <w:r>
        <w:t xml:space="preserve"> permettent de lier les valeurs avec entre elle.</w:t>
      </w:r>
    </w:p>
    <w:p w14:paraId="45765338" w14:textId="0F474853" w:rsidR="00861668" w:rsidRPr="00861668" w:rsidRDefault="00861668" w:rsidP="00861668">
      <w:pPr>
        <w:pStyle w:val="BITTabelleBullet"/>
      </w:pPr>
      <w:r>
        <w:t xml:space="preserve">Les </w:t>
      </w:r>
      <w:r w:rsidRPr="00861668">
        <w:rPr>
          <w:rStyle w:val="TXTCodeChars"/>
        </w:rPr>
        <w:t>Task</w:t>
      </w:r>
      <w:r>
        <w:t xml:space="preserve"> permettent une gestion avancée des Threads et un meilleur contrôle de flux.</w:t>
      </w:r>
    </w:p>
    <w:p w14:paraId="7FCAB7B4" w14:textId="77777777" w:rsidR="00F60743" w:rsidRPr="00F60743" w:rsidRDefault="00F60743" w:rsidP="00F60743">
      <w:pPr>
        <w:pStyle w:val="BITTextkrper"/>
      </w:pPr>
    </w:p>
    <w:sectPr w:rsidR="00F60743" w:rsidRPr="00F60743" w:rsidSect="000D6544">
      <w:headerReference w:type="default" r:id="rId14"/>
      <w:footerReference w:type="default" r:id="rId15"/>
      <w:headerReference w:type="first" r:id="rId16"/>
      <w:footerReference w:type="first" r:id="rId17"/>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4D2E" w14:textId="77777777" w:rsidR="003C257D" w:rsidRDefault="003C257D">
      <w:r>
        <w:separator/>
      </w:r>
    </w:p>
    <w:p w14:paraId="4FA6A1E5" w14:textId="77777777" w:rsidR="003C257D" w:rsidRDefault="003C257D"/>
    <w:p w14:paraId="469DB345" w14:textId="77777777" w:rsidR="003C257D" w:rsidRDefault="003C257D"/>
  </w:endnote>
  <w:endnote w:type="continuationSeparator" w:id="0">
    <w:p w14:paraId="4FE56EC1" w14:textId="77777777" w:rsidR="003C257D" w:rsidRDefault="003C257D">
      <w:r>
        <w:continuationSeparator/>
      </w:r>
    </w:p>
    <w:p w14:paraId="2FD6C22C" w14:textId="77777777" w:rsidR="003C257D" w:rsidRDefault="003C257D"/>
    <w:p w14:paraId="5CE3E694" w14:textId="77777777" w:rsidR="003C257D" w:rsidRDefault="003C257D">
      <w:proofErr w:type="spellStart"/>
      <w:r>
        <w:t>Haupttitel</w:t>
      </w:r>
      <w:proofErr w:type="spellEnd"/>
    </w:p>
    <w:p w14:paraId="2E119861" w14:textId="77777777" w:rsidR="003C257D" w:rsidRDefault="003C257D">
      <w:proofErr w:type="spellStart"/>
      <w:r>
        <w:t>Haupttitel</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920673" w14:paraId="67766F4E" w14:textId="77777777">
      <w:trPr>
        <w:gridAfter w:val="1"/>
        <w:wAfter w:w="397" w:type="dxa"/>
        <w:cantSplit/>
        <w:trHeight w:hRule="exact" w:val="540"/>
      </w:trPr>
      <w:tc>
        <w:tcPr>
          <w:tcW w:w="9214" w:type="dxa"/>
          <w:vAlign w:val="bottom"/>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7968979" w14:textId="77777777" w:rsidTr="00E529AA">
            <w:sdt>
              <w:sdt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77777777" w:rsidR="00920673" w:rsidRPr="00920673" w:rsidRDefault="00920673" w:rsidP="00920673">
                    <w:pPr>
                      <w:pStyle w:val="CDBPfad"/>
                      <w:tabs>
                        <w:tab w:val="left" w:pos="3600"/>
                        <w:tab w:val="left" w:pos="6269"/>
                      </w:tabs>
                    </w:pPr>
                    <w:r>
                      <w:t>Stéphane Schwab</w:t>
                    </w:r>
                  </w:p>
                </w:tc>
              </w:sdtContent>
            </w:sdt>
            <w:tc>
              <w:tcPr>
                <w:tcW w:w="2263" w:type="dxa"/>
              </w:tcPr>
              <w:p w14:paraId="1E36395D"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4C7856DA"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B86A0E">
                  <w:t>4_CAND_Modele_du_rapport_du_TPI_2024_v1.4</w:t>
                </w:r>
                <w:r>
                  <w:fldChar w:fldCharType="end"/>
                </w:r>
                <w:r w:rsidR="005D7AE1" w:rsidRPr="00AF37CA">
                  <w:t>4</w:t>
                </w:r>
              </w:p>
              <w:p w14:paraId="30F3E4A0" w14:textId="528A87BF"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552F54">
                  <w:t>17.05.2024 10:26</w:t>
                </w:r>
                <w:r>
                  <w:fldChar w:fldCharType="end"/>
                </w:r>
              </w:p>
            </w:tc>
          </w:tr>
        </w:tbl>
        <w:p w14:paraId="0524950B" w14:textId="77777777" w:rsidR="00D26DE3" w:rsidRPr="00383EAE" w:rsidRDefault="00D26DE3">
          <w:pPr>
            <w:pStyle w:val="CDBPfad"/>
          </w:pPr>
        </w:p>
      </w:tc>
    </w:tr>
  </w:tbl>
  <w:p w14:paraId="4598F8E6" w14:textId="77777777" w:rsidR="00D26DE3" w:rsidRPr="00383EAE" w:rsidRDefault="00D26DE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920673" w14:paraId="4F51309D" w14:textId="77777777">
      <w:trPr>
        <w:cantSplit/>
        <w:trHeight w:hRule="exact" w:val="540"/>
      </w:trPr>
      <w:tc>
        <w:tcPr>
          <w:tcW w:w="9215" w:type="dxa"/>
          <w:vAlign w:val="bottom"/>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6B7FD72" w14:textId="77777777" w:rsidTr="00920673">
            <w:bookmarkStart w:id="4" w:name="tm_pfad" w:displacedByCustomXml="next"/>
            <w:bookmarkStart w:id="5" w:name="_Hlk112468646" w:displacedByCustomXml="next"/>
            <w:sdt>
              <w:sdt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7777777" w:rsidR="00920673" w:rsidRPr="00920673" w:rsidRDefault="00920673" w:rsidP="00920673">
                    <w:pPr>
                      <w:pStyle w:val="CDBPfad"/>
                      <w:tabs>
                        <w:tab w:val="left" w:pos="3600"/>
                        <w:tab w:val="left" w:pos="6269"/>
                      </w:tabs>
                    </w:pPr>
                    <w:r>
                      <w:t>Stéphane Schwab</w:t>
                    </w:r>
                  </w:p>
                </w:tc>
              </w:sdtContent>
            </w:sdt>
            <w:tc>
              <w:tcPr>
                <w:tcW w:w="2263" w:type="dxa"/>
              </w:tcPr>
              <w:p w14:paraId="53D3EACA"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40601198"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46270C">
                  <w:t>4_CAND_Modele_du_rapport_du_TPI_2020_v1.</w:t>
                </w:r>
                <w:r>
                  <w:fldChar w:fldCharType="end"/>
                </w:r>
                <w:r w:rsidR="00372D7B" w:rsidRPr="00AF37CA">
                  <w:t>4</w:t>
                </w:r>
              </w:p>
              <w:p w14:paraId="3BB7D6CB" w14:textId="400914AC"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552F54">
                  <w:t>17.05.2024 10:26</w:t>
                </w:r>
                <w:r>
                  <w:fldChar w:fldCharType="end"/>
                </w:r>
              </w:p>
            </w:tc>
          </w:tr>
        </w:tbl>
        <w:bookmarkEnd w:id="4"/>
        <w:p w14:paraId="2B82ADC5" w14:textId="77777777" w:rsidR="00D26DE3" w:rsidRPr="00920673" w:rsidRDefault="00920673" w:rsidP="00920673">
          <w:pPr>
            <w:pStyle w:val="CDBPfad"/>
            <w:tabs>
              <w:tab w:val="left" w:pos="3600"/>
              <w:tab w:val="left" w:pos="6269"/>
            </w:tabs>
          </w:pPr>
          <w:r w:rsidRPr="00920673">
            <w:tab/>
          </w:r>
          <w:r>
            <w:tab/>
          </w:r>
        </w:p>
      </w:tc>
    </w:tr>
    <w:bookmarkEnd w:id="5"/>
  </w:tbl>
  <w:p w14:paraId="78C2CCE6" w14:textId="77777777" w:rsidR="00D26DE3" w:rsidRPr="00920673" w:rsidRDefault="00D26DE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6C7B" w14:textId="77777777" w:rsidR="003C257D" w:rsidRDefault="003C257D">
      <w:r>
        <w:separator/>
      </w:r>
    </w:p>
    <w:p w14:paraId="72348F89" w14:textId="77777777" w:rsidR="003C257D" w:rsidRDefault="003C257D"/>
    <w:p w14:paraId="65736757" w14:textId="77777777" w:rsidR="003C257D" w:rsidRDefault="003C257D"/>
  </w:footnote>
  <w:footnote w:type="continuationSeparator" w:id="0">
    <w:p w14:paraId="00036FE6" w14:textId="77777777" w:rsidR="003C257D" w:rsidRDefault="003C257D">
      <w:r>
        <w:continuationSeparator/>
      </w:r>
    </w:p>
    <w:p w14:paraId="1EE87F3B" w14:textId="77777777" w:rsidR="003C257D" w:rsidRDefault="003C257D"/>
    <w:p w14:paraId="5865C882" w14:textId="77777777" w:rsidR="003C257D" w:rsidRDefault="003C25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4B44C874" w:rsidR="00D26DE3" w:rsidRPr="00876DF2" w:rsidRDefault="004D016D">
          <w:pPr>
            <w:pStyle w:val="CDBTitelFolgeseiten"/>
          </w:pPr>
          <w:r w:rsidRPr="004D016D">
            <w:rPr>
              <w:b w:val="0"/>
              <w:spacing w:val="20"/>
              <w:sz w:val="28"/>
              <w:lang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tc>
    </w:tr>
  </w:tbl>
  <w:p w14:paraId="5DF348A0" w14:textId="77777777" w:rsidR="00D26DE3" w:rsidRPr="00876DF2" w:rsidRDefault="00D26DE3">
    <w:pPr>
      <w:pStyle w:val="CDBPlatzhal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79C1" w14:textId="289C65F2" w:rsidR="004D016D" w:rsidRPr="00876DF2" w:rsidRDefault="004D016D" w:rsidP="004D016D">
    <w:pPr>
      <w:pStyle w:val="CDBTitelFolgeseiten"/>
    </w:pPr>
    <w:r w:rsidRPr="004D016D">
      <w:rPr>
        <w:b w:val="0"/>
        <w:spacing w:val="20"/>
        <w:sz w:val="28"/>
        <w:lang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p w14:paraId="4B57A081" w14:textId="77777777" w:rsidR="00D26DE3" w:rsidRPr="00F71ED9" w:rsidRDefault="00D26DE3" w:rsidP="000D6544">
    <w:pPr>
      <w:pStyle w:val="Header"/>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AA109A"/>
    <w:multiLevelType w:val="multilevel"/>
    <w:tmpl w:val="227AEEEE"/>
    <w:lvl w:ilvl="0">
      <w:start w:val="1"/>
      <w:numFmt w:val="decimal"/>
      <w:pStyle w:val="Heading1"/>
      <w:lvlText w:val="%1"/>
      <w:lvlJc w:val="left"/>
      <w:pPr>
        <w:tabs>
          <w:tab w:val="num" w:pos="432"/>
        </w:tabs>
        <w:ind w:left="432" w:hanging="432"/>
      </w:pPr>
      <w:rPr>
        <w:lang w:val="fr-CH"/>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7A316F"/>
    <w:multiLevelType w:val="hybridMultilevel"/>
    <w:tmpl w:val="7E88A9DA"/>
    <w:lvl w:ilvl="0" w:tplc="C62ABCE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AE23E3"/>
    <w:multiLevelType w:val="hybridMultilevel"/>
    <w:tmpl w:val="A3465924"/>
    <w:lvl w:ilvl="0" w:tplc="4ADE95D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620C2E"/>
    <w:multiLevelType w:val="hybridMultilevel"/>
    <w:tmpl w:val="74DA7138"/>
    <w:lvl w:ilvl="0" w:tplc="EB6C325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2"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622491328">
    <w:abstractNumId w:val="21"/>
  </w:num>
  <w:num w:numId="2" w16cid:durableId="1166171494">
    <w:abstractNumId w:val="16"/>
  </w:num>
  <w:num w:numId="3" w16cid:durableId="1177840494">
    <w:abstractNumId w:val="25"/>
  </w:num>
  <w:num w:numId="4" w16cid:durableId="676541397">
    <w:abstractNumId w:val="18"/>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2"/>
  </w:num>
  <w:num w:numId="16" w16cid:durableId="1103064733">
    <w:abstractNumId w:val="11"/>
  </w:num>
  <w:num w:numId="17" w16cid:durableId="616833449">
    <w:abstractNumId w:val="20"/>
  </w:num>
  <w:num w:numId="18" w16cid:durableId="824708453">
    <w:abstractNumId w:val="11"/>
  </w:num>
  <w:num w:numId="19" w16cid:durableId="1994067886">
    <w:abstractNumId w:val="11"/>
  </w:num>
  <w:num w:numId="20" w16cid:durableId="936250571">
    <w:abstractNumId w:val="11"/>
  </w:num>
  <w:num w:numId="21" w16cid:durableId="1627076104">
    <w:abstractNumId w:val="11"/>
  </w:num>
  <w:num w:numId="22" w16cid:durableId="535045063">
    <w:abstractNumId w:val="11"/>
  </w:num>
  <w:num w:numId="23" w16cid:durableId="1913735410">
    <w:abstractNumId w:val="11"/>
  </w:num>
  <w:num w:numId="24" w16cid:durableId="256716847">
    <w:abstractNumId w:val="11"/>
  </w:num>
  <w:num w:numId="25" w16cid:durableId="107238867">
    <w:abstractNumId w:val="11"/>
  </w:num>
  <w:num w:numId="26" w16cid:durableId="1225338242">
    <w:abstractNumId w:val="11"/>
  </w:num>
  <w:num w:numId="27" w16cid:durableId="1520658188">
    <w:abstractNumId w:val="13"/>
  </w:num>
  <w:num w:numId="28" w16cid:durableId="1778862775">
    <w:abstractNumId w:val="15"/>
  </w:num>
  <w:num w:numId="29" w16cid:durableId="646981797">
    <w:abstractNumId w:val="19"/>
  </w:num>
  <w:num w:numId="30" w16cid:durableId="409079497">
    <w:abstractNumId w:val="23"/>
  </w:num>
  <w:num w:numId="31" w16cid:durableId="356783750">
    <w:abstractNumId w:val="11"/>
  </w:num>
  <w:num w:numId="32" w16cid:durableId="1295788963">
    <w:abstractNumId w:val="26"/>
  </w:num>
  <w:num w:numId="33" w16cid:durableId="645624870">
    <w:abstractNumId w:val="22"/>
  </w:num>
  <w:num w:numId="34" w16cid:durableId="2132049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4"/>
  </w:num>
  <w:num w:numId="36" w16cid:durableId="353965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1"/>
  </w:num>
  <w:num w:numId="38" w16cid:durableId="1715108693">
    <w:abstractNumId w:val="11"/>
  </w:num>
  <w:num w:numId="39" w16cid:durableId="1608855542">
    <w:abstractNumId w:val="11"/>
  </w:num>
  <w:num w:numId="40" w16cid:durableId="514540002">
    <w:abstractNumId w:val="10"/>
  </w:num>
  <w:num w:numId="41" w16cid:durableId="1293750918">
    <w:abstractNumId w:val="14"/>
  </w:num>
  <w:num w:numId="42" w16cid:durableId="4465134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30FFE"/>
    <w:rsid w:val="00037755"/>
    <w:rsid w:val="000431E0"/>
    <w:rsid w:val="00053334"/>
    <w:rsid w:val="00056D9B"/>
    <w:rsid w:val="000671FB"/>
    <w:rsid w:val="00070FE6"/>
    <w:rsid w:val="000852F7"/>
    <w:rsid w:val="000A24C0"/>
    <w:rsid w:val="000A310F"/>
    <w:rsid w:val="000D22F7"/>
    <w:rsid w:val="000D23EC"/>
    <w:rsid w:val="000D29E4"/>
    <w:rsid w:val="000D6544"/>
    <w:rsid w:val="000F3062"/>
    <w:rsid w:val="00100702"/>
    <w:rsid w:val="001064BE"/>
    <w:rsid w:val="00110668"/>
    <w:rsid w:val="001206D9"/>
    <w:rsid w:val="00121979"/>
    <w:rsid w:val="001234C9"/>
    <w:rsid w:val="00123865"/>
    <w:rsid w:val="001251AA"/>
    <w:rsid w:val="00137C1A"/>
    <w:rsid w:val="001435B2"/>
    <w:rsid w:val="00156AE2"/>
    <w:rsid w:val="001631E3"/>
    <w:rsid w:val="00163645"/>
    <w:rsid w:val="0017692C"/>
    <w:rsid w:val="0019505A"/>
    <w:rsid w:val="001A351F"/>
    <w:rsid w:val="001C71EF"/>
    <w:rsid w:val="001D3C86"/>
    <w:rsid w:val="001E1F44"/>
    <w:rsid w:val="001E5CB2"/>
    <w:rsid w:val="00201B5E"/>
    <w:rsid w:val="0020277B"/>
    <w:rsid w:val="002053B3"/>
    <w:rsid w:val="00231209"/>
    <w:rsid w:val="00264CE9"/>
    <w:rsid w:val="00280FED"/>
    <w:rsid w:val="00293B4D"/>
    <w:rsid w:val="00295333"/>
    <w:rsid w:val="002967F4"/>
    <w:rsid w:val="002B0E65"/>
    <w:rsid w:val="002E4C98"/>
    <w:rsid w:val="002F3F3A"/>
    <w:rsid w:val="002F4D88"/>
    <w:rsid w:val="0030738A"/>
    <w:rsid w:val="00310F3D"/>
    <w:rsid w:val="003313C4"/>
    <w:rsid w:val="003443DE"/>
    <w:rsid w:val="003629B9"/>
    <w:rsid w:val="00372D7B"/>
    <w:rsid w:val="003803D0"/>
    <w:rsid w:val="00383EAE"/>
    <w:rsid w:val="00391E8B"/>
    <w:rsid w:val="00393134"/>
    <w:rsid w:val="003A5C6E"/>
    <w:rsid w:val="003B633D"/>
    <w:rsid w:val="003B7894"/>
    <w:rsid w:val="003C257D"/>
    <w:rsid w:val="003C48E2"/>
    <w:rsid w:val="003D0A00"/>
    <w:rsid w:val="003D3A37"/>
    <w:rsid w:val="003D7203"/>
    <w:rsid w:val="003E63FE"/>
    <w:rsid w:val="00402EE0"/>
    <w:rsid w:val="004048CB"/>
    <w:rsid w:val="00412913"/>
    <w:rsid w:val="00417CCA"/>
    <w:rsid w:val="00427DC5"/>
    <w:rsid w:val="00441130"/>
    <w:rsid w:val="00452191"/>
    <w:rsid w:val="0046067A"/>
    <w:rsid w:val="0046270C"/>
    <w:rsid w:val="0046354D"/>
    <w:rsid w:val="00463857"/>
    <w:rsid w:val="00470BF5"/>
    <w:rsid w:val="004901E8"/>
    <w:rsid w:val="004A59DE"/>
    <w:rsid w:val="004B5991"/>
    <w:rsid w:val="004C1140"/>
    <w:rsid w:val="004D016D"/>
    <w:rsid w:val="004D2ED1"/>
    <w:rsid w:val="004E0159"/>
    <w:rsid w:val="004E7528"/>
    <w:rsid w:val="00504949"/>
    <w:rsid w:val="005201E3"/>
    <w:rsid w:val="00534370"/>
    <w:rsid w:val="005479BD"/>
    <w:rsid w:val="00552F54"/>
    <w:rsid w:val="005538EE"/>
    <w:rsid w:val="005577D4"/>
    <w:rsid w:val="00566B0D"/>
    <w:rsid w:val="00572351"/>
    <w:rsid w:val="005753D8"/>
    <w:rsid w:val="00575F64"/>
    <w:rsid w:val="00593B62"/>
    <w:rsid w:val="005A00CC"/>
    <w:rsid w:val="005A2AA1"/>
    <w:rsid w:val="005A73D2"/>
    <w:rsid w:val="005A77C1"/>
    <w:rsid w:val="005D1BED"/>
    <w:rsid w:val="005D4E65"/>
    <w:rsid w:val="005D5E12"/>
    <w:rsid w:val="005D64A1"/>
    <w:rsid w:val="005D7AE1"/>
    <w:rsid w:val="005E3F26"/>
    <w:rsid w:val="00600445"/>
    <w:rsid w:val="00600D19"/>
    <w:rsid w:val="00611EA6"/>
    <w:rsid w:val="00626507"/>
    <w:rsid w:val="00644BB8"/>
    <w:rsid w:val="006507A7"/>
    <w:rsid w:val="0065142F"/>
    <w:rsid w:val="006763C3"/>
    <w:rsid w:val="006818FA"/>
    <w:rsid w:val="00694A79"/>
    <w:rsid w:val="006A77AF"/>
    <w:rsid w:val="006B0055"/>
    <w:rsid w:val="006C13E7"/>
    <w:rsid w:val="006C46C0"/>
    <w:rsid w:val="006D3129"/>
    <w:rsid w:val="006D795C"/>
    <w:rsid w:val="006E50E4"/>
    <w:rsid w:val="006F1A78"/>
    <w:rsid w:val="00705C5C"/>
    <w:rsid w:val="0073051A"/>
    <w:rsid w:val="00731293"/>
    <w:rsid w:val="00743000"/>
    <w:rsid w:val="007513DB"/>
    <w:rsid w:val="00754801"/>
    <w:rsid w:val="007563F1"/>
    <w:rsid w:val="00764EC6"/>
    <w:rsid w:val="0077027E"/>
    <w:rsid w:val="00774E5E"/>
    <w:rsid w:val="007814F0"/>
    <w:rsid w:val="007A10E5"/>
    <w:rsid w:val="007A1F29"/>
    <w:rsid w:val="007B3AD4"/>
    <w:rsid w:val="007B7946"/>
    <w:rsid w:val="007D0C36"/>
    <w:rsid w:val="007D41B6"/>
    <w:rsid w:val="007E7EEC"/>
    <w:rsid w:val="00811B10"/>
    <w:rsid w:val="0084367D"/>
    <w:rsid w:val="00854F41"/>
    <w:rsid w:val="00861668"/>
    <w:rsid w:val="00861BCA"/>
    <w:rsid w:val="0086406F"/>
    <w:rsid w:val="0087218D"/>
    <w:rsid w:val="00875846"/>
    <w:rsid w:val="00875E32"/>
    <w:rsid w:val="00876DF2"/>
    <w:rsid w:val="00887343"/>
    <w:rsid w:val="008942D3"/>
    <w:rsid w:val="0089690A"/>
    <w:rsid w:val="008A63FC"/>
    <w:rsid w:val="008B7276"/>
    <w:rsid w:val="008C171D"/>
    <w:rsid w:val="008C7B7A"/>
    <w:rsid w:val="008D1CE0"/>
    <w:rsid w:val="008D6779"/>
    <w:rsid w:val="008E791F"/>
    <w:rsid w:val="008F1D69"/>
    <w:rsid w:val="008F4E06"/>
    <w:rsid w:val="008F7046"/>
    <w:rsid w:val="009005DB"/>
    <w:rsid w:val="00917D4F"/>
    <w:rsid w:val="00920673"/>
    <w:rsid w:val="00942576"/>
    <w:rsid w:val="0095220E"/>
    <w:rsid w:val="00956907"/>
    <w:rsid w:val="009710BE"/>
    <w:rsid w:val="00986EC5"/>
    <w:rsid w:val="0098769E"/>
    <w:rsid w:val="00990022"/>
    <w:rsid w:val="0099122C"/>
    <w:rsid w:val="009A4DA7"/>
    <w:rsid w:val="009A51AC"/>
    <w:rsid w:val="009B0F10"/>
    <w:rsid w:val="009B6B82"/>
    <w:rsid w:val="009B7290"/>
    <w:rsid w:val="009C3BC8"/>
    <w:rsid w:val="009C7FC3"/>
    <w:rsid w:val="009D3243"/>
    <w:rsid w:val="00A14EC8"/>
    <w:rsid w:val="00A17EB4"/>
    <w:rsid w:val="00A230F8"/>
    <w:rsid w:val="00A42C0A"/>
    <w:rsid w:val="00A42F00"/>
    <w:rsid w:val="00A52485"/>
    <w:rsid w:val="00A62CE7"/>
    <w:rsid w:val="00A71C08"/>
    <w:rsid w:val="00A94CCA"/>
    <w:rsid w:val="00AA7BA0"/>
    <w:rsid w:val="00AE4B69"/>
    <w:rsid w:val="00AF2B49"/>
    <w:rsid w:val="00AF37CA"/>
    <w:rsid w:val="00AF4C43"/>
    <w:rsid w:val="00AF6CDF"/>
    <w:rsid w:val="00B0335D"/>
    <w:rsid w:val="00B036B8"/>
    <w:rsid w:val="00B10C36"/>
    <w:rsid w:val="00B1314D"/>
    <w:rsid w:val="00B15630"/>
    <w:rsid w:val="00B15643"/>
    <w:rsid w:val="00B16804"/>
    <w:rsid w:val="00B23196"/>
    <w:rsid w:val="00B457C0"/>
    <w:rsid w:val="00B56135"/>
    <w:rsid w:val="00B57AAB"/>
    <w:rsid w:val="00B634AF"/>
    <w:rsid w:val="00B646A3"/>
    <w:rsid w:val="00B7034D"/>
    <w:rsid w:val="00B70C09"/>
    <w:rsid w:val="00B84E46"/>
    <w:rsid w:val="00B86A0E"/>
    <w:rsid w:val="00BA0A24"/>
    <w:rsid w:val="00BA3D1B"/>
    <w:rsid w:val="00BB0541"/>
    <w:rsid w:val="00BC6E89"/>
    <w:rsid w:val="00BD21D7"/>
    <w:rsid w:val="00BD4B24"/>
    <w:rsid w:val="00BE37BB"/>
    <w:rsid w:val="00BF5CB8"/>
    <w:rsid w:val="00C226B4"/>
    <w:rsid w:val="00C22C9B"/>
    <w:rsid w:val="00C25522"/>
    <w:rsid w:val="00C326A7"/>
    <w:rsid w:val="00C35B2E"/>
    <w:rsid w:val="00C4163E"/>
    <w:rsid w:val="00C62223"/>
    <w:rsid w:val="00C65584"/>
    <w:rsid w:val="00C66B30"/>
    <w:rsid w:val="00C74DBA"/>
    <w:rsid w:val="00C842B1"/>
    <w:rsid w:val="00CB7394"/>
    <w:rsid w:val="00CC187B"/>
    <w:rsid w:val="00CC3C16"/>
    <w:rsid w:val="00CD23FE"/>
    <w:rsid w:val="00CF4B6A"/>
    <w:rsid w:val="00D13730"/>
    <w:rsid w:val="00D1750D"/>
    <w:rsid w:val="00D22758"/>
    <w:rsid w:val="00D26DE3"/>
    <w:rsid w:val="00D26DE7"/>
    <w:rsid w:val="00D31577"/>
    <w:rsid w:val="00D344D9"/>
    <w:rsid w:val="00D35375"/>
    <w:rsid w:val="00D524B0"/>
    <w:rsid w:val="00D53FA2"/>
    <w:rsid w:val="00D54082"/>
    <w:rsid w:val="00D55D43"/>
    <w:rsid w:val="00D56C6E"/>
    <w:rsid w:val="00D6053F"/>
    <w:rsid w:val="00D61A86"/>
    <w:rsid w:val="00D646BC"/>
    <w:rsid w:val="00D74C27"/>
    <w:rsid w:val="00D81266"/>
    <w:rsid w:val="00D86A73"/>
    <w:rsid w:val="00D87A52"/>
    <w:rsid w:val="00D95AD9"/>
    <w:rsid w:val="00DB0D83"/>
    <w:rsid w:val="00DB4168"/>
    <w:rsid w:val="00DB5EC5"/>
    <w:rsid w:val="00DD4966"/>
    <w:rsid w:val="00DD4F20"/>
    <w:rsid w:val="00DE4984"/>
    <w:rsid w:val="00DF1382"/>
    <w:rsid w:val="00E005FF"/>
    <w:rsid w:val="00E063FB"/>
    <w:rsid w:val="00E10423"/>
    <w:rsid w:val="00E2588C"/>
    <w:rsid w:val="00E45934"/>
    <w:rsid w:val="00E6112C"/>
    <w:rsid w:val="00E670A2"/>
    <w:rsid w:val="00E7093C"/>
    <w:rsid w:val="00E921FF"/>
    <w:rsid w:val="00E946C1"/>
    <w:rsid w:val="00EA0E1E"/>
    <w:rsid w:val="00EC5269"/>
    <w:rsid w:val="00ED4F24"/>
    <w:rsid w:val="00EE2CAB"/>
    <w:rsid w:val="00EE402D"/>
    <w:rsid w:val="00EF35CB"/>
    <w:rsid w:val="00EF41BC"/>
    <w:rsid w:val="00EF785B"/>
    <w:rsid w:val="00F04EB6"/>
    <w:rsid w:val="00F13FDF"/>
    <w:rsid w:val="00F148D3"/>
    <w:rsid w:val="00F350E6"/>
    <w:rsid w:val="00F36723"/>
    <w:rsid w:val="00F45D0C"/>
    <w:rsid w:val="00F60743"/>
    <w:rsid w:val="00F71ED9"/>
    <w:rsid w:val="00F76F1F"/>
    <w:rsid w:val="00F9264E"/>
    <w:rsid w:val="00FC1E90"/>
    <w:rsid w:val="00FD07C9"/>
    <w:rsid w:val="00FD1E45"/>
    <w:rsid w:val="00FD3398"/>
    <w:rsid w:val="00FD3F1D"/>
    <w:rsid w:val="00FD6E31"/>
    <w:rsid w:val="00FE360D"/>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D9"/>
    <w:pPr>
      <w:spacing w:before="60" w:after="60"/>
    </w:pPr>
    <w:rPr>
      <w:rFonts w:ascii="Arial" w:hAnsi="Arial"/>
      <w:szCs w:val="24"/>
      <w:lang w:val="fr-CH" w:eastAsia="de-DE"/>
    </w:rPr>
  </w:style>
  <w:style w:type="paragraph" w:styleId="Heading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Heading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Heading3">
    <w:name w:val="heading 3"/>
    <w:basedOn w:val="Normal"/>
    <w:next w:val="BITTextkrper"/>
    <w:qFormat/>
    <w:rsid w:val="006F1A78"/>
    <w:pPr>
      <w:keepNext/>
      <w:numPr>
        <w:ilvl w:val="2"/>
        <w:numId w:val="18"/>
      </w:numPr>
      <w:spacing w:before="520" w:after="260"/>
      <w:outlineLvl w:val="2"/>
    </w:pPr>
    <w:rPr>
      <w:rFonts w:cs="Arial"/>
      <w:b/>
      <w:bCs/>
      <w:sz w:val="22"/>
    </w:rPr>
  </w:style>
  <w:style w:type="paragraph" w:styleId="Heading4">
    <w:name w:val="heading 4"/>
    <w:basedOn w:val="Normal"/>
    <w:next w:val="BITTextkrper"/>
    <w:qFormat/>
    <w:rsid w:val="006F1A78"/>
    <w:pPr>
      <w:keepNext/>
      <w:numPr>
        <w:ilvl w:val="3"/>
        <w:numId w:val="18"/>
      </w:numPr>
      <w:spacing w:before="240"/>
      <w:outlineLvl w:val="3"/>
    </w:pPr>
    <w:rPr>
      <w:b/>
      <w:bCs/>
      <w:sz w:val="22"/>
      <w:szCs w:val="28"/>
    </w:rPr>
  </w:style>
  <w:style w:type="paragraph" w:styleId="Heading5">
    <w:name w:val="heading 5"/>
    <w:basedOn w:val="Normal"/>
    <w:next w:val="BITTextkrper"/>
    <w:qFormat/>
    <w:rsid w:val="006F1A78"/>
    <w:pPr>
      <w:numPr>
        <w:ilvl w:val="4"/>
        <w:numId w:val="18"/>
      </w:numPr>
      <w:spacing w:before="240"/>
      <w:outlineLvl w:val="4"/>
    </w:pPr>
    <w:rPr>
      <w:b/>
      <w:bCs/>
      <w:i/>
      <w:iCs/>
      <w:sz w:val="22"/>
      <w:szCs w:val="26"/>
    </w:rPr>
  </w:style>
  <w:style w:type="paragraph" w:styleId="Heading6">
    <w:name w:val="heading 6"/>
    <w:basedOn w:val="Normal"/>
    <w:next w:val="Normal"/>
    <w:qFormat/>
    <w:rsid w:val="006F1A78"/>
    <w:pPr>
      <w:numPr>
        <w:ilvl w:val="5"/>
        <w:numId w:val="18"/>
      </w:numPr>
      <w:spacing w:before="240"/>
      <w:outlineLvl w:val="5"/>
    </w:pPr>
    <w:rPr>
      <w:b/>
      <w:bCs/>
      <w:sz w:val="22"/>
      <w:szCs w:val="22"/>
    </w:rPr>
  </w:style>
  <w:style w:type="paragraph" w:styleId="Heading7">
    <w:name w:val="heading 7"/>
    <w:basedOn w:val="Normal"/>
    <w:next w:val="Normal"/>
    <w:qFormat/>
    <w:rsid w:val="006F1A78"/>
    <w:pPr>
      <w:numPr>
        <w:ilvl w:val="6"/>
        <w:numId w:val="18"/>
      </w:numPr>
      <w:spacing w:before="240"/>
      <w:outlineLvl w:val="6"/>
    </w:pPr>
    <w:rPr>
      <w:sz w:val="22"/>
    </w:rPr>
  </w:style>
  <w:style w:type="paragraph" w:styleId="Heading8">
    <w:name w:val="heading 8"/>
    <w:basedOn w:val="Normal"/>
    <w:next w:val="Normal"/>
    <w:qFormat/>
    <w:rsid w:val="006F1A78"/>
    <w:pPr>
      <w:numPr>
        <w:ilvl w:val="7"/>
        <w:numId w:val="18"/>
      </w:numPr>
      <w:spacing w:before="240"/>
      <w:outlineLvl w:val="7"/>
    </w:pPr>
    <w:rPr>
      <w:iCs/>
      <w:sz w:val="22"/>
    </w:rPr>
  </w:style>
  <w:style w:type="paragraph" w:styleId="Heading9">
    <w:name w:val="heading 9"/>
    <w:basedOn w:val="Normal"/>
    <w:next w:val="Normal"/>
    <w:qFormat/>
    <w:rsid w:val="006F1A78"/>
    <w:pPr>
      <w:numPr>
        <w:ilvl w:val="8"/>
        <w:numId w:val="18"/>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Header">
    <w:name w:val="header"/>
    <w:basedOn w:val="Normal"/>
    <w:rsid w:val="006F1A78"/>
    <w:pPr>
      <w:suppressAutoHyphens/>
      <w:spacing w:line="200" w:lineRule="exact"/>
    </w:pPr>
    <w:rPr>
      <w:noProof/>
      <w:sz w:val="15"/>
      <w:lang w:eastAsia="de-CH"/>
    </w:rPr>
  </w:style>
  <w:style w:type="paragraph" w:styleId="Footer">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le">
    <w:name w:val="Title"/>
    <w:basedOn w:val="Normal"/>
    <w:next w:val="Normal"/>
    <w:qFormat/>
    <w:rsid w:val="006F1A78"/>
    <w:pPr>
      <w:spacing w:line="480" w:lineRule="exact"/>
      <w:outlineLvl w:val="0"/>
    </w:pPr>
    <w:rPr>
      <w:rFonts w:cs="Arial"/>
      <w:b/>
      <w:bCs/>
      <w:kern w:val="28"/>
      <w:sz w:val="42"/>
      <w:szCs w:val="32"/>
    </w:rPr>
  </w:style>
  <w:style w:type="paragraph" w:styleId="Subtitle">
    <w:name w:val="Subtitle"/>
    <w:basedOn w:val="Titl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Header"/>
    <w:rsid w:val="006F1A78"/>
  </w:style>
  <w:style w:type="paragraph" w:styleId="TOC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OC1">
    <w:name w:val="toc 1"/>
    <w:basedOn w:val="Normal"/>
    <w:next w:val="Normal"/>
    <w:uiPriority w:val="39"/>
    <w:rsid w:val="006F1A78"/>
    <w:pPr>
      <w:tabs>
        <w:tab w:val="left" w:pos="851"/>
        <w:tab w:val="right" w:leader="dot" w:pos="9072"/>
      </w:tabs>
      <w:spacing w:before="120"/>
    </w:pPr>
    <w:rPr>
      <w:b/>
      <w:bCs/>
      <w:sz w:val="22"/>
    </w:rPr>
  </w:style>
  <w:style w:type="paragraph" w:styleId="TOC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OC3">
    <w:name w:val="toc 3"/>
    <w:basedOn w:val="Normal"/>
    <w:next w:val="Normal"/>
    <w:semiHidden/>
    <w:rsid w:val="006F1A78"/>
    <w:pPr>
      <w:tabs>
        <w:tab w:val="left" w:pos="1418"/>
        <w:tab w:val="right" w:leader="dot" w:pos="9072"/>
      </w:tabs>
    </w:pPr>
    <w:rPr>
      <w:noProof/>
      <w:sz w:val="22"/>
    </w:rPr>
  </w:style>
  <w:style w:type="character" w:styleId="Hyperlink">
    <w:name w:val="Hyperlink"/>
    <w:basedOn w:val="DefaultParagraphFont"/>
    <w:uiPriority w:val="99"/>
    <w:rsid w:val="006F1A78"/>
    <w:rPr>
      <w:color w:val="0000FF"/>
      <w:u w:val="single"/>
    </w:rPr>
  </w:style>
  <w:style w:type="paragraph" w:styleId="Caption">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DefaultParagraphFont"/>
    <w:rsid w:val="006F1A78"/>
    <w:rPr>
      <w:rFonts w:ascii="Arial" w:hAnsi="Arial"/>
      <w:b/>
      <w:sz w:val="22"/>
      <w:szCs w:val="24"/>
      <w:lang w:val="de-CH" w:eastAsia="de-DE" w:bidi="ar-SA"/>
    </w:rPr>
  </w:style>
  <w:style w:type="character" w:customStyle="1" w:styleId="BITTextkrperkursivChar">
    <w:name w:val="_BIT_Textkörper_kursiv Char"/>
    <w:basedOn w:val="DefaultParagraphFon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OC5">
    <w:name w:val="toc 5"/>
    <w:basedOn w:val="Normal"/>
    <w:next w:val="Normal"/>
    <w:autoRedefine/>
    <w:semiHidden/>
    <w:rsid w:val="006F1A78"/>
    <w:pPr>
      <w:ind w:left="800"/>
    </w:pPr>
  </w:style>
  <w:style w:type="paragraph" w:styleId="TOC6">
    <w:name w:val="toc 6"/>
    <w:basedOn w:val="Normal"/>
    <w:next w:val="Normal"/>
    <w:autoRedefine/>
    <w:semiHidden/>
    <w:rsid w:val="006F1A78"/>
    <w:pPr>
      <w:ind w:left="1000"/>
    </w:pPr>
  </w:style>
  <w:style w:type="paragraph" w:styleId="TOC7">
    <w:name w:val="toc 7"/>
    <w:basedOn w:val="Normal"/>
    <w:next w:val="Normal"/>
    <w:autoRedefine/>
    <w:semiHidden/>
    <w:rsid w:val="006F1A78"/>
    <w:pPr>
      <w:ind w:left="1200"/>
    </w:pPr>
  </w:style>
  <w:style w:type="paragraph" w:styleId="TOC8">
    <w:name w:val="toc 8"/>
    <w:basedOn w:val="Normal"/>
    <w:next w:val="Normal"/>
    <w:autoRedefine/>
    <w:semiHidden/>
    <w:rsid w:val="006F1A78"/>
    <w:pPr>
      <w:ind w:left="1400"/>
    </w:pPr>
  </w:style>
  <w:style w:type="paragraph" w:styleId="TOC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DefaultParagraphFon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l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DefaultParagraphFont"/>
    <w:link w:val="Verzeichnisberschrift2"/>
    <w:rsid w:val="008E791F"/>
    <w:rPr>
      <w:rFonts w:ascii="Arial" w:hAnsi="Arial"/>
      <w:b/>
      <w:sz w:val="28"/>
      <w:szCs w:val="24"/>
      <w:lang w:val="de-CH" w:eastAsia="de-DE" w:bidi="ar-SA"/>
    </w:rPr>
  </w:style>
  <w:style w:type="table" w:styleId="TableGrid">
    <w:name w:val="Table Grid"/>
    <w:basedOn w:val="Table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EA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 w:val="22"/>
      <w:szCs w:val="22"/>
      <w:lang w:val="fr-FR" w:eastAsia="en-US"/>
    </w:rPr>
  </w:style>
  <w:style w:type="character" w:customStyle="1" w:styleId="Puce1Car">
    <w:name w:val="Puce 1 Car"/>
    <w:basedOn w:val="DefaultParagraphFont"/>
    <w:link w:val="Puce1"/>
    <w:rsid w:val="00030FFE"/>
    <w:rPr>
      <w:rFonts w:ascii="Arial" w:hAnsi="Arial" w:cs="Arial"/>
      <w:sz w:val="22"/>
      <w:szCs w:val="22"/>
      <w:lang w:val="fr-FR" w:eastAsia="en-US"/>
    </w:rPr>
  </w:style>
  <w:style w:type="character" w:styleId="PlaceholderText">
    <w:name w:val="Placeholder Text"/>
    <w:basedOn w:val="DefaultParagraphFont"/>
    <w:uiPriority w:val="99"/>
    <w:semiHidden/>
    <w:rsid w:val="00920673"/>
    <w:rPr>
      <w:color w:val="808080"/>
    </w:rPr>
  </w:style>
  <w:style w:type="character" w:styleId="UnresolvedMention">
    <w:name w:val="Unresolved Mention"/>
    <w:basedOn w:val="DefaultParagraphFont"/>
    <w:uiPriority w:val="99"/>
    <w:semiHidden/>
    <w:unhideWhenUsed/>
    <w:rsid w:val="00F36723"/>
    <w:rPr>
      <w:color w:val="605E5C"/>
      <w:shd w:val="clear" w:color="auto" w:fill="E1DFDD"/>
    </w:rPr>
  </w:style>
  <w:style w:type="paragraph" w:customStyle="1" w:styleId="BITCodeBlock">
    <w:name w:val="_BIT_CodeBlock"/>
    <w:basedOn w:val="BITTextkrper"/>
    <w:qFormat/>
    <w:rsid w:val="003629B9"/>
    <w:pPr>
      <w:pBdr>
        <w:top w:val="single" w:sz="4" w:space="1" w:color="auto"/>
        <w:left w:val="single" w:sz="4" w:space="4" w:color="auto"/>
        <w:bottom w:val="single" w:sz="4" w:space="1" w:color="auto"/>
        <w:right w:val="single" w:sz="4" w:space="4" w:color="auto"/>
      </w:pBdr>
      <w:spacing w:before="0" w:after="0"/>
    </w:pPr>
    <w:rPr>
      <w:rFonts w:ascii="Consolas" w:hAnsi="Consolas"/>
    </w:rPr>
  </w:style>
  <w:style w:type="character" w:customStyle="1" w:styleId="TXTCodeChars">
    <w:name w:val="_TXT_CodeChars"/>
    <w:basedOn w:val="DefaultParagraphFont"/>
    <w:uiPriority w:val="1"/>
    <w:qFormat/>
    <w:rsid w:val="00861668"/>
    <w:rPr>
      <w:rFonts w:ascii="Consolas" w:hAnsi="Consolas"/>
      <w:b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etbeans.apache.org/front/main/downlo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C:\Users\u80760728\AppData\Local\Microsoft\Windows\Temporary Internet Files\Low\Content.IE5\7KPD8MGR\IPA_Doku-New[1].dotx</Template>
  <TotalTime>124</TotalTime>
  <Pages>5</Pages>
  <Words>941</Words>
  <Characters>5370</Characters>
  <Application>Microsoft Office Word</Application>
  <DocSecurity>0</DocSecurity>
  <Lines>44</Lines>
  <Paragraphs>12</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6299</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Stéphane Schwab</dc:creator>
  <cp:keywords>&lt;Date de remise&gt;</cp:keywords>
  <dc:description>&lt;Client&gt;</dc:description>
  <cp:lastModifiedBy>Kuci Elvin</cp:lastModifiedBy>
  <cp:revision>22</cp:revision>
  <cp:lastPrinted>2006-08-23T13:41:00Z</cp:lastPrinted>
  <dcterms:created xsi:type="dcterms:W3CDTF">2021-01-02T16:49:00Z</dcterms:created>
  <dcterms:modified xsi:type="dcterms:W3CDTF">2024-05-17T09:37:00Z</dcterms:modified>
  <cp:category>&lt;X0.1&gt;</cp:category>
</cp:coreProperties>
</file>